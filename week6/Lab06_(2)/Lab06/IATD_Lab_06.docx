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69FD" w:rsidP="006269FD" w:rsidRDefault="00DE338C" w14:paraId="301E92C3" w14:textId="146F7907">
      <w:pPr>
        <w:pStyle w:val="Heading1"/>
        <w:rPr>
          <w:rFonts w:ascii="Calibri Light" w:hAnsi="Calibri Light" w:eastAsia="Yu Gothic Light" w:cs="Times New Roman"/>
          <w:noProof w:val="0"/>
          <w:color w:val="2F5496"/>
          <w:kern w:val="0"/>
          <w:sz w:val="32"/>
          <w:szCs w:val="32"/>
          <w:lang w:eastAsia="en-US"/>
        </w:rPr>
      </w:pPr>
      <w:r w:rsidR="00DE338C">
        <w:rPr>
          <w:rFonts w:ascii="Calibri Light" w:hAnsi="Calibri Light" w:cs="Calibri Light"/>
          <w:sz w:val="32"/>
          <w:szCs w:val="32"/>
        </w:rPr>
        <w:t xml:space="preserve">Lab </w:t>
      </w:r>
      <w:r w:rsidR="5EE73B93">
        <w:rPr>
          <w:rFonts w:ascii="Calibri Light" w:hAnsi="Calibri Light" w:cs="Calibri Light"/>
          <w:sz w:val="32"/>
          <w:szCs w:val="32"/>
        </w:rPr>
        <w:t xml:space="preserve">6</w:t>
      </w:r>
      <w:r w:rsidR="006269FD">
        <w:rPr>
          <w:rFonts w:ascii="Calibri Light" w:hAnsi="Calibri Light" w:cs="Calibri Light"/>
          <w:sz w:val="32"/>
          <w:szCs w:val="32"/>
        </w:rPr>
        <w:t xml:space="preserve"> </w:t>
      </w:r>
      <w:r w:rsidR="00230E2F">
        <w:rPr>
          <w:rFonts w:ascii="Calibri Light" w:hAnsi="Calibri Light" w:eastAsia="Yu Gothic Light" w:cs="Times New Roman"/>
          <w:noProof w:val="0"/>
          <w:color w:val="2F5496"/>
          <w:kern w:val="0"/>
          <w:sz w:val="32"/>
          <w:szCs w:val="32"/>
          <w:lang w:eastAsia="en-US"/>
        </w:rPr>
        <w:t>[</w:t>
      </w:r>
      <w:r w:rsidRPr="6E29CDF2" w:rsidR="09EF3B8E">
        <w:rPr>
          <w:rFonts w:ascii="Calibri Light" w:hAnsi="Calibri Light" w:eastAsia="Yu Gothic Light" w:cs="Times New Roman"/>
          <w:noProof w:val="0"/>
          <w:color w:val="2F5496"/>
          <w:sz w:val="32"/>
          <w:szCs w:val="32"/>
          <w:lang w:eastAsia="en-US"/>
        </w:rPr>
        <w:t xml:space="preserve">Building a Product App with React, Node, </w:t>
      </w:r>
      <w:r w:rsidRPr="6E29CDF2" w:rsidR="51E04EC5">
        <w:rPr>
          <w:rFonts w:ascii="Calibri Light" w:hAnsi="Calibri Light" w:eastAsia="Yu Gothic Light" w:cs="Times New Roman"/>
          <w:noProof w:val="0"/>
          <w:color w:val="2F5496"/>
          <w:sz w:val="32"/>
          <w:szCs w:val="32"/>
          <w:lang w:eastAsia="en-US"/>
        </w:rPr>
        <w:t xml:space="preserve">Express </w:t>
      </w:r>
      <w:r w:rsidRPr="6E29CDF2" w:rsidR="09EF3B8E">
        <w:rPr>
          <w:rFonts w:ascii="Calibri Light" w:hAnsi="Calibri Light" w:eastAsia="Yu Gothic Light" w:cs="Times New Roman"/>
          <w:noProof w:val="0"/>
          <w:color w:val="2F5496"/>
          <w:sz w:val="32"/>
          <w:szCs w:val="32"/>
          <w:lang w:eastAsia="en-US"/>
        </w:rPr>
        <w:t>and MongoDB</w:t>
      </w:r>
      <w:r w:rsidR="00230E2F">
        <w:rPr>
          <w:rFonts w:ascii="Calibri Light" w:hAnsi="Calibri Light" w:eastAsia="Yu Gothic Light" w:cs="Times New Roman"/>
          <w:noProof w:val="0"/>
          <w:color w:val="2F5496"/>
          <w:kern w:val="0"/>
          <w:sz w:val="32"/>
          <w:szCs w:val="32"/>
          <w:lang w:eastAsia="en-US"/>
        </w:rPr>
        <w:t>]</w:t>
      </w:r>
    </w:p>
    <w:p w:rsidRPr="006269FD" w:rsidR="006269FD" w:rsidP="006269FD" w:rsidRDefault="006269FD" w14:paraId="2E2F97EC" w14:textId="77777777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3539"/>
        <w:gridCol w:w="6662"/>
      </w:tblGrid>
      <w:tr w:rsidRPr="008D3AAD" w:rsidR="009F5FBF" w:rsidTr="7440D2CF" w14:paraId="1D0721E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244061" w:themeFill="accent1" w:themeFillShade="80"/>
            <w:tcMar/>
          </w:tcPr>
          <w:p w:rsidRPr="008D3AAD" w:rsidR="009F5FBF" w:rsidP="7C9AD532" w:rsidRDefault="00DE338C" w14:paraId="17EBB04B" w14:textId="374874D5">
            <w:pPr>
              <w:spacing w:after="0"/>
              <w:rPr>
                <w:rFonts w:eastAsia="Calibri"/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Lab Title</w:t>
            </w:r>
            <w:r w:rsidRPr="7C9AD532" w:rsidR="009F5FBF">
              <w:rPr>
                <w:bCs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62" w:type="dxa"/>
            <w:tcMar/>
          </w:tcPr>
          <w:p w:rsidRPr="007F3DA2" w:rsidR="009F5FBF" w:rsidP="4D55E5C4" w:rsidRDefault="00230E2F" w14:paraId="47D6F879" w14:textId="34E1D9C4">
            <w:pPr>
              <w:spacing w:after="0"/>
              <w:rPr>
                <w:rFonts w:eastAsia="Calibri" w:cs="Calibri" w:cstheme="minorAscii"/>
                <w:sz w:val="22"/>
                <w:szCs w:val="22"/>
              </w:rPr>
            </w:pPr>
            <w:r w:rsidRPr="6E29CDF2" w:rsidR="00230E2F">
              <w:rPr>
                <w:rFonts w:eastAsia="Calibri" w:cs="Calibri" w:cstheme="minorAscii"/>
                <w:sz w:val="22"/>
                <w:szCs w:val="22"/>
              </w:rPr>
              <w:t xml:space="preserve"> </w:t>
            </w:r>
            <w:r w:rsidRPr="6E29CDF2" w:rsidR="697FE2DB">
              <w:rPr>
                <w:rFonts w:eastAsia="Calibri" w:cs="Calibri" w:cstheme="minorAscii"/>
                <w:sz w:val="22"/>
                <w:szCs w:val="22"/>
              </w:rPr>
              <w:t>Building a Product App with React, Node, and MongoDB</w:t>
            </w:r>
          </w:p>
        </w:tc>
      </w:tr>
      <w:tr w:rsidRPr="008D3AAD" w:rsidR="009F5FBF" w:rsidTr="7440D2CF" w14:paraId="3BF6E4B5" w14:textId="77777777">
        <w:trPr>
          <w:trHeight w:val="397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244061" w:themeFill="accent1" w:themeFillShade="80"/>
            <w:tcMar/>
          </w:tcPr>
          <w:p w:rsidRPr="008D3AAD" w:rsidR="009F5FBF" w:rsidP="002C3999" w:rsidRDefault="009F5FBF" w14:paraId="35ABB278" w14:textId="77777777">
            <w:pPr>
              <w:spacing w:after="0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8D3AAD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Expected duration</w:t>
            </w:r>
            <w:r w:rsidRPr="008D3AAD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 xml:space="preserve"> (hours):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62" w:type="dxa"/>
            <w:tcMar/>
          </w:tcPr>
          <w:p w:rsidRPr="00DE338C" w:rsidR="009F5FBF" w:rsidP="4D55E5C4" w:rsidRDefault="00230E2F" w14:paraId="16EA777E" w14:textId="1B176453">
            <w:pPr>
              <w:spacing w:after="0"/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</w:rPr>
            </w:pPr>
            <w:r w:rsidRPr="7440D2CF" w:rsidR="00230E2F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</w:rPr>
              <w:t xml:space="preserve"> </w:t>
            </w:r>
            <w:r w:rsidRPr="7440D2CF" w:rsidR="60B8CEDD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</w:rPr>
              <w:t xml:space="preserve">1 hour </w:t>
            </w:r>
            <w:r w:rsidRPr="7440D2CF" w:rsidR="089669F0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</w:rPr>
              <w:t>4</w:t>
            </w:r>
            <w:r w:rsidRPr="7440D2CF" w:rsidR="60B8CEDD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</w:rPr>
              <w:t xml:space="preserve">5 mins </w:t>
            </w:r>
          </w:p>
        </w:tc>
      </w:tr>
    </w:tbl>
    <w:p w:rsidR="00DE338C" w:rsidP="00DE338C" w:rsidRDefault="00DE338C" w14:paraId="6768035B" w14:textId="77777777">
      <w:pPr>
        <w:rPr>
          <w:sz w:val="20"/>
          <w:szCs w:val="20"/>
        </w:rPr>
      </w:pP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DE338C" w:rsidTr="6E29CDF2" w14:paraId="7A3166A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43" w:type="dxa"/>
            <w:tcMar/>
          </w:tcPr>
          <w:p w:rsidR="00DE338C" w:rsidP="00DE338C" w:rsidRDefault="00DE338C" w14:paraId="28E87DDE" w14:textId="41011812">
            <w:pPr>
              <w:textAlignment w:val="baseline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Objectives</w:t>
            </w:r>
          </w:p>
        </w:tc>
      </w:tr>
      <w:tr w:rsidRPr="00056935" w:rsidR="00DE338C" w:rsidTr="6E29CDF2" w14:paraId="5F36BB20" w14:textId="77777777">
        <w:trPr>
          <w:trHeight w:val="272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43" w:type="dxa"/>
            <w:tcMar/>
            <w:vAlign w:val="top"/>
          </w:tcPr>
          <w:p w:rsidRPr="002F585B" w:rsidR="007F3DA2" w:rsidP="506AB16F" w:rsidRDefault="00230E2F" w14:paraId="4E74503B" w14:textId="5055B9FD">
            <w:pPr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</w:pPr>
            <w:r w:rsidRPr="6E29CDF2" w:rsidR="00230E2F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 xml:space="preserve"> </w:t>
            </w:r>
            <w:r w:rsidRPr="6E29CDF2" w:rsidR="6169BFBD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 xml:space="preserve">Understanding </w:t>
            </w:r>
            <w:r w:rsidRPr="6E29CDF2" w:rsidR="7D333FCA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 xml:space="preserve">how to </w:t>
            </w:r>
            <w:r w:rsidRPr="6E29CDF2" w:rsidR="27CD286D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>integrate with MongoDB from a NodeJS app</w:t>
            </w:r>
          </w:p>
        </w:tc>
      </w:tr>
      <w:tr w:rsidR="00DE338C" w:rsidTr="6E29CDF2" w14:paraId="20064697" w14:textId="77777777">
        <w:trPr>
          <w:trHeight w:val="276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43" w:type="dxa"/>
            <w:tcMar/>
            <w:vAlign w:val="top"/>
          </w:tcPr>
          <w:p w:rsidR="007F3DA2" w:rsidP="7972EC54" w:rsidRDefault="00230E2F" w14:paraId="7F7E0156" w14:textId="5747C431">
            <w:pPr>
              <w:pStyle w:val="Normal"/>
              <w:suppressLineNumbers w:val="0"/>
              <w:bidi w:val="0"/>
              <w:spacing w:before="120" w:beforeAutospacing="off" w:after="200" w:afterAutospacing="off" w:line="276" w:lineRule="auto"/>
              <w:ind w:left="0" w:right="0"/>
              <w:jc w:val="left"/>
            </w:pPr>
            <w:r w:rsidRPr="6E29CDF2" w:rsidR="04D2D8F0">
              <w:rPr>
                <w:rFonts w:ascii="Calibri" w:hAnsi="Calibri" w:cs="Calibri" w:asciiTheme="minorAscii" w:hAnsiTheme="minorAscii" w:cstheme="minorAscii"/>
              </w:rPr>
              <w:t xml:space="preserve"> Learn how to </w:t>
            </w:r>
            <w:r w:rsidRPr="6E29CDF2" w:rsidR="7A862BF0">
              <w:rPr>
                <w:rFonts w:ascii="Calibri" w:hAnsi="Calibri" w:cs="Calibri" w:asciiTheme="minorAscii" w:hAnsiTheme="minorAscii" w:cstheme="minorAscii"/>
              </w:rPr>
              <w:t xml:space="preserve">integrate with a ReactJS app with a NodeJS app </w:t>
            </w:r>
          </w:p>
        </w:tc>
      </w:tr>
      <w:tr w:rsidR="007F3DA2" w:rsidTr="6E29CDF2" w14:paraId="6D441F76" w14:textId="77777777">
        <w:trPr>
          <w:trHeight w:val="276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43" w:type="dxa"/>
            <w:tcMar/>
            <w:vAlign w:val="top"/>
          </w:tcPr>
          <w:p w:rsidRPr="008B645A" w:rsidR="007F3DA2" w:rsidP="4D55E5C4" w:rsidRDefault="007F3DA2" w14:paraId="02ED8641" w14:textId="662E6779">
            <w:pPr>
              <w:rPr>
                <w:rFonts w:ascii="Calibri" w:hAnsi="Calibri" w:cs="Calibri" w:asciiTheme="minorAscii" w:hAnsiTheme="minorAscii" w:cstheme="minorAscii"/>
              </w:rPr>
            </w:pPr>
            <w:r w:rsidRPr="6E29CDF2" w:rsidR="00230E2F">
              <w:rPr>
                <w:rFonts w:ascii="Calibri" w:hAnsi="Calibri" w:cs="Calibri" w:asciiTheme="minorAscii" w:hAnsiTheme="minorAscii" w:cstheme="minorAscii"/>
              </w:rPr>
              <w:t xml:space="preserve"> </w:t>
            </w:r>
            <w:r w:rsidRPr="6E29CDF2" w:rsidR="6C3293A4">
              <w:rPr>
                <w:rFonts w:ascii="Calibri" w:hAnsi="Calibri" w:cs="Calibri" w:asciiTheme="minorAscii" w:hAnsiTheme="minorAscii" w:cstheme="minorAscii"/>
              </w:rPr>
              <w:t xml:space="preserve">Learn how to </w:t>
            </w:r>
            <w:r w:rsidRPr="6E29CDF2" w:rsidR="44652C39">
              <w:rPr>
                <w:rFonts w:ascii="Calibri" w:hAnsi="Calibri" w:cs="Calibri" w:asciiTheme="minorAscii" w:hAnsiTheme="minorAscii" w:cstheme="minorAscii"/>
              </w:rPr>
              <w:t xml:space="preserve">create </w:t>
            </w:r>
            <w:r w:rsidRPr="6E29CDF2" w:rsidR="0F8F4D3A">
              <w:rPr>
                <w:rFonts w:ascii="Calibri" w:hAnsi="Calibri" w:cs="Calibri" w:asciiTheme="minorAscii" w:hAnsiTheme="minorAscii" w:cstheme="minorAscii"/>
              </w:rPr>
              <w:t>a Product with React, Node, Express and Mongo</w:t>
            </w:r>
            <w:r w:rsidRPr="6E29CDF2" w:rsidR="6BC21B9A">
              <w:rPr>
                <w:rFonts w:ascii="Calibri" w:hAnsi="Calibri" w:cs="Calibri" w:asciiTheme="minorAscii" w:hAnsiTheme="minorAscii" w:cstheme="minorAscii"/>
              </w:rPr>
              <w:t xml:space="preserve"> (MERN)</w:t>
            </w:r>
          </w:p>
        </w:tc>
      </w:tr>
    </w:tbl>
    <w:p w:rsidR="00DE338C" w:rsidP="4C02D46C" w:rsidRDefault="00DE338C" w14:paraId="004D0217" w14:textId="77777777">
      <w:pPr>
        <w:pStyle w:val="ListNumber"/>
        <w:numPr>
          <w:ilvl w:val="0"/>
          <w:numId w:val="0"/>
        </w:numPr>
        <w:rPr>
          <w:rFonts w:asciiTheme="minorHAnsi" w:hAnsiTheme="minorHAnsi" w:cstheme="minorHAnsi"/>
          <w:i/>
          <w:iCs/>
          <w:color w:val="FF0000"/>
        </w:rPr>
      </w:pP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DE338C" w:rsidTr="4D55E5C4" w14:paraId="09AA077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43" w:type="dxa"/>
            <w:tcMar/>
          </w:tcPr>
          <w:p w:rsidR="00DE338C" w:rsidP="00442102" w:rsidRDefault="00DE338C" w14:paraId="5091EFD1" w14:textId="7C4E7BB6">
            <w:pPr>
              <w:textAlignment w:val="baseline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Requirements</w:t>
            </w:r>
          </w:p>
        </w:tc>
      </w:tr>
      <w:tr w:rsidRPr="002F585B" w:rsidR="007F3DA2" w:rsidTr="4D55E5C4" w14:paraId="4D884415" w14:textId="77777777">
        <w:trPr>
          <w:trHeight w:val="272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43" w:type="dxa"/>
            <w:tcMar/>
            <w:vAlign w:val="top"/>
          </w:tcPr>
          <w:p w:rsidRPr="002F585B" w:rsidR="007F3DA2" w:rsidP="4D55E5C4" w:rsidRDefault="00230E2F" w14:paraId="5AECE7DF" w14:textId="1ABA1358">
            <w:pPr>
              <w:pStyle w:val="Normal"/>
              <w:suppressLineNumbers w:val="0"/>
              <w:bidi w:val="0"/>
              <w:spacing w:before="120" w:beforeAutospacing="off" w:after="200" w:afterAutospacing="off" w:line="276" w:lineRule="auto"/>
              <w:ind w:left="0" w:right="0"/>
              <w:jc w:val="left"/>
            </w:pPr>
            <w:r w:rsidRPr="4D55E5C4" w:rsidR="0CEB50A0">
              <w:rPr>
                <w:rFonts w:ascii="Calibri" w:hAnsi="Calibri" w:cs="Calibri" w:asciiTheme="minorAscii" w:hAnsiTheme="minorAscii" w:cstheme="minorAscii"/>
              </w:rPr>
              <w:t xml:space="preserve">A laptop or a desktop with Windows or Mac as an operating system </w:t>
            </w:r>
          </w:p>
        </w:tc>
      </w:tr>
      <w:tr w:rsidR="007F3DA2" w:rsidTr="4D55E5C4" w14:paraId="04FFBF85" w14:textId="77777777">
        <w:trPr>
          <w:trHeight w:val="276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43" w:type="dxa"/>
            <w:tcMar/>
            <w:vAlign w:val="top"/>
          </w:tcPr>
          <w:p w:rsidR="007F3DA2" w:rsidP="007F3DA2" w:rsidRDefault="00230E2F" w14:paraId="7FA8ACF2" w14:textId="3A1ED7BF">
            <w:pPr>
              <w:rPr>
                <w:rFonts w:eastAsia="Calibri" w:cs="Calibri"/>
                <w:sz w:val="20"/>
                <w:szCs w:val="20"/>
              </w:rPr>
            </w:pPr>
            <w:r w:rsidRPr="4D55E5C4" w:rsidR="00230E2F">
              <w:rPr>
                <w:rFonts w:ascii="Calibri" w:hAnsi="Calibri" w:cs="Calibri" w:asciiTheme="minorAscii" w:hAnsiTheme="minorAscii" w:cstheme="minorAscii"/>
              </w:rPr>
              <w:t xml:space="preserve"> </w:t>
            </w:r>
            <w:r w:rsidRPr="4D55E5C4" w:rsidR="37CD96C0">
              <w:rPr>
                <w:rFonts w:ascii="Calibri" w:hAnsi="Calibri" w:cs="Calibri" w:asciiTheme="minorAscii" w:hAnsiTheme="minorAscii" w:cstheme="minorAscii"/>
              </w:rPr>
              <w:t xml:space="preserve">Visual studio code or something similar as a text editor </w:t>
            </w:r>
          </w:p>
        </w:tc>
      </w:tr>
      <w:tr w:rsidR="007F3DA2" w:rsidTr="4D55E5C4" w14:paraId="0DAA1B2D" w14:textId="77777777">
        <w:trPr>
          <w:trHeight w:val="267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43" w:type="dxa"/>
            <w:tcMar/>
            <w:vAlign w:val="top"/>
          </w:tcPr>
          <w:p w:rsidR="4D55E5C4" w:rsidP="4D55E5C4" w:rsidRDefault="4D55E5C4" w14:paraId="5DC2BAD3" w14:textId="7A13E9AD">
            <w:pPr>
              <w:rPr>
                <w:rFonts w:ascii="Calibri" w:hAnsi="Calibri" w:asciiTheme="minorAscii" w:hAnsiTheme="minorAscii"/>
                <w:sz w:val="20"/>
                <w:szCs w:val="20"/>
              </w:rPr>
            </w:pPr>
            <w:r w:rsidRPr="4D55E5C4" w:rsidR="4D55E5C4">
              <w:rPr>
                <w:rFonts w:ascii="Calibri" w:hAnsi="Calibri" w:cs="Calibri" w:asciiTheme="minorAscii" w:hAnsiTheme="minorAscii" w:cstheme="minorAscii"/>
              </w:rPr>
              <w:t xml:space="preserve"> A modern web browser like chrome </w:t>
            </w:r>
          </w:p>
        </w:tc>
      </w:tr>
    </w:tbl>
    <w:p w:rsidR="00DE338C" w:rsidP="00DE338C" w:rsidRDefault="00DE338C" w14:paraId="62ED9C4C" w14:textId="77777777">
      <w:pPr>
        <w:pStyle w:val="Heading2"/>
      </w:pPr>
    </w:p>
    <w:p w:rsidR="506AB16F" w:rsidP="6E29CDF2" w:rsidRDefault="506AB16F" w14:paraId="6543FAA4" w14:textId="18448F07">
      <w:pPr>
        <w:pStyle w:val="Heading2"/>
      </w:pPr>
      <w:r w:rsidR="00DE338C">
        <w:rPr/>
        <w:t>Lab Instructions:</w:t>
      </w:r>
    </w:p>
    <w:p w:rsidR="289AA3B0" w:rsidP="6E29CDF2" w:rsidRDefault="289AA3B0" w14:paraId="02C0692E" w14:textId="4D62D652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</w:pPr>
      <w:r w:rsidRPr="6E29CDF2" w:rsidR="289AA3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  <w:t>1. Int</w:t>
      </w:r>
      <w:r w:rsidRPr="6E29CDF2" w:rsidR="4A63976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  <w:t>egrate MongoDB from a NodeJS application</w:t>
      </w:r>
    </w:p>
    <w:p w:rsidR="6B3289F8" w:rsidP="6E29CDF2" w:rsidRDefault="6B3289F8" w14:paraId="57A39440" w14:textId="5EFC8CAB">
      <w:pPr>
        <w:pStyle w:val="ListParagraph"/>
        <w:numPr>
          <w:ilvl w:val="0"/>
          <w:numId w:val="77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</w:pPr>
      <w:r w:rsidRPr="6E29CDF2" w:rsidR="6B3289F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>Install MongoDB Node.js Driver:</w:t>
      </w:r>
      <w:r w:rsidRPr="6E29CDF2" w:rsidR="6B3289F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 xml:space="preserve"> </w:t>
      </w:r>
    </w:p>
    <w:p w:rsidR="6B3289F8" w:rsidP="6E29CDF2" w:rsidRDefault="6B3289F8" w14:paraId="3DCA7A62" w14:textId="5CE32DBB">
      <w:pPr>
        <w:pStyle w:val="ListParagraph"/>
        <w:numPr>
          <w:ilvl w:val="1"/>
          <w:numId w:val="77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</w:pPr>
      <w:r w:rsidRPr="6E29CDF2" w:rsidR="6B3289F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 xml:space="preserve">First, ensure you have the MongoDB Node.js driver installed. You can install it using </w:t>
      </w:r>
      <w:r w:rsidRPr="6E29CDF2" w:rsidR="6B3289F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>npm</w:t>
      </w:r>
      <w:r w:rsidRPr="6E29CDF2" w:rsidR="6B3289F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>:</w:t>
      </w:r>
    </w:p>
    <w:p w:rsidR="6B3289F8" w:rsidP="6E29CDF2" w:rsidRDefault="6B3289F8" w14:paraId="0228F313" w14:textId="4475F420">
      <w:pPr>
        <w:pStyle w:val="ListParagraph"/>
        <w:ind w:left="288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6E29CDF2" w:rsidR="6B3289F8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npm</w:t>
      </w:r>
      <w:r w:rsidRPr="6E29CDF2" w:rsidR="6B3289F8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 xml:space="preserve"> install </w:t>
      </w:r>
      <w:r w:rsidRPr="6E29CDF2" w:rsidR="6B3289F8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mongodb</w:t>
      </w:r>
    </w:p>
    <w:p w:rsidR="6B3289F8" w:rsidP="6E29CDF2" w:rsidRDefault="6B3289F8" w14:paraId="33CB901C" w14:textId="560D2387">
      <w:pPr>
        <w:pStyle w:val="ListParagraph"/>
        <w:numPr>
          <w:ilvl w:val="0"/>
          <w:numId w:val="78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</w:pPr>
      <w:r w:rsidRPr="6E29CDF2" w:rsidR="6B3289F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>Set Up MongoDB Connection:</w:t>
      </w:r>
    </w:p>
    <w:p w:rsidR="6B3289F8" w:rsidP="6E29CDF2" w:rsidRDefault="6B3289F8" w14:paraId="4A291E3A" w14:textId="78B637A5">
      <w:pPr>
        <w:pStyle w:val="ListParagraph"/>
        <w:numPr>
          <w:ilvl w:val="1"/>
          <w:numId w:val="78"/>
        </w:numPr>
        <w:rPr>
          <w:noProof w:val="0"/>
          <w:lang w:val="en-AU"/>
        </w:rPr>
      </w:pPr>
      <w:r w:rsidRPr="6E29CDF2" w:rsidR="6B3289F8">
        <w:rPr>
          <w:noProof w:val="0"/>
          <w:lang w:val="en-AU"/>
        </w:rPr>
        <w:t xml:space="preserve">Create a connection to your MongoDB database in your NodeJS app. </w:t>
      </w:r>
      <w:r w:rsidRPr="6E29CDF2" w:rsidR="6B3289F8">
        <w:rPr>
          <w:noProof w:val="0"/>
          <w:lang w:val="en-AU"/>
        </w:rPr>
        <w:t>Here’s</w:t>
      </w:r>
      <w:r w:rsidRPr="6E29CDF2" w:rsidR="6B3289F8">
        <w:rPr>
          <w:noProof w:val="0"/>
          <w:lang w:val="en-AU"/>
        </w:rPr>
        <w:t xml:space="preserve"> an example of how to do it:</w:t>
      </w:r>
    </w:p>
    <w:p w:rsidR="6E29CDF2" w:rsidP="6E29CDF2" w:rsidRDefault="6E29CDF2" w14:paraId="43983F8D" w14:textId="506A5E4C">
      <w:pPr>
        <w:pStyle w:val="ListParagraph"/>
        <w:ind w:left="1440"/>
        <w:rPr>
          <w:noProof w:val="0"/>
          <w:lang w:val="en-AU"/>
        </w:rPr>
      </w:pPr>
    </w:p>
    <w:p w:rsidR="2B40B34C" w:rsidP="6E29CDF2" w:rsidRDefault="2B40B34C" w14:paraId="3E184D89" w14:textId="1AF92F41">
      <w:pPr>
        <w:pStyle w:val="ListParagraph"/>
        <w:ind w:left="1440"/>
        <w:rPr>
          <w:noProof w:val="0"/>
          <w:lang w:val="en-AU"/>
        </w:rPr>
      </w:pPr>
      <w:r w:rsidRPr="6E29CDF2" w:rsidR="2B40B34C">
        <w:rPr>
          <w:noProof w:val="0"/>
          <w:lang w:val="en-AU"/>
        </w:rPr>
        <w:t xml:space="preserve">import { </w:t>
      </w:r>
      <w:r w:rsidRPr="6E29CDF2" w:rsidR="2B40B34C">
        <w:rPr>
          <w:noProof w:val="0"/>
          <w:lang w:val="en-AU"/>
        </w:rPr>
        <w:t>MongoClient</w:t>
      </w:r>
      <w:r w:rsidRPr="6E29CDF2" w:rsidR="2B40B34C">
        <w:rPr>
          <w:noProof w:val="0"/>
          <w:lang w:val="en-AU"/>
        </w:rPr>
        <w:t xml:space="preserve"> } from '</w:t>
      </w:r>
      <w:r w:rsidRPr="6E29CDF2" w:rsidR="2B40B34C">
        <w:rPr>
          <w:noProof w:val="0"/>
          <w:lang w:val="en-AU"/>
        </w:rPr>
        <w:t>mongodb</w:t>
      </w:r>
      <w:r w:rsidRPr="6E29CDF2" w:rsidR="2B40B34C">
        <w:rPr>
          <w:noProof w:val="0"/>
          <w:lang w:val="en-AU"/>
        </w:rPr>
        <w:t>';</w:t>
      </w:r>
    </w:p>
    <w:p w:rsidR="6E29CDF2" w:rsidP="6E29CDF2" w:rsidRDefault="6E29CDF2" w14:paraId="3CD8E8C9" w14:textId="45C0267A">
      <w:pPr>
        <w:pStyle w:val="ListParagraph"/>
        <w:ind w:left="1440"/>
        <w:rPr>
          <w:noProof w:val="0"/>
          <w:lang w:val="en-AU"/>
        </w:rPr>
      </w:pPr>
    </w:p>
    <w:p w:rsidR="2B40B34C" w:rsidP="6E29CDF2" w:rsidRDefault="2B40B34C" w14:paraId="5CDCFD17" w14:textId="40BB599C">
      <w:pPr>
        <w:pStyle w:val="ListParagraph"/>
        <w:suppressLineNumbers w:val="0"/>
        <w:bidi w:val="0"/>
        <w:spacing w:before="0" w:beforeAutospacing="off" w:after="200" w:afterAutospacing="off" w:line="276" w:lineRule="auto"/>
        <w:ind w:left="1440" w:right="0"/>
        <w:jc w:val="left"/>
        <w:rPr>
          <w:noProof w:val="0"/>
          <w:lang w:val="en-AU"/>
        </w:rPr>
      </w:pPr>
      <w:r w:rsidRPr="6E29CDF2" w:rsidR="2B40B34C">
        <w:rPr>
          <w:noProof w:val="0"/>
          <w:lang w:val="en-AU"/>
        </w:rPr>
        <w:t xml:space="preserve">const </w:t>
      </w:r>
      <w:r w:rsidRPr="6E29CDF2" w:rsidR="2B40B34C">
        <w:rPr>
          <w:noProof w:val="0"/>
          <w:lang w:val="en-AU"/>
        </w:rPr>
        <w:t>uri</w:t>
      </w:r>
      <w:r w:rsidRPr="6E29CDF2" w:rsidR="2B40B34C">
        <w:rPr>
          <w:noProof w:val="0"/>
          <w:lang w:val="en-AU"/>
        </w:rPr>
        <w:t xml:space="preserve"> = '</w:t>
      </w:r>
      <w:r w:rsidRPr="6E29CDF2" w:rsidR="7C50F7A4">
        <w:rPr>
          <w:noProof w:val="0"/>
          <w:lang w:val="en-AU"/>
        </w:rPr>
        <w:t>&lt;mongo db atlast connection url for nodejs&gt;</w:t>
      </w:r>
      <w:r w:rsidRPr="6E29CDF2" w:rsidR="2B40B34C">
        <w:rPr>
          <w:noProof w:val="0"/>
          <w:lang w:val="en-AU"/>
        </w:rPr>
        <w:t>;</w:t>
      </w:r>
    </w:p>
    <w:p w:rsidR="6E29CDF2" w:rsidP="6E29CDF2" w:rsidRDefault="6E29CDF2" w14:paraId="6977714E" w14:textId="6476F34C">
      <w:pPr>
        <w:pStyle w:val="ListParagraph"/>
        <w:ind w:left="1440"/>
        <w:rPr>
          <w:noProof w:val="0"/>
          <w:lang w:val="en-AU"/>
        </w:rPr>
      </w:pPr>
    </w:p>
    <w:p w:rsidR="2B40B34C" w:rsidP="6E29CDF2" w:rsidRDefault="2B40B34C" w14:paraId="075FF22D" w14:textId="34807875">
      <w:pPr>
        <w:pStyle w:val="ListParagraph"/>
        <w:ind w:left="1440"/>
      </w:pPr>
      <w:r w:rsidRPr="6E29CDF2" w:rsidR="2B40B34C">
        <w:rPr>
          <w:noProof w:val="0"/>
          <w:lang w:val="en-AU"/>
        </w:rPr>
        <w:t xml:space="preserve">const client = new </w:t>
      </w:r>
      <w:r w:rsidRPr="6E29CDF2" w:rsidR="2B40B34C">
        <w:rPr>
          <w:noProof w:val="0"/>
          <w:lang w:val="en-AU"/>
        </w:rPr>
        <w:t>MongoClient</w:t>
      </w:r>
      <w:r w:rsidRPr="6E29CDF2" w:rsidR="2B40B34C">
        <w:rPr>
          <w:noProof w:val="0"/>
          <w:lang w:val="en-AU"/>
        </w:rPr>
        <w:t>(</w:t>
      </w:r>
      <w:r w:rsidRPr="6E29CDF2" w:rsidR="2B40B34C">
        <w:rPr>
          <w:noProof w:val="0"/>
          <w:lang w:val="en-AU"/>
        </w:rPr>
        <w:t>uri</w:t>
      </w:r>
      <w:r w:rsidRPr="6E29CDF2" w:rsidR="2B40B34C">
        <w:rPr>
          <w:noProof w:val="0"/>
          <w:lang w:val="en-AU"/>
        </w:rPr>
        <w:t>);</w:t>
      </w:r>
    </w:p>
    <w:p w:rsidR="6E29CDF2" w:rsidP="6E29CDF2" w:rsidRDefault="6E29CDF2" w14:paraId="0883C8CE" w14:textId="0C3B9A2A">
      <w:pPr>
        <w:pStyle w:val="ListParagraph"/>
        <w:ind w:left="1440"/>
        <w:rPr>
          <w:noProof w:val="0"/>
          <w:lang w:val="en-AU"/>
        </w:rPr>
      </w:pPr>
    </w:p>
    <w:p w:rsidR="6E29CDF2" w:rsidP="6E29CDF2" w:rsidRDefault="6E29CDF2" w14:paraId="78B561E1" w14:textId="038311E2">
      <w:pPr>
        <w:pStyle w:val="ListParagraph"/>
        <w:ind w:left="1440"/>
        <w:rPr>
          <w:noProof w:val="0"/>
          <w:lang w:val="en-AU"/>
        </w:rPr>
      </w:pPr>
    </w:p>
    <w:p w:rsidR="6E29CDF2" w:rsidP="6E29CDF2" w:rsidRDefault="6E29CDF2" w14:paraId="72858B78" w14:textId="570A3F5F">
      <w:pPr>
        <w:pStyle w:val="ListParagraph"/>
        <w:ind w:left="1440"/>
        <w:rPr>
          <w:noProof w:val="0"/>
          <w:lang w:val="en-AU"/>
        </w:rPr>
      </w:pPr>
    </w:p>
    <w:p w:rsidR="6E29CDF2" w:rsidP="6E29CDF2" w:rsidRDefault="6E29CDF2" w14:paraId="5A490AAC" w14:textId="4E0B0114">
      <w:pPr>
        <w:pStyle w:val="ListParagraph"/>
        <w:ind w:left="1440"/>
        <w:rPr>
          <w:noProof w:val="0"/>
          <w:lang w:val="en-AU"/>
        </w:rPr>
      </w:pPr>
    </w:p>
    <w:p w:rsidR="6B3289F8" w:rsidP="6E29CDF2" w:rsidRDefault="6B3289F8" w14:paraId="1C5CF95E" w14:textId="22AA8164">
      <w:pPr>
        <w:pStyle w:val="ListParagraph"/>
        <w:numPr>
          <w:ilvl w:val="0"/>
          <w:numId w:val="78"/>
        </w:numPr>
        <w:rPr>
          <w:noProof w:val="0"/>
          <w:lang w:val="en-AU"/>
        </w:rPr>
      </w:pPr>
      <w:r w:rsidRPr="6E29CDF2" w:rsidR="6B3289F8">
        <w:rPr>
          <w:noProof w:val="0"/>
          <w:lang w:val="en-AU"/>
        </w:rPr>
        <w:t>Replace Connection String:</w:t>
      </w:r>
    </w:p>
    <w:p w:rsidR="6B3289F8" w:rsidP="6E29CDF2" w:rsidRDefault="6B3289F8" w14:paraId="1E6BAD2F" w14:textId="7E2EA2FB">
      <w:pPr>
        <w:pStyle w:val="ListParagraph"/>
        <w:numPr>
          <w:ilvl w:val="1"/>
          <w:numId w:val="78"/>
        </w:numPr>
        <w:spacing w:before="240" w:beforeAutospacing="off" w:after="240" w:afterAutospacing="off"/>
        <w:rPr>
          <w:noProof w:val="0"/>
          <w:lang w:val="en-AU"/>
        </w:rPr>
      </w:pPr>
      <w:r w:rsidRPr="6E29CDF2" w:rsidR="6B3289F8">
        <w:rPr>
          <w:noProof w:val="0"/>
          <w:lang w:val="en-AU"/>
        </w:rPr>
        <w:t>Replace '</w:t>
      </w:r>
      <w:r w:rsidRPr="6E29CDF2" w:rsidR="6B3289F8">
        <w:rPr>
          <w:noProof w:val="0"/>
          <w:lang w:val="en-AU"/>
        </w:rPr>
        <w:t>mongodb</w:t>
      </w:r>
      <w:r w:rsidRPr="6E29CDF2" w:rsidR="6B3289F8">
        <w:rPr>
          <w:noProof w:val="0"/>
          <w:lang w:val="en-AU"/>
        </w:rPr>
        <w:t xml:space="preserve">://localhost:27017' with your actual MongoDB connection string. Since we are using MongoDB Atlas, your connection string will be different. </w:t>
      </w:r>
    </w:p>
    <w:p w:rsidR="6B3289F8" w:rsidP="6E29CDF2" w:rsidRDefault="6B3289F8" w14:paraId="4221ADB1" w14:textId="463059F8">
      <w:pPr>
        <w:pStyle w:val="ListParagraph"/>
        <w:numPr>
          <w:ilvl w:val="1"/>
          <w:numId w:val="78"/>
        </w:numPr>
        <w:spacing w:before="240" w:beforeAutospacing="off" w:after="240" w:afterAutospacing="off"/>
        <w:rPr>
          <w:noProof w:val="0"/>
          <w:lang w:val="en-AU"/>
        </w:rPr>
      </w:pPr>
      <w:r w:rsidRPr="6E29CDF2" w:rsidR="6B3289F8">
        <w:rPr>
          <w:noProof w:val="0"/>
          <w:lang w:val="en-AU"/>
        </w:rPr>
        <w:t xml:space="preserve">Navigate to MongoDB atlas and click on the connection. </w:t>
      </w:r>
    </w:p>
    <w:p w:rsidR="6B3289F8" w:rsidP="6E29CDF2" w:rsidRDefault="6B3289F8" w14:paraId="655B8983" w14:textId="694A5F6B">
      <w:pPr>
        <w:pStyle w:val="ListParagraph"/>
        <w:numPr>
          <w:ilvl w:val="1"/>
          <w:numId w:val="78"/>
        </w:numPr>
        <w:spacing w:before="240" w:beforeAutospacing="off" w:after="240" w:afterAutospacing="off"/>
        <w:rPr>
          <w:noProof w:val="0"/>
          <w:lang w:val="en-AU"/>
        </w:rPr>
      </w:pPr>
      <w:r w:rsidRPr="6E29CDF2" w:rsidR="6B3289F8">
        <w:rPr>
          <w:noProof w:val="0"/>
          <w:lang w:val="en-AU"/>
        </w:rPr>
        <w:t xml:space="preserve">Based on your connection type, it will provide you a connection URL.  </w:t>
      </w:r>
      <w:r w:rsidRPr="6E29CDF2" w:rsidR="69655C7B">
        <w:rPr>
          <w:noProof w:val="0"/>
          <w:lang w:val="en-AU"/>
        </w:rPr>
        <w:t xml:space="preserve">Remember to update your URL with the password you setup on Mongo DB lab. </w:t>
      </w:r>
    </w:p>
    <w:p w:rsidR="6B3289F8" w:rsidP="6E29CDF2" w:rsidRDefault="6B3289F8" w14:paraId="620C3DD0" w14:textId="6B383A4D">
      <w:pPr>
        <w:pStyle w:val="ListParagraph"/>
        <w:numPr>
          <w:ilvl w:val="0"/>
          <w:numId w:val="78"/>
        </w:numPr>
        <w:spacing w:before="240" w:beforeAutospacing="off" w:after="240" w:afterAutospacing="off"/>
        <w:rPr/>
      </w:pPr>
      <w:r w:rsidRPr="6E29CDF2" w:rsidR="6B3289F8">
        <w:rPr>
          <w:noProof w:val="0"/>
          <w:lang w:val="en-AU"/>
        </w:rPr>
        <w:t>Handle Errors:</w:t>
      </w:r>
    </w:p>
    <w:p w:rsidR="6B3289F8" w:rsidP="6E29CDF2" w:rsidRDefault="6B3289F8" w14:paraId="79DE1084" w14:textId="4DE72713">
      <w:pPr>
        <w:pStyle w:val="ListParagraph"/>
        <w:numPr>
          <w:ilvl w:val="1"/>
          <w:numId w:val="78"/>
        </w:numPr>
        <w:spacing w:before="240" w:beforeAutospacing="off" w:after="240" w:afterAutospacing="off"/>
        <w:rPr/>
      </w:pPr>
      <w:r w:rsidRPr="6E29CDF2" w:rsidR="6B3289F8">
        <w:rPr>
          <w:noProof w:val="0"/>
          <w:lang w:val="en-AU"/>
        </w:rPr>
        <w:t>Ensure you handle any potential errors in the connection process and operations.</w:t>
      </w:r>
    </w:p>
    <w:p w:rsidR="6B3289F8" w:rsidP="6E29CDF2" w:rsidRDefault="6B3289F8" w14:paraId="253BDBC2" w14:textId="1BF57296">
      <w:pPr>
        <w:pStyle w:val="ListParagraph"/>
        <w:numPr>
          <w:ilvl w:val="0"/>
          <w:numId w:val="78"/>
        </w:numPr>
        <w:spacing w:before="240" w:beforeAutospacing="off" w:after="240" w:afterAutospacing="off"/>
        <w:rPr/>
      </w:pPr>
      <w:r w:rsidRPr="6E29CDF2" w:rsidR="6B3289F8">
        <w:rPr>
          <w:noProof w:val="0"/>
          <w:lang w:val="en-AU"/>
        </w:rPr>
        <w:t>Test the Connection:</w:t>
      </w:r>
    </w:p>
    <w:p w:rsidR="6B3289F8" w:rsidP="6E29CDF2" w:rsidRDefault="6B3289F8" w14:paraId="7E1287C8" w14:textId="43469ADF">
      <w:pPr>
        <w:pStyle w:val="ListParagraph"/>
        <w:numPr>
          <w:ilvl w:val="1"/>
          <w:numId w:val="78"/>
        </w:numPr>
        <w:rPr/>
      </w:pPr>
      <w:r w:rsidRPr="6E29CDF2" w:rsidR="6B3289F8">
        <w:rPr>
          <w:noProof w:val="0"/>
          <w:lang w:val="en-AU"/>
        </w:rPr>
        <w:t xml:space="preserve">Run your NodeJS app to ensure it connects to MongoDB and performs the desired operations (e.g., </w:t>
      </w:r>
      <w:r w:rsidRPr="6E29CDF2" w:rsidR="5B2A4ED7">
        <w:rPr>
          <w:noProof w:val="0"/>
          <w:lang w:val="en-AU"/>
        </w:rPr>
        <w:t>read all</w:t>
      </w:r>
      <w:r w:rsidRPr="6E29CDF2" w:rsidR="6B3289F8">
        <w:rPr>
          <w:noProof w:val="0"/>
          <w:lang w:val="en-AU"/>
        </w:rPr>
        <w:t xml:space="preserve"> document</w:t>
      </w:r>
      <w:r w:rsidRPr="6E29CDF2" w:rsidR="479DF2F5">
        <w:rPr>
          <w:noProof w:val="0"/>
          <w:lang w:val="en-AU"/>
        </w:rPr>
        <w:t>s</w:t>
      </w:r>
      <w:r w:rsidRPr="6E29CDF2" w:rsidR="6B3289F8">
        <w:rPr>
          <w:noProof w:val="0"/>
          <w:lang w:val="en-AU"/>
        </w:rPr>
        <w:t>).</w:t>
      </w:r>
    </w:p>
    <w:p w:rsidR="007F3DA2" w:rsidP="6E29CDF2" w:rsidRDefault="007F3DA2" w14:paraId="3610EDC1" w14:textId="77777777">
      <w:pPr>
        <w:rPr>
          <w:rFonts w:ascii="Calibri" w:hAnsi="Calibri" w:cs="Calibri" w:asciiTheme="minorAscii" w:hAnsiTheme="minorAscii" w:cstheme="minorAscii"/>
          <w:b w:val="1"/>
          <w:bCs w:val="1"/>
        </w:rPr>
      </w:pPr>
    </w:p>
    <w:p w:rsidR="6E8349DD" w:rsidP="6E29CDF2" w:rsidRDefault="6E8349DD" w14:paraId="06C25299" w14:textId="47106751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</w:pPr>
      <w:r w:rsidRPr="6E29CDF2" w:rsidR="6E8349D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  <w:t xml:space="preserve">2. Update Product Listing &amp; Product Creation endpoint </w:t>
      </w:r>
    </w:p>
    <w:p w:rsidR="6E8349DD" w:rsidP="6E29CDF2" w:rsidRDefault="6E8349DD" w14:paraId="63996437" w14:textId="6006B005">
      <w:pPr>
        <w:pStyle w:val="ListParagraph"/>
        <w:numPr>
          <w:ilvl w:val="0"/>
          <w:numId w:val="79"/>
        </w:numPr>
        <w:rPr>
          <w:noProof w:val="0"/>
          <w:lang w:val="en-AU"/>
        </w:rPr>
      </w:pPr>
      <w:r w:rsidRPr="6E29CDF2" w:rsidR="6E8349DD">
        <w:rPr>
          <w:noProof w:val="0"/>
          <w:lang w:val="en-AU"/>
        </w:rPr>
        <w:t xml:space="preserve">Update Get List of Products section of the code in your NodeJS app with the below details - </w:t>
      </w:r>
    </w:p>
    <w:p w:rsidR="6E8349DD" w:rsidP="6E29CDF2" w:rsidRDefault="6E8349DD" w14:paraId="2215E252" w14:textId="61F65A5C">
      <w:pPr>
        <w:pStyle w:val="Normal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let products = [];</w:t>
      </w:r>
    </w:p>
    <w:p w:rsidR="6E8349DD" w:rsidP="6E29CDF2" w:rsidRDefault="6E8349DD" w14:paraId="34A59B1E" w14:textId="4F1674B6">
      <w:pPr>
        <w:pStyle w:val="Normal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try {</w:t>
      </w:r>
    </w:p>
    <w:p w:rsidR="6E8349DD" w:rsidP="6E29CDF2" w:rsidRDefault="6E8349DD" w14:paraId="01DC60EE" w14:textId="2A901323">
      <w:pPr>
        <w:pStyle w:val="Normal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// Connect to the MongoDB cluster</w:t>
      </w:r>
    </w:p>
    <w:p w:rsidR="6E8349DD" w:rsidP="6E29CDF2" w:rsidRDefault="6E8349DD" w14:paraId="3FE5D666" w14:textId="00F25F6A">
      <w:pPr>
        <w:pStyle w:val="Normal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await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client.connect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();</w:t>
      </w:r>
    </w:p>
    <w:p w:rsidR="6E8349DD" w:rsidP="6E29CDF2" w:rsidRDefault="6E8349DD" w14:paraId="4668D3C4" w14:textId="7EFE9EF5">
      <w:pPr>
        <w:pStyle w:val="Normal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 </w:t>
      </w:r>
    </w:p>
    <w:p w:rsidR="6E8349DD" w:rsidP="6E29CDF2" w:rsidRDefault="6E8349DD" w14:paraId="193CE77D" w14:textId="0110192F">
      <w:pPr>
        <w:pStyle w:val="Normal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// Confirm connection</w:t>
      </w:r>
    </w:p>
    <w:p w:rsidR="6E8349DD" w:rsidP="6E29CDF2" w:rsidRDefault="6E8349DD" w14:paraId="5AA72BAD" w14:textId="2A1092F6">
      <w:pPr>
        <w:pStyle w:val="Normal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console.log(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'Connected to MongoDB');</w:t>
      </w:r>
    </w:p>
    <w:p w:rsidR="6E8349DD" w:rsidP="6E29CDF2" w:rsidRDefault="6E8349DD" w14:paraId="3D411FC7" w14:textId="676A7BEC">
      <w:pPr>
        <w:pStyle w:val="Normal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 </w:t>
      </w:r>
    </w:p>
    <w:p w:rsidR="6E8349DD" w:rsidP="6E29CDF2" w:rsidRDefault="6E8349DD" w14:paraId="705EA32D" w14:textId="75AF5A07">
      <w:pPr>
        <w:pStyle w:val="Normal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// Specify database and collection</w:t>
      </w:r>
    </w:p>
    <w:p w:rsidR="6E8349DD" w:rsidP="6E29CDF2" w:rsidRDefault="6E8349DD" w14:paraId="59131787" w14:textId="752555E3">
      <w:pPr>
        <w:pStyle w:val="Normal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const database =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client.db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('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productApp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');</w:t>
      </w:r>
    </w:p>
    <w:p w:rsidR="6E8349DD" w:rsidP="6E29CDF2" w:rsidRDefault="6E8349DD" w14:paraId="008CB55C" w14:textId="43D1EA77">
      <w:pPr>
        <w:pStyle w:val="Normal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const collection =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database.collection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('products');</w:t>
      </w:r>
    </w:p>
    <w:p w:rsidR="6E8349DD" w:rsidP="6E29CDF2" w:rsidRDefault="6E8349DD" w14:paraId="43CF828C" w14:textId="1C28B710">
      <w:pPr>
        <w:pStyle w:val="Normal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 </w:t>
      </w:r>
    </w:p>
    <w:p w:rsidR="6E8349DD" w:rsidP="6E29CDF2" w:rsidRDefault="6E8349DD" w14:paraId="2D53D604" w14:textId="463F74AF">
      <w:pPr>
        <w:pStyle w:val="Normal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// Fetch all products</w:t>
      </w:r>
    </w:p>
    <w:p w:rsidR="6E8349DD" w:rsidP="6E29CDF2" w:rsidRDefault="6E8349DD" w14:paraId="2D9C40B4" w14:textId="3FED8D18">
      <w:pPr>
        <w:pStyle w:val="Normal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products = await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collection.find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({}).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toArray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();</w:t>
      </w:r>
    </w:p>
    <w:p w:rsidR="6E8349DD" w:rsidP="6E29CDF2" w:rsidRDefault="6E8349DD" w14:paraId="53F51F53" w14:textId="79738ADE">
      <w:pPr>
        <w:pStyle w:val="Normal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 </w:t>
      </w:r>
    </w:p>
    <w:p w:rsidR="6E8349DD" w:rsidP="6E29CDF2" w:rsidRDefault="6E8349DD" w14:paraId="6D152C34" w14:textId="23567DD7">
      <w:pPr>
        <w:pStyle w:val="Normal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// Log the list of products</w:t>
      </w:r>
    </w:p>
    <w:p w:rsidR="6E8349DD" w:rsidP="6E29CDF2" w:rsidRDefault="6E8349DD" w14:paraId="5586B5E7" w14:textId="0541459F">
      <w:pPr>
        <w:pStyle w:val="Normal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console.log(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'List of Products:', products);</w:t>
      </w:r>
    </w:p>
    <w:p w:rsidR="6E8349DD" w:rsidP="6E29CDF2" w:rsidRDefault="6E8349DD" w14:paraId="4C446068" w14:textId="7F8DA434">
      <w:pPr>
        <w:pStyle w:val="Normal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res.json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(products);</w:t>
      </w:r>
    </w:p>
    <w:p w:rsidR="6E8349DD" w:rsidP="6E29CDF2" w:rsidRDefault="6E8349DD" w14:paraId="14EF1FF7" w14:textId="403E026F">
      <w:pPr>
        <w:pStyle w:val="Normal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} catch (error) {</w:t>
      </w:r>
    </w:p>
    <w:p w:rsidR="6E8349DD" w:rsidP="6E29CDF2" w:rsidRDefault="6E8349DD" w14:paraId="5FAB1E91" w14:textId="3ED3FAD6">
      <w:pPr>
        <w:pStyle w:val="Normal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console.error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('Error connecting to MongoDB', error);</w:t>
      </w:r>
    </w:p>
    <w:p w:rsidR="6E8349DD" w:rsidP="6E29CDF2" w:rsidRDefault="6E8349DD" w14:paraId="42E1E1BB" w14:textId="06199B6C">
      <w:pPr>
        <w:pStyle w:val="Normal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} finally {</w:t>
      </w:r>
    </w:p>
    <w:p w:rsidR="6E8349DD" w:rsidP="6E29CDF2" w:rsidRDefault="6E8349DD" w14:paraId="6431BE10" w14:textId="3B737224">
      <w:pPr>
        <w:pStyle w:val="Normal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// Close the connection</w:t>
      </w:r>
    </w:p>
    <w:p w:rsidR="6E8349DD" w:rsidP="6E29CDF2" w:rsidRDefault="6E8349DD" w14:paraId="37C2A82A" w14:textId="28E0CA94">
      <w:pPr>
        <w:pStyle w:val="Normal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await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client.close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();</w:t>
      </w:r>
    </w:p>
    <w:p w:rsidR="6E8349DD" w:rsidP="6E29CDF2" w:rsidRDefault="6E8349DD" w14:paraId="511FEBEA" w14:textId="47012E99">
      <w:pPr>
        <w:pStyle w:val="Normal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}</w:t>
      </w:r>
    </w:p>
    <w:p w:rsidR="6E29CDF2" w:rsidP="6E29CDF2" w:rsidRDefault="6E29CDF2" w14:paraId="617A5C0E" w14:textId="5B0E1340">
      <w:pPr>
        <w:pStyle w:val="Normal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</w:p>
    <w:p w:rsidR="6E8349DD" w:rsidP="6E29CDF2" w:rsidRDefault="6E8349DD" w14:paraId="04876579" w14:textId="2FCFBA48">
      <w:pPr>
        <w:pStyle w:val="ListParagraph"/>
        <w:numPr>
          <w:ilvl w:val="0"/>
          <w:numId w:val="80"/>
        </w:numPr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Update Create new product endpoint section of the code in your NodeJS app with the below details - </w:t>
      </w:r>
    </w:p>
    <w:p w:rsidR="6E29CDF2" w:rsidP="6E29CDF2" w:rsidRDefault="6E29CDF2" w14:paraId="24A8A6D8" w14:textId="158E431A">
      <w:pPr>
        <w:pStyle w:val="ListParagraph"/>
        <w:ind w:left="1080"/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</w:pPr>
    </w:p>
    <w:p w:rsidR="6E8349DD" w:rsidP="6E29CDF2" w:rsidRDefault="6E8349DD" w14:paraId="2E8DD9FF" w14:textId="3FD53A3F">
      <w:pPr>
        <w:pStyle w:val="ListParagraph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// Validation middleware</w:t>
      </w:r>
    </w:p>
    <w:p w:rsidR="6E8349DD" w:rsidP="6E29CDF2" w:rsidRDefault="6E8349DD" w14:paraId="03B702D3" w14:textId="628BE7E0">
      <w:pPr>
        <w:pStyle w:val="ListParagraph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[</w:t>
      </w:r>
    </w:p>
    <w:p w:rsidR="6E8349DD" w:rsidP="6E29CDF2" w:rsidRDefault="6E8349DD" w14:paraId="526FAC31" w14:textId="28C005B2">
      <w:pPr>
        <w:pStyle w:val="ListParagraph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body('name').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isString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().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withMessage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('Name must be a string'),</w:t>
      </w:r>
    </w:p>
    <w:p w:rsidR="6E8349DD" w:rsidP="6E29CDF2" w:rsidRDefault="6E8349DD" w14:paraId="6EFA53B2" w14:textId="6104F02D">
      <w:pPr>
        <w:pStyle w:val="ListParagraph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body('description').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isString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().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withMessage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('Description must be a string'),</w:t>
      </w:r>
    </w:p>
    <w:p w:rsidR="6E8349DD" w:rsidP="6E29CDF2" w:rsidRDefault="6E8349DD" w14:paraId="429744E9" w14:textId="340CD594">
      <w:pPr>
        <w:pStyle w:val="ListParagraph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body('price').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isFloat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({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gt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: 0 }).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withMessage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('Price must be a positive number')</w:t>
      </w:r>
    </w:p>
    <w:p w:rsidR="6E8349DD" w:rsidP="6E29CDF2" w:rsidRDefault="6E8349DD" w14:paraId="77B12D00" w14:textId="2DE80B85">
      <w:pPr>
        <w:pStyle w:val="ListParagraph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],</w:t>
      </w:r>
    </w:p>
    <w:p w:rsidR="6E8349DD" w:rsidP="6E29CDF2" w:rsidRDefault="6E8349DD" w14:paraId="64F86402" w14:textId="1DCCAA1D">
      <w:pPr>
        <w:pStyle w:val="ListParagraph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async (req, res) =&gt; {</w:t>
      </w:r>
    </w:p>
    <w:p w:rsidR="6E8349DD" w:rsidP="6E29CDF2" w:rsidRDefault="6E8349DD" w14:paraId="0F60E91B" w14:textId="1F1A8144">
      <w:pPr>
        <w:pStyle w:val="ListParagraph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const errors =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validationResult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(req);</w:t>
      </w:r>
    </w:p>
    <w:p w:rsidR="6E8349DD" w:rsidP="6E29CDF2" w:rsidRDefault="6E8349DD" w14:paraId="0027BBB0" w14:textId="74DCA07A">
      <w:pPr>
        <w:pStyle w:val="ListParagraph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if (!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errors.isEmpty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()) {</w:t>
      </w:r>
    </w:p>
    <w:p w:rsidR="6E8349DD" w:rsidP="6E29CDF2" w:rsidRDefault="6E8349DD" w14:paraId="35140F61" w14:textId="0D6F14B4">
      <w:pPr>
        <w:pStyle w:val="ListParagraph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return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res.status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(400).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json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({ errors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: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errors.array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(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) }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);</w:t>
      </w:r>
    </w:p>
    <w:p w:rsidR="6E8349DD" w:rsidP="6E29CDF2" w:rsidRDefault="6E8349DD" w14:paraId="0A481FB1" w14:textId="00E3D4B2">
      <w:pPr>
        <w:pStyle w:val="ListParagraph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}</w:t>
      </w:r>
    </w:p>
    <w:p w:rsidR="6E8349DD" w:rsidP="6E29CDF2" w:rsidRDefault="6E8349DD" w14:paraId="75654417" w14:textId="62E864EB">
      <w:pPr>
        <w:pStyle w:val="ListParagraph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 </w:t>
      </w:r>
    </w:p>
    <w:p w:rsidR="6E8349DD" w:rsidP="6E29CDF2" w:rsidRDefault="6E8349DD" w14:paraId="73B6EC1B" w14:textId="1351C088">
      <w:pPr>
        <w:pStyle w:val="ListParagraph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const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{ name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, description,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price }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 =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req.body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;</w:t>
      </w:r>
    </w:p>
    <w:p w:rsidR="6E8349DD" w:rsidP="6E29CDF2" w:rsidRDefault="6E8349DD" w14:paraId="2A1D3C5C" w14:textId="01795B40">
      <w:pPr>
        <w:pStyle w:val="ListParagraph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const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newProduct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 = {</w:t>
      </w:r>
    </w:p>
    <w:p w:rsidR="6E8349DD" w:rsidP="6E29CDF2" w:rsidRDefault="6E8349DD" w14:paraId="4054EB5E" w14:textId="0F548E98">
      <w:pPr>
        <w:pStyle w:val="ListParagraph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name,</w:t>
      </w:r>
    </w:p>
    <w:p w:rsidR="6E8349DD" w:rsidP="6E29CDF2" w:rsidRDefault="6E8349DD" w14:paraId="303B9F0E" w14:textId="180E8DA7">
      <w:pPr>
        <w:pStyle w:val="ListParagraph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description,</w:t>
      </w:r>
    </w:p>
    <w:p w:rsidR="6E8349DD" w:rsidP="6E29CDF2" w:rsidRDefault="6E8349DD" w14:paraId="19F17807" w14:textId="06D92324">
      <w:pPr>
        <w:pStyle w:val="ListParagraph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price</w:t>
      </w:r>
    </w:p>
    <w:p w:rsidR="6E8349DD" w:rsidP="6E29CDF2" w:rsidRDefault="6E8349DD" w14:paraId="637661CC" w14:textId="2FF1B928">
      <w:pPr>
        <w:pStyle w:val="ListParagraph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};</w:t>
      </w:r>
    </w:p>
    <w:p w:rsidR="6E8349DD" w:rsidP="6E29CDF2" w:rsidRDefault="6E8349DD" w14:paraId="3A4A6868" w14:textId="68586D70">
      <w:pPr>
        <w:pStyle w:val="ListParagraph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    </w:t>
      </w:r>
    </w:p>
    <w:p w:rsidR="6E8349DD" w:rsidP="6E29CDF2" w:rsidRDefault="6E8349DD" w14:paraId="0B952445" w14:textId="194E9C5B">
      <w:pPr>
        <w:pStyle w:val="ListParagraph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try {</w:t>
      </w:r>
    </w:p>
    <w:p w:rsidR="6E8349DD" w:rsidP="6E29CDF2" w:rsidRDefault="6E8349DD" w14:paraId="61AC5DB0" w14:textId="3FD6F890">
      <w:pPr>
        <w:pStyle w:val="ListParagraph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// Connect to the MongoDB cluster</w:t>
      </w:r>
    </w:p>
    <w:p w:rsidR="6E8349DD" w:rsidP="6E29CDF2" w:rsidRDefault="6E8349DD" w14:paraId="1DFCFB15" w14:textId="442324E7">
      <w:pPr>
        <w:pStyle w:val="ListParagraph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await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client.connect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();</w:t>
      </w:r>
    </w:p>
    <w:p w:rsidR="6E8349DD" w:rsidP="6E29CDF2" w:rsidRDefault="6E8349DD" w14:paraId="4F897E20" w14:textId="6C744019">
      <w:pPr>
        <w:pStyle w:val="ListParagraph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 </w:t>
      </w:r>
    </w:p>
    <w:p w:rsidR="6E8349DD" w:rsidP="6E29CDF2" w:rsidRDefault="6E8349DD" w14:paraId="76549355" w14:textId="4355F68D">
      <w:pPr>
        <w:pStyle w:val="ListParagraph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// Confirm connection</w:t>
      </w:r>
    </w:p>
    <w:p w:rsidR="6E8349DD" w:rsidP="6E29CDF2" w:rsidRDefault="6E8349DD" w14:paraId="6DB454D3" w14:textId="6E1FBC82">
      <w:pPr>
        <w:pStyle w:val="ListParagraph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console.log(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'Connected to MongoDB');</w:t>
      </w:r>
    </w:p>
    <w:p w:rsidR="6E8349DD" w:rsidP="6E29CDF2" w:rsidRDefault="6E8349DD" w14:paraId="3D47C4F5" w14:textId="77E5E07E">
      <w:pPr>
        <w:pStyle w:val="ListParagraph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 </w:t>
      </w:r>
    </w:p>
    <w:p w:rsidR="6E8349DD" w:rsidP="6E29CDF2" w:rsidRDefault="6E8349DD" w14:paraId="3B412023" w14:textId="6B156019">
      <w:pPr>
        <w:pStyle w:val="ListParagraph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// Specify database and collection</w:t>
      </w:r>
    </w:p>
    <w:p w:rsidR="6E8349DD" w:rsidP="6E29CDF2" w:rsidRDefault="6E8349DD" w14:paraId="67016ED0" w14:textId="7848FCF0">
      <w:pPr>
        <w:pStyle w:val="ListParagraph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const database =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client.db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('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productApp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');</w:t>
      </w:r>
    </w:p>
    <w:p w:rsidR="6E8349DD" w:rsidP="6E29CDF2" w:rsidRDefault="6E8349DD" w14:paraId="3E5306A0" w14:textId="68F500EE">
      <w:pPr>
        <w:pStyle w:val="ListParagraph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const collection =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database.collection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('products');</w:t>
      </w:r>
    </w:p>
    <w:p w:rsidR="6E8349DD" w:rsidP="6E29CDF2" w:rsidRDefault="6E8349DD" w14:paraId="6334C982" w14:textId="7BCF7845">
      <w:pPr>
        <w:pStyle w:val="ListParagraph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 </w:t>
      </w:r>
    </w:p>
    <w:p w:rsidR="6E8349DD" w:rsidP="6E29CDF2" w:rsidRDefault="6E8349DD" w14:paraId="6128D072" w14:textId="6A5094B9">
      <w:pPr>
        <w:pStyle w:val="ListParagraph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// Example operation (insert a document)</w:t>
      </w:r>
    </w:p>
    <w:p w:rsidR="6E8349DD" w:rsidP="6E29CDF2" w:rsidRDefault="6E8349DD" w14:paraId="23EBC58B" w14:textId="08C2AAD3">
      <w:pPr>
        <w:pStyle w:val="ListParagraph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const result = await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collection.insertOne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(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newProduct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);</w:t>
      </w:r>
    </w:p>
    <w:p w:rsidR="6E8349DD" w:rsidP="6E29CDF2" w:rsidRDefault="6E8349DD" w14:paraId="3F66B238" w14:textId="42348423">
      <w:pPr>
        <w:pStyle w:val="ListParagraph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console.log(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'Document inserted with _id: ',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result.insertedId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);</w:t>
      </w:r>
    </w:p>
    <w:p w:rsidR="6E8349DD" w:rsidP="6E29CDF2" w:rsidRDefault="6E8349DD" w14:paraId="11FB9D84" w14:textId="251E5D77">
      <w:pPr>
        <w:pStyle w:val="ListParagraph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 </w:t>
      </w:r>
    </w:p>
    <w:p w:rsidR="6E8349DD" w:rsidP="6E29CDF2" w:rsidRDefault="6E8349DD" w14:paraId="7ABB37B2" w14:textId="1A079466">
      <w:pPr>
        <w:pStyle w:val="ListParagraph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res.status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(201).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json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(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newProduct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);</w:t>
      </w:r>
    </w:p>
    <w:p w:rsidR="6E8349DD" w:rsidP="6E29CDF2" w:rsidRDefault="6E8349DD" w14:paraId="6AC9F90F" w14:textId="42314158">
      <w:pPr>
        <w:pStyle w:val="ListParagraph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} catch (error) {</w:t>
      </w:r>
    </w:p>
    <w:p w:rsidR="6E8349DD" w:rsidP="6E29CDF2" w:rsidRDefault="6E8349DD" w14:paraId="2A158CCE" w14:textId="208BB362">
      <w:pPr>
        <w:pStyle w:val="ListParagraph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console.error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('Error connecting to MongoDB', error);</w:t>
      </w:r>
    </w:p>
    <w:p w:rsidR="6E8349DD" w:rsidP="6E29CDF2" w:rsidRDefault="6E8349DD" w14:paraId="05F37A80" w14:textId="422B0059">
      <w:pPr>
        <w:pStyle w:val="ListParagraph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} finally {</w:t>
      </w:r>
    </w:p>
    <w:p w:rsidR="6E8349DD" w:rsidP="6E29CDF2" w:rsidRDefault="6E8349DD" w14:paraId="3801F7C2" w14:textId="346A31E9">
      <w:pPr>
        <w:pStyle w:val="ListParagraph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// Close the connection</w:t>
      </w:r>
    </w:p>
    <w:p w:rsidR="6E8349DD" w:rsidP="6E29CDF2" w:rsidRDefault="6E8349DD" w14:paraId="55FF6D77" w14:textId="3F1E8CD0">
      <w:pPr>
        <w:pStyle w:val="ListParagraph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await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client.close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();</w:t>
      </w:r>
    </w:p>
    <w:p w:rsidR="6E8349DD" w:rsidP="6E29CDF2" w:rsidRDefault="6E8349DD" w14:paraId="5E24BBCA" w14:textId="06439268">
      <w:pPr>
        <w:pStyle w:val="ListParagraph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}</w:t>
      </w:r>
    </w:p>
    <w:p w:rsidR="6E8349DD" w:rsidP="6E29CDF2" w:rsidRDefault="6E8349DD" w14:paraId="1CD5BB2C" w14:textId="1504BCD2">
      <w:pPr>
        <w:pStyle w:val="ListParagraph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</w:t>
      </w: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}</w:t>
      </w:r>
    </w:p>
    <w:p w:rsidR="6E29CDF2" w:rsidP="6E29CDF2" w:rsidRDefault="6E29CDF2" w14:paraId="606E574A" w14:textId="6C9C7579">
      <w:pPr>
        <w:pStyle w:val="ListParagraph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</w:p>
    <w:p w:rsidR="6E29CDF2" w:rsidP="6E29CDF2" w:rsidRDefault="6E29CDF2" w14:paraId="6863B13C" w14:textId="1E90867D">
      <w:pPr>
        <w:pStyle w:val="ListParagraph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</w:p>
    <w:p w:rsidR="2330D782" w:rsidP="6E29CDF2" w:rsidRDefault="2330D782" w14:paraId="5BA9255D" w14:textId="1C3463F1">
      <w:pPr>
        <w:pStyle w:val="ListParagraph"/>
        <w:numPr>
          <w:ilvl w:val="0"/>
          <w:numId w:val="81"/>
        </w:numPr>
        <w:rPr>
          <w:rFonts w:ascii="Lucida Calligraphy" w:hAnsi="Lucida Calligraphy" w:eastAsia="Lucida Calligraphy" w:cs="Lucida Calligraphy"/>
          <w:b w:val="0"/>
          <w:bCs w:val="0"/>
          <w:i w:val="0"/>
          <w:iCs w:val="0"/>
          <w:sz w:val="24"/>
          <w:szCs w:val="24"/>
        </w:rPr>
      </w:pPr>
      <w:r w:rsidRPr="6E29CDF2" w:rsidR="2330D782">
        <w:rPr>
          <w:rFonts w:ascii="Lucida Calligraphy" w:hAnsi="Lucida Calligraphy" w:eastAsia="Lucida Calligraphy" w:cs="Lucida Calligraphy"/>
          <w:b w:val="0"/>
          <w:bCs w:val="0"/>
          <w:i w:val="0"/>
          <w:iCs w:val="0"/>
          <w:sz w:val="24"/>
          <w:szCs w:val="24"/>
        </w:rPr>
        <w:t xml:space="preserve">Test your application using Postman - </w:t>
      </w:r>
    </w:p>
    <w:p w:rsidR="2330D782" w:rsidP="6E29CDF2" w:rsidRDefault="2330D782" w14:paraId="7834F767" w14:textId="1D4A2E08">
      <w:pPr>
        <w:pStyle w:val="ListParagraph"/>
        <w:numPr>
          <w:ilvl w:val="1"/>
          <w:numId w:val="81"/>
        </w:numPr>
        <w:rPr>
          <w:rFonts w:ascii="Lucida Calligraphy" w:hAnsi="Lucida Calligraphy" w:eastAsia="Lucida Calligraphy" w:cs="Lucida Calligraphy"/>
          <w:b w:val="0"/>
          <w:bCs w:val="0"/>
          <w:i w:val="0"/>
          <w:iCs w:val="0"/>
          <w:sz w:val="24"/>
          <w:szCs w:val="24"/>
        </w:rPr>
      </w:pPr>
      <w:hyperlink r:id="R64db5fdca7cd40e0">
        <w:r w:rsidRPr="6E29CDF2" w:rsidR="2330D782">
          <w:rPr>
            <w:rStyle w:val="Hyperlink"/>
            <w:rFonts w:ascii="Lucida Calligraphy" w:hAnsi="Lucida Calligraphy" w:eastAsia="Lucida Calligraphy" w:cs="Lucida Calligraphy"/>
            <w:b w:val="0"/>
            <w:bCs w:val="0"/>
            <w:i w:val="0"/>
            <w:iCs w:val="0"/>
            <w:sz w:val="24"/>
            <w:szCs w:val="24"/>
          </w:rPr>
          <w:t>http://localhost:3000/products</w:t>
        </w:r>
      </w:hyperlink>
      <w:r w:rsidRPr="6E29CDF2" w:rsidR="2330D782">
        <w:rPr>
          <w:rFonts w:ascii="Lucida Calligraphy" w:hAnsi="Lucida Calligraphy" w:eastAsia="Lucida Calligraphy" w:cs="Lucida Calligraphy"/>
          <w:b w:val="0"/>
          <w:bCs w:val="0"/>
          <w:i w:val="0"/>
          <w:iCs w:val="0"/>
          <w:sz w:val="24"/>
          <w:szCs w:val="24"/>
        </w:rPr>
        <w:t xml:space="preserve"> [GET]</w:t>
      </w:r>
    </w:p>
    <w:p w:rsidR="2330D782" w:rsidP="6E29CDF2" w:rsidRDefault="2330D782" w14:paraId="04F40C86" w14:textId="3794F52E">
      <w:pPr>
        <w:pStyle w:val="ListParagraph"/>
        <w:numPr>
          <w:ilvl w:val="2"/>
          <w:numId w:val="81"/>
        </w:numPr>
        <w:rPr>
          <w:rFonts w:ascii="Lucida Calligraphy" w:hAnsi="Lucida Calligraphy" w:eastAsia="Lucida Calligraphy" w:cs="Lucida Calligraphy"/>
          <w:b w:val="0"/>
          <w:bCs w:val="0"/>
          <w:i w:val="0"/>
          <w:iCs w:val="0"/>
          <w:sz w:val="24"/>
          <w:szCs w:val="24"/>
        </w:rPr>
      </w:pPr>
      <w:r w:rsidRPr="6E29CDF2" w:rsidR="2330D782">
        <w:rPr>
          <w:rFonts w:ascii="Lucida Calligraphy" w:hAnsi="Lucida Calligraphy" w:eastAsia="Lucida Calligraphy" w:cs="Lucida Calligraphy"/>
          <w:b w:val="0"/>
          <w:bCs w:val="0"/>
          <w:i w:val="0"/>
          <w:iCs w:val="0"/>
          <w:sz w:val="24"/>
          <w:szCs w:val="24"/>
        </w:rPr>
        <w:t xml:space="preserve">Should return all products created so far in MongoDB atlas. </w:t>
      </w:r>
    </w:p>
    <w:p w:rsidR="2330D782" w:rsidP="6E29CDF2" w:rsidRDefault="2330D782" w14:paraId="24D427A2" w14:textId="6E5EACFC">
      <w:pPr>
        <w:pStyle w:val="ListParagraph"/>
        <w:numPr>
          <w:ilvl w:val="1"/>
          <w:numId w:val="81"/>
        </w:numPr>
        <w:rPr>
          <w:rFonts w:ascii="Lucida Calligraphy" w:hAnsi="Lucida Calligraphy" w:eastAsia="Lucida Calligraphy" w:cs="Lucida Calligraphy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AU"/>
        </w:rPr>
      </w:pPr>
      <w:hyperlink r:id="R425e7d9cdc574162">
        <w:r w:rsidRPr="6E29CDF2" w:rsidR="2330D782">
          <w:rPr>
            <w:rStyle w:val="Hyperlink"/>
            <w:rFonts w:ascii="Lucida Calligraphy" w:hAnsi="Lucida Calligraphy" w:eastAsia="Lucida Calligraphy" w:cs="Lucida Calligraphy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AU"/>
          </w:rPr>
          <w:t>http://localhost:3000/products</w:t>
        </w:r>
      </w:hyperlink>
      <w:r w:rsidRPr="6E29CDF2" w:rsidR="2330D782">
        <w:rPr>
          <w:rFonts w:ascii="Lucida Calligraphy" w:hAnsi="Lucida Calligraphy" w:eastAsia="Lucida Calligraphy" w:cs="Lucida Calligraphy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AU"/>
        </w:rPr>
        <w:t xml:space="preserve">  [POST]</w:t>
      </w:r>
    </w:p>
    <w:p w:rsidR="2330D782" w:rsidP="6E29CDF2" w:rsidRDefault="2330D782" w14:paraId="260E793F" w14:textId="447BA7B2">
      <w:pPr>
        <w:pStyle w:val="ListParagraph"/>
        <w:numPr>
          <w:ilvl w:val="2"/>
          <w:numId w:val="81"/>
        </w:numPr>
        <w:rPr>
          <w:rFonts w:ascii="Lucida Calligraphy" w:hAnsi="Lucida Calligraphy" w:eastAsia="Lucida Calligraphy" w:cs="Lucida Calligraphy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AU"/>
        </w:rPr>
      </w:pPr>
      <w:r w:rsidRPr="6E29CDF2" w:rsidR="2330D782">
        <w:rPr>
          <w:rFonts w:ascii="Lucida Calligraphy" w:hAnsi="Lucida Calligraphy" w:eastAsia="Lucida Calligraphy" w:cs="Lucida Calligraphy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AU"/>
        </w:rPr>
        <w:t xml:space="preserve">Should create a new product with 201 status code. </w:t>
      </w:r>
    </w:p>
    <w:p w:rsidR="2330D782" w:rsidP="6E29CDF2" w:rsidRDefault="2330D782" w14:paraId="0E808824" w14:textId="5F54424C">
      <w:pPr>
        <w:pStyle w:val="ListParagraph"/>
        <w:numPr>
          <w:ilvl w:val="3"/>
          <w:numId w:val="81"/>
        </w:numPr>
        <w:rPr>
          <w:rFonts w:ascii="Lucida Calligraphy" w:hAnsi="Lucida Calligraphy" w:eastAsia="Lucida Calligraphy" w:cs="Lucida Calligraphy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AU"/>
        </w:rPr>
      </w:pPr>
      <w:r w:rsidRPr="6E29CDF2" w:rsidR="2330D782">
        <w:rPr>
          <w:rFonts w:ascii="Lucida Calligraphy" w:hAnsi="Lucida Calligraphy" w:eastAsia="Lucida Calligraphy" w:cs="Lucida Calligraphy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AU"/>
        </w:rPr>
        <w:t xml:space="preserve">Sample payload to create a new product </w:t>
      </w:r>
    </w:p>
    <w:p w:rsidR="2330D782" w:rsidP="6E29CDF2" w:rsidRDefault="2330D782" w14:paraId="4314BDD6" w14:textId="5BC4828B">
      <w:pPr>
        <w:pStyle w:val="ListParagraph"/>
        <w:ind w:left="3240"/>
        <w:rPr>
          <w:rFonts w:ascii="Lucida Calligraphy" w:hAnsi="Lucida Calligraphy" w:eastAsia="Lucida Calligraphy" w:cs="Lucida Calligraphy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highlight w:val="yellow"/>
          <w:lang w:val="en-AU"/>
        </w:rPr>
      </w:pPr>
      <w:r w:rsidRPr="6E29CDF2" w:rsidR="2330D782">
        <w:rPr>
          <w:rFonts w:ascii="Lucida Calligraphy" w:hAnsi="Lucida Calligraphy" w:eastAsia="Lucida Calligraphy" w:cs="Lucida Calligraphy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highlight w:val="yellow"/>
          <w:lang w:val="en-AU"/>
        </w:rPr>
        <w:t>{</w:t>
      </w:r>
    </w:p>
    <w:p w:rsidR="2330D782" w:rsidP="6E29CDF2" w:rsidRDefault="2330D782" w14:paraId="54FF3167" w14:textId="0F258CE2">
      <w:pPr>
        <w:pStyle w:val="ListParagraph"/>
        <w:ind w:left="3240"/>
        <w:rPr>
          <w:rFonts w:ascii="Lucida Calligraphy" w:hAnsi="Lucida Calligraphy" w:eastAsia="Lucida Calligraphy" w:cs="Lucida Calligraphy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highlight w:val="yellow"/>
          <w:lang w:val="en-AU"/>
        </w:rPr>
      </w:pPr>
      <w:r w:rsidRPr="6E29CDF2" w:rsidR="2330D782">
        <w:rPr>
          <w:rFonts w:ascii="Lucida Calligraphy" w:hAnsi="Lucida Calligraphy" w:eastAsia="Lucida Calligraphy" w:cs="Lucida Calligraphy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val="en-AU"/>
        </w:rPr>
        <w:t xml:space="preserve">  </w:t>
      </w:r>
      <w:r w:rsidRPr="6E29CDF2" w:rsidR="2330D782">
        <w:rPr>
          <w:rFonts w:ascii="Lucida Calligraphy" w:hAnsi="Lucida Calligraphy" w:eastAsia="Lucida Calligraphy" w:cs="Lucida Calligraphy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highlight w:val="yellow"/>
          <w:lang w:val="en-AU"/>
        </w:rPr>
        <w:t>"name": "Product 4",</w:t>
      </w:r>
    </w:p>
    <w:p w:rsidR="2330D782" w:rsidP="6E29CDF2" w:rsidRDefault="2330D782" w14:paraId="2BCFCC03" w14:textId="6C31CED0">
      <w:pPr>
        <w:pStyle w:val="ListParagraph"/>
        <w:ind w:left="3240"/>
        <w:rPr>
          <w:rFonts w:ascii="Lucida Calligraphy" w:hAnsi="Lucida Calligraphy" w:eastAsia="Lucida Calligraphy" w:cs="Lucida Calligraphy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highlight w:val="yellow"/>
          <w:lang w:val="en-AU"/>
        </w:rPr>
      </w:pPr>
      <w:r w:rsidRPr="6E29CDF2" w:rsidR="2330D782">
        <w:rPr>
          <w:rFonts w:ascii="Lucida Calligraphy" w:hAnsi="Lucida Calligraphy" w:eastAsia="Lucida Calligraphy" w:cs="Lucida Calligraphy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val="en-AU"/>
        </w:rPr>
        <w:t xml:space="preserve">  </w:t>
      </w:r>
      <w:r w:rsidRPr="6E29CDF2" w:rsidR="2330D782">
        <w:rPr>
          <w:rFonts w:ascii="Lucida Calligraphy" w:hAnsi="Lucida Calligraphy" w:eastAsia="Lucida Calligraphy" w:cs="Lucida Calligraphy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highlight w:val="yellow"/>
          <w:lang w:val="en-AU"/>
        </w:rPr>
        <w:t>"description": "This is a test product",</w:t>
      </w:r>
    </w:p>
    <w:p w:rsidR="2330D782" w:rsidP="6E29CDF2" w:rsidRDefault="2330D782" w14:paraId="3DA1BF36" w14:textId="18D08C6F">
      <w:pPr>
        <w:pStyle w:val="ListParagraph"/>
        <w:ind w:left="3240"/>
        <w:rPr>
          <w:rFonts w:ascii="Lucida Calligraphy" w:hAnsi="Lucida Calligraphy" w:eastAsia="Lucida Calligraphy" w:cs="Lucida Calligraphy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highlight w:val="yellow"/>
          <w:lang w:val="en-AU"/>
        </w:rPr>
      </w:pPr>
      <w:r w:rsidRPr="6E29CDF2" w:rsidR="2330D782">
        <w:rPr>
          <w:rFonts w:ascii="Lucida Calligraphy" w:hAnsi="Lucida Calligraphy" w:eastAsia="Lucida Calligraphy" w:cs="Lucida Calligraphy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val="en-AU"/>
        </w:rPr>
        <w:t xml:space="preserve">  </w:t>
      </w:r>
      <w:r w:rsidRPr="6E29CDF2" w:rsidR="2330D782">
        <w:rPr>
          <w:rFonts w:ascii="Lucida Calligraphy" w:hAnsi="Lucida Calligraphy" w:eastAsia="Lucida Calligraphy" w:cs="Lucida Calligraphy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highlight w:val="yellow"/>
          <w:lang w:val="en-AU"/>
        </w:rPr>
        <w:t>"price": 400</w:t>
      </w:r>
    </w:p>
    <w:p w:rsidR="2330D782" w:rsidP="6E29CDF2" w:rsidRDefault="2330D782" w14:paraId="4E0EFC68" w14:textId="51F4F062">
      <w:pPr>
        <w:pStyle w:val="ListParagraph"/>
        <w:ind w:left="3240"/>
        <w:rPr>
          <w:rFonts w:ascii="Lucida Calligraphy" w:hAnsi="Lucida Calligraphy" w:eastAsia="Lucida Calligraphy" w:cs="Lucida Calligraphy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highlight w:val="yellow"/>
          <w:lang w:val="en-AU"/>
        </w:rPr>
      </w:pPr>
      <w:r w:rsidRPr="6E29CDF2" w:rsidR="2330D782">
        <w:rPr>
          <w:rFonts w:ascii="Lucida Calligraphy" w:hAnsi="Lucida Calligraphy" w:eastAsia="Lucida Calligraphy" w:cs="Lucida Calligraphy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highlight w:val="yellow"/>
          <w:lang w:val="en-AU"/>
        </w:rPr>
        <w:t>}</w:t>
      </w:r>
    </w:p>
    <w:p w:rsidR="6E29CDF2" w:rsidP="6E29CDF2" w:rsidRDefault="6E29CDF2" w14:paraId="3CBFE27D" w14:textId="5E900262">
      <w:pPr>
        <w:pStyle w:val="ListParagraph"/>
        <w:ind w:left="3240"/>
        <w:rPr>
          <w:rFonts w:ascii="Lucida Calligraphy" w:hAnsi="Lucida Calligraphy" w:eastAsia="Lucida Calligraphy" w:cs="Lucida Calligraphy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AU"/>
        </w:rPr>
      </w:pPr>
    </w:p>
    <w:p w:rsidR="6E8349DD" w:rsidP="6E29CDF2" w:rsidRDefault="6E8349DD" w14:paraId="06578428" w14:textId="10334ABD">
      <w:pPr>
        <w:pStyle w:val="Normal"/>
        <w:ind w:left="720"/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</w:pPr>
      <w:r w:rsidRPr="6E29CDF2" w:rsidR="6E8349DD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Congrats!! Now you have an end-to-end product application working using NodeJS and MongoDB, which can list all products and create a new product. </w:t>
      </w:r>
    </w:p>
    <w:p w:rsidR="6E29CDF2" w:rsidP="6E29CDF2" w:rsidRDefault="6E29CDF2" w14:paraId="480E5305" w14:textId="58C7A435">
      <w:pPr>
        <w:pStyle w:val="Normal"/>
        <w:ind w:left="720"/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</w:pPr>
    </w:p>
    <w:p w:rsidR="001536E7" w:rsidP="6E29CDF2" w:rsidRDefault="001536E7" w14:paraId="22B72AF8" w14:textId="2F1E7FDD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</w:pPr>
      <w:r w:rsidRPr="6E29CDF2" w:rsidR="001536E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  <w:t>3. Integrate ReactJS application with NodeJS application</w:t>
      </w:r>
    </w:p>
    <w:p w:rsidR="39DA0373" w:rsidP="6E29CDF2" w:rsidRDefault="39DA0373" w14:paraId="6D70310A" w14:textId="38797E06">
      <w:pPr>
        <w:pStyle w:val="ListParagraph"/>
        <w:numPr>
          <w:ilvl w:val="0"/>
          <w:numId w:val="82"/>
        </w:numPr>
        <w:rPr>
          <w:noProof w:val="0"/>
          <w:lang w:val="en-AU"/>
        </w:rPr>
      </w:pPr>
      <w:r w:rsidRPr="6E29CDF2" w:rsidR="39DA0373">
        <w:rPr>
          <w:noProof w:val="0"/>
          <w:lang w:val="en-AU"/>
        </w:rPr>
        <w:t>Configure Axios (or Fetch API) in React App to Consume APIs</w:t>
      </w:r>
    </w:p>
    <w:p w:rsidR="39DA0373" w:rsidP="6E29CDF2" w:rsidRDefault="39DA0373" w14:paraId="6C8B906F" w14:textId="0942EFF1">
      <w:pPr>
        <w:pStyle w:val="ListParagraph"/>
        <w:numPr>
          <w:ilvl w:val="1"/>
          <w:numId w:val="82"/>
        </w:numPr>
        <w:rPr>
          <w:noProof w:val="0"/>
          <w:lang w:val="en-AU"/>
        </w:rPr>
      </w:pPr>
      <w:r w:rsidRPr="6E29CDF2" w:rsidR="39DA0373">
        <w:rPr>
          <w:noProof w:val="0"/>
          <w:lang w:val="en-AU"/>
        </w:rPr>
        <w:t xml:space="preserve">In your React app, use Axios (or Fetch API) to make HTTP requests to the API endpoints exposed by your NodeJS app. </w:t>
      </w:r>
    </w:p>
    <w:p w:rsidR="39DA0373" w:rsidP="6E29CDF2" w:rsidRDefault="39DA0373" w14:paraId="6011D59A" w14:textId="4246B50E">
      <w:pPr>
        <w:pStyle w:val="Normal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import </w:t>
      </w: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axios</w:t>
      </w: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 from '</w:t>
      </w: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axios</w:t>
      </w: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';</w:t>
      </w:r>
    </w:p>
    <w:p w:rsidR="39DA0373" w:rsidP="6E29CDF2" w:rsidRDefault="39DA0373" w14:paraId="230C16DE" w14:textId="45C69C4B">
      <w:pPr>
        <w:pStyle w:val="Normal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const BASE_URL = '</w:t>
      </w: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http://localhost:3000</w:t>
      </w: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';</w:t>
      </w: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</w:t>
      </w:r>
    </w:p>
    <w:p w:rsidR="39DA0373" w:rsidP="6E29CDF2" w:rsidRDefault="39DA0373" w14:paraId="351A338A" w14:textId="478A99DC">
      <w:pPr>
        <w:pStyle w:val="Normal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 </w:t>
      </w:r>
    </w:p>
    <w:p w:rsidR="39DA0373" w:rsidP="6E29CDF2" w:rsidRDefault="39DA0373" w14:paraId="00F66075" w14:textId="473D1CEE">
      <w:pPr>
        <w:pStyle w:val="Normal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// function to fetch products</w:t>
      </w:r>
    </w:p>
    <w:p w:rsidR="39DA0373" w:rsidP="6E29CDF2" w:rsidRDefault="39DA0373" w14:paraId="205CCA96" w14:textId="10B20108">
      <w:pPr>
        <w:pStyle w:val="Normal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export async function </w:t>
      </w: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fetchProducts</w:t>
      </w: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() {</w:t>
      </w:r>
    </w:p>
    <w:p w:rsidR="39DA0373" w:rsidP="6E29CDF2" w:rsidRDefault="39DA0373" w14:paraId="0338A582" w14:textId="3C16C84E">
      <w:pPr>
        <w:pStyle w:val="Normal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</w:t>
      </w: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try {</w:t>
      </w:r>
    </w:p>
    <w:p w:rsidR="39DA0373" w:rsidP="6E29CDF2" w:rsidRDefault="39DA0373" w14:paraId="01AF82AA" w14:textId="067D4E91">
      <w:pPr>
        <w:pStyle w:val="Normal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const response = await </w:t>
      </w: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axios.get</w:t>
      </w: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(`${BASE_URL}/products`);</w:t>
      </w:r>
    </w:p>
    <w:p w:rsidR="39DA0373" w:rsidP="6E29CDF2" w:rsidRDefault="39DA0373" w14:paraId="2DB5424E" w14:textId="63A8464D">
      <w:pPr>
        <w:pStyle w:val="Normal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return </w:t>
      </w: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response.data</w:t>
      </w: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;</w:t>
      </w:r>
    </w:p>
    <w:p w:rsidR="39DA0373" w:rsidP="6E29CDF2" w:rsidRDefault="39DA0373" w14:paraId="4DF86275" w14:textId="6929B98B">
      <w:pPr>
        <w:pStyle w:val="Normal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</w:t>
      </w: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} catch (error) {</w:t>
      </w:r>
    </w:p>
    <w:p w:rsidR="39DA0373" w:rsidP="6E29CDF2" w:rsidRDefault="39DA0373" w14:paraId="200EDFB8" w14:textId="375C6721">
      <w:pPr>
        <w:pStyle w:val="Normal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console.error</w:t>
      </w: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('Error fetching products:', error);</w:t>
      </w:r>
    </w:p>
    <w:p w:rsidR="39DA0373" w:rsidP="6E29CDF2" w:rsidRDefault="39DA0373" w14:paraId="770871FF" w14:textId="680BC035">
      <w:pPr>
        <w:pStyle w:val="Normal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return [];</w:t>
      </w:r>
    </w:p>
    <w:p w:rsidR="39DA0373" w:rsidP="6E29CDF2" w:rsidRDefault="39DA0373" w14:paraId="198EEBD4" w14:textId="6637031E">
      <w:pPr>
        <w:pStyle w:val="Normal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</w:t>
      </w: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}</w:t>
      </w:r>
    </w:p>
    <w:p w:rsidR="39DA0373" w:rsidP="6E29CDF2" w:rsidRDefault="39DA0373" w14:paraId="6A0B7E13" w14:textId="54206D4E">
      <w:pPr>
        <w:pStyle w:val="Normal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}</w:t>
      </w:r>
    </w:p>
    <w:p w:rsidR="39DA0373" w:rsidP="6E29CDF2" w:rsidRDefault="39DA0373" w14:paraId="04C6C398" w14:textId="5954BA81">
      <w:pPr>
        <w:pStyle w:val="Normal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 </w:t>
      </w:r>
    </w:p>
    <w:p w:rsidR="39DA0373" w:rsidP="6E29CDF2" w:rsidRDefault="39DA0373" w14:paraId="5FAB35E5" w14:textId="4FBB6DEB">
      <w:pPr>
        <w:pStyle w:val="Normal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// function to create a new product</w:t>
      </w:r>
    </w:p>
    <w:p w:rsidR="39DA0373" w:rsidP="6E29CDF2" w:rsidRDefault="39DA0373" w14:paraId="1B75B4E5" w14:textId="2DA150D0">
      <w:pPr>
        <w:pStyle w:val="Normal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export async function </w:t>
      </w: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createProduct</w:t>
      </w: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(</w:t>
      </w: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productData</w:t>
      </w: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) {</w:t>
      </w:r>
    </w:p>
    <w:p w:rsidR="39DA0373" w:rsidP="6E29CDF2" w:rsidRDefault="39DA0373" w14:paraId="78AA83D1" w14:textId="40634188">
      <w:pPr>
        <w:pStyle w:val="Normal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</w:t>
      </w: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try {</w:t>
      </w:r>
    </w:p>
    <w:p w:rsidR="39DA0373" w:rsidP="6E29CDF2" w:rsidRDefault="39DA0373" w14:paraId="1D945CB9" w14:textId="3D420F33">
      <w:pPr>
        <w:pStyle w:val="Normal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const response = await </w:t>
      </w: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axios.post</w:t>
      </w: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(`${BASE_URL}/products`, </w:t>
      </w: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productData</w:t>
      </w: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);</w:t>
      </w:r>
    </w:p>
    <w:p w:rsidR="39DA0373" w:rsidP="6E29CDF2" w:rsidRDefault="39DA0373" w14:paraId="6D94E5B3" w14:textId="7F06C656">
      <w:pPr>
        <w:pStyle w:val="Normal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return </w:t>
      </w: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response.data</w:t>
      </w: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;</w:t>
      </w:r>
    </w:p>
    <w:p w:rsidR="39DA0373" w:rsidP="6E29CDF2" w:rsidRDefault="39DA0373" w14:paraId="2A6C60D2" w14:textId="3B0CA40B">
      <w:pPr>
        <w:pStyle w:val="Normal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</w:t>
      </w: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} catch (error) {</w:t>
      </w:r>
    </w:p>
    <w:p w:rsidR="39DA0373" w:rsidP="6E29CDF2" w:rsidRDefault="39DA0373" w14:paraId="37726E1D" w14:textId="5971991D">
      <w:pPr>
        <w:pStyle w:val="Normal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console.error</w:t>
      </w: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('Error creating product:', error);</w:t>
      </w:r>
    </w:p>
    <w:p w:rsidR="39DA0373" w:rsidP="6E29CDF2" w:rsidRDefault="39DA0373" w14:paraId="62076376" w14:textId="3C22ABC2">
      <w:pPr>
        <w:pStyle w:val="Normal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return null;</w:t>
      </w:r>
    </w:p>
    <w:p w:rsidR="39DA0373" w:rsidP="6E29CDF2" w:rsidRDefault="39DA0373" w14:paraId="4DA9B51A" w14:textId="5F59F066">
      <w:pPr>
        <w:pStyle w:val="Normal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</w:t>
      </w: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}</w:t>
      </w:r>
    </w:p>
    <w:p w:rsidR="39DA0373" w:rsidP="6E29CDF2" w:rsidRDefault="39DA0373" w14:paraId="114C504F" w14:textId="606421CD">
      <w:pPr>
        <w:pStyle w:val="Normal"/>
        <w:ind w:left="216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39DA0373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}</w:t>
      </w:r>
    </w:p>
    <w:p w:rsidR="6E29CDF2" w:rsidP="6E29CDF2" w:rsidRDefault="6E29CDF2" w14:paraId="36714DD7" w14:textId="232B6B22">
      <w:pPr>
        <w:pStyle w:val="Normal"/>
        <w:ind w:left="720"/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</w:pPr>
    </w:p>
    <w:p w:rsidR="5ABB4560" w:rsidP="6E29CDF2" w:rsidRDefault="5ABB4560" w14:paraId="6F710C26" w14:textId="7DC6CA42">
      <w:pPr>
        <w:pStyle w:val="ListParagraph"/>
        <w:numPr>
          <w:ilvl w:val="0"/>
          <w:numId w:val="83"/>
        </w:numPr>
        <w:suppressLineNumbers w:val="0"/>
        <w:bidi w:val="0"/>
        <w:spacing w:before="0" w:beforeAutospacing="off" w:after="200" w:afterAutospacing="off" w:line="276" w:lineRule="auto"/>
        <w:ind w:left="1080" w:right="0" w:hanging="360"/>
        <w:jc w:val="left"/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</w:pPr>
      <w:bookmarkStart w:name="_Int_Lckf1JnA" w:id="2022861655"/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>Update</w:t>
      </w:r>
      <w:bookmarkEnd w:id="2022861655"/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 react 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>component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 to display product data </w:t>
      </w:r>
    </w:p>
    <w:p w:rsidR="5ABB4560" w:rsidP="6E29CDF2" w:rsidRDefault="5ABB4560" w14:paraId="2DCF6B49" w14:textId="66E7E5EC">
      <w:pPr>
        <w:pStyle w:val="ListParagraph"/>
        <w:numPr>
          <w:ilvl w:val="1"/>
          <w:numId w:val="83"/>
        </w:numPr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</w:pP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Navigate to 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>ProductList.jsx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 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>component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 and update the code as below </w:t>
      </w:r>
    </w:p>
    <w:p w:rsidR="6E29CDF2" w:rsidP="6E29CDF2" w:rsidRDefault="6E29CDF2" w14:paraId="74115B79" w14:textId="1A1546D6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</w:pPr>
    </w:p>
    <w:p w:rsidR="6E29CDF2" w:rsidP="6E29CDF2" w:rsidRDefault="6E29CDF2" w14:paraId="2EFF473E" w14:textId="4E99A8F7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</w:pPr>
    </w:p>
    <w:p w:rsidR="5ABB4560" w:rsidP="6E29CDF2" w:rsidRDefault="5ABB4560" w14:paraId="4C9E64A5" w14:textId="01059622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import React, { 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useEffect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, 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useState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 } from 'react';</w:t>
      </w:r>
    </w:p>
    <w:p w:rsidR="5ABB4560" w:rsidP="6E29CDF2" w:rsidRDefault="5ABB4560" w14:paraId="18F96BF3" w14:textId="479DC91F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import { 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fetchProducts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 } from 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'./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productApi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';</w:t>
      </w:r>
    </w:p>
    <w:p w:rsidR="5ABB4560" w:rsidP="6E29CDF2" w:rsidRDefault="5ABB4560" w14:paraId="61F1C7FF" w14:textId="437030BC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 </w:t>
      </w:r>
    </w:p>
    <w:p w:rsidR="5ABB4560" w:rsidP="6E29CDF2" w:rsidRDefault="5ABB4560" w14:paraId="77F0936D" w14:textId="59617ED4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function 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ProductList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() {</w:t>
      </w:r>
    </w:p>
    <w:p w:rsidR="5ABB4560" w:rsidP="6E29CDF2" w:rsidRDefault="5ABB4560" w14:paraId="3BE0B30C" w14:textId="79310FA6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const [products, 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setProducts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] = 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useState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([]);</w:t>
      </w:r>
    </w:p>
    <w:p w:rsidR="5ABB4560" w:rsidP="6E29CDF2" w:rsidRDefault="5ABB4560" w14:paraId="3D09AFEA" w14:textId="1876235B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 </w:t>
      </w:r>
    </w:p>
    <w:p w:rsidR="5ABB4560" w:rsidP="6E29CDF2" w:rsidRDefault="5ABB4560" w14:paraId="09EFCC00" w14:textId="427DB350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useEffect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(() =&gt; {</w:t>
      </w:r>
    </w:p>
    <w:p w:rsidR="5ABB4560" w:rsidP="6E29CDF2" w:rsidRDefault="5ABB4560" w14:paraId="6C98548F" w14:textId="6B676585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async function 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fetchData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() {</w:t>
      </w:r>
    </w:p>
    <w:p w:rsidR="5ABB4560" w:rsidP="6E29CDF2" w:rsidRDefault="5ABB4560" w14:paraId="6504A391" w14:textId="352A6EBD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  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const 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productsData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 = await 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fetchProducts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();</w:t>
      </w:r>
    </w:p>
    <w:p w:rsidR="5ABB4560" w:rsidP="6E29CDF2" w:rsidRDefault="5ABB4560" w14:paraId="4371176A" w14:textId="4F1E82F4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  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setProducts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(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productsData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);</w:t>
      </w:r>
    </w:p>
    <w:p w:rsidR="5ABB4560" w:rsidP="6E29CDF2" w:rsidRDefault="5ABB4560" w14:paraId="0FCE0B4C" w14:textId="4B08532E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}</w:t>
      </w:r>
    </w:p>
    <w:p w:rsidR="5ABB4560" w:rsidP="6E29CDF2" w:rsidRDefault="5ABB4560" w14:paraId="4D704408" w14:textId="32BFABE5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fetchData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();</w:t>
      </w:r>
    </w:p>
    <w:p w:rsidR="5ABB4560" w:rsidP="6E29CDF2" w:rsidRDefault="5ABB4560" w14:paraId="3ACFE7D5" w14:textId="20C8392B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}, []);</w:t>
      </w:r>
    </w:p>
    <w:p w:rsidR="5ABB4560" w:rsidP="6E29CDF2" w:rsidRDefault="5ABB4560" w14:paraId="61AFA811" w14:textId="42DFD236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 </w:t>
      </w:r>
    </w:p>
    <w:p w:rsidR="5ABB4560" w:rsidP="6E29CDF2" w:rsidRDefault="5ABB4560" w14:paraId="65EB5C50" w14:textId="5758768F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return (</w:t>
      </w:r>
    </w:p>
    <w:p w:rsidR="5ABB4560" w:rsidP="6E29CDF2" w:rsidRDefault="5ABB4560" w14:paraId="4C76340D" w14:textId="121518E6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&lt;div 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className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="container"&gt;</w:t>
      </w:r>
    </w:p>
    <w:p w:rsidR="5ABB4560" w:rsidP="6E29CDF2" w:rsidRDefault="5ABB4560" w14:paraId="1FDA1DB9" w14:textId="468C591F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  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&lt;h1&gt;Available Products&lt;/h1&gt;</w:t>
      </w:r>
    </w:p>
    <w:p w:rsidR="5ABB4560" w:rsidP="6E29CDF2" w:rsidRDefault="5ABB4560" w14:paraId="6EE816D4" w14:textId="05782D24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  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{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products.map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(product =&gt; (</w:t>
      </w:r>
    </w:p>
    <w:p w:rsidR="5ABB4560" w:rsidP="6E29CDF2" w:rsidRDefault="5ABB4560" w14:paraId="4F5B4B5A" w14:textId="5DB6DB51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    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&lt;div 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className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="product" key={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product._id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}&gt;</w:t>
      </w:r>
    </w:p>
    <w:p w:rsidR="5ABB4560" w:rsidP="6E29CDF2" w:rsidRDefault="5ABB4560" w14:paraId="3CC84BD5" w14:textId="6743F037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      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&lt;h2&gt;{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product.name}&lt;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/h2&gt;</w:t>
      </w:r>
    </w:p>
    <w:p w:rsidR="5ABB4560" w:rsidP="6E29CDF2" w:rsidRDefault="5ABB4560" w14:paraId="269BF8F9" w14:textId="425FA00B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      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&lt;p&gt;{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product.description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}&lt;/p&gt;</w:t>
      </w:r>
    </w:p>
    <w:p w:rsidR="5ABB4560" w:rsidP="6E29CDF2" w:rsidRDefault="5ABB4560" w14:paraId="07BFFA9E" w14:textId="359352B7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      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&lt;p 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className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="price"&gt;{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product.price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}&lt;/p&gt;</w:t>
      </w:r>
    </w:p>
    <w:p w:rsidR="5ABB4560" w:rsidP="6E29CDF2" w:rsidRDefault="5ABB4560" w14:paraId="69A39692" w14:textId="5168BF5A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    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&lt;/div&gt;</w:t>
      </w:r>
    </w:p>
    <w:p w:rsidR="5ABB4560" w:rsidP="6E29CDF2" w:rsidRDefault="5ABB4560" w14:paraId="19328448" w14:textId="56B7E3B0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  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))}</w:t>
      </w:r>
    </w:p>
    <w:p w:rsidR="5ABB4560" w:rsidP="6E29CDF2" w:rsidRDefault="5ABB4560" w14:paraId="44291B36" w14:textId="71C7FFDE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&lt;/div&gt;</w:t>
      </w:r>
    </w:p>
    <w:p w:rsidR="5ABB4560" w:rsidP="6E29CDF2" w:rsidRDefault="5ABB4560" w14:paraId="484604BA" w14:textId="6FF96468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);</w:t>
      </w:r>
    </w:p>
    <w:p w:rsidR="5ABB4560" w:rsidP="6E29CDF2" w:rsidRDefault="5ABB4560" w14:paraId="2916657E" w14:textId="04B5F89C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}</w:t>
      </w:r>
    </w:p>
    <w:p w:rsidR="5ABB4560" w:rsidP="6E29CDF2" w:rsidRDefault="5ABB4560" w14:paraId="46A5E111" w14:textId="0E6A5733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 </w:t>
      </w:r>
    </w:p>
    <w:p w:rsidR="5ABB4560" w:rsidP="6E29CDF2" w:rsidRDefault="5ABB4560" w14:paraId="7F050C14" w14:textId="03817FB3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export default 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ProductList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;</w:t>
      </w:r>
    </w:p>
    <w:p w:rsidR="6E29CDF2" w:rsidP="6E29CDF2" w:rsidRDefault="6E29CDF2" w14:paraId="435840FB" w14:textId="19099312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</w:pPr>
    </w:p>
    <w:p w:rsidR="5ABB4560" w:rsidP="6E29CDF2" w:rsidRDefault="5ABB4560" w14:paraId="74203E8F" w14:textId="0B94168B">
      <w:pPr>
        <w:pStyle w:val="ListParagraph"/>
        <w:numPr>
          <w:ilvl w:val="0"/>
          <w:numId w:val="84"/>
        </w:numPr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</w:pPr>
      <w:bookmarkStart w:name="_Int_65sZCeA4" w:id="1740521768"/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>Update</w:t>
      </w:r>
      <w:bookmarkEnd w:id="1740521768"/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 react 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>component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 to create product data</w:t>
      </w:r>
    </w:p>
    <w:p w:rsidR="5ABB4560" w:rsidP="6E29CDF2" w:rsidRDefault="5ABB4560" w14:paraId="53AE704B" w14:textId="694783ED">
      <w:pPr>
        <w:pStyle w:val="ListParagraph"/>
        <w:numPr>
          <w:ilvl w:val="1"/>
          <w:numId w:val="84"/>
        </w:numPr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</w:pP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Navigate to 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>NewProduct.jsx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 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>component</w:t>
      </w:r>
      <w:r w:rsidRPr="6E29CDF2" w:rsidR="5ABB4560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 and update the code as below - </w:t>
      </w:r>
    </w:p>
    <w:p w:rsidR="6E29CDF2" w:rsidP="6E29CDF2" w:rsidRDefault="6E29CDF2" w14:paraId="6BFCC5B6" w14:textId="7F164B2F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</w:pPr>
    </w:p>
    <w:p w:rsidR="79C3DE04" w:rsidP="6E29CDF2" w:rsidRDefault="79C3DE04" w14:paraId="50587CC8" w14:textId="4F286206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import React, {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useEffect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,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useState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 } from 'react';</w:t>
      </w:r>
    </w:p>
    <w:p w:rsidR="79C3DE04" w:rsidP="6E29CDF2" w:rsidRDefault="79C3DE04" w14:paraId="7D4ACD38" w14:textId="14C9A0BD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import {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createProduct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 } from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'./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productApi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';</w:t>
      </w:r>
    </w:p>
    <w:p w:rsidR="79C3DE04" w:rsidP="6E29CDF2" w:rsidRDefault="79C3DE04" w14:paraId="4BE5012E" w14:textId="66524976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 </w:t>
      </w:r>
    </w:p>
    <w:p w:rsidR="79C3DE04" w:rsidP="6E29CDF2" w:rsidRDefault="79C3DE04" w14:paraId="4AD69FFB" w14:textId="7CE9F48C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 </w:t>
      </w:r>
    </w:p>
    <w:p w:rsidR="79C3DE04" w:rsidP="6E29CDF2" w:rsidRDefault="79C3DE04" w14:paraId="2589139C" w14:textId="275E53CC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const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NewProduct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 = ({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addProduct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 }) =&gt; {</w:t>
      </w:r>
    </w:p>
    <w:p w:rsidR="79C3DE04" w:rsidP="6E29CDF2" w:rsidRDefault="79C3DE04" w14:paraId="4B95A941" w14:textId="6BEF345F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const [name,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setName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] =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useState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('');</w:t>
      </w:r>
    </w:p>
    <w:p w:rsidR="79C3DE04" w:rsidP="6E29CDF2" w:rsidRDefault="79C3DE04" w14:paraId="5B9DBAB5" w14:textId="425229E8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const [description,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setDescription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] =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useState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('');</w:t>
      </w:r>
    </w:p>
    <w:p w:rsidR="79C3DE04" w:rsidP="6E29CDF2" w:rsidRDefault="79C3DE04" w14:paraId="37CDF899" w14:textId="725B7918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const [price,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setPrice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] =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useState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('');</w:t>
      </w:r>
    </w:p>
    <w:p w:rsidR="79C3DE04" w:rsidP="6E29CDF2" w:rsidRDefault="79C3DE04" w14:paraId="199BFCDA" w14:textId="033F7298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 </w:t>
      </w:r>
    </w:p>
    <w:p w:rsidR="79C3DE04" w:rsidP="6E29CDF2" w:rsidRDefault="79C3DE04" w14:paraId="790456BC" w14:textId="3066AFBD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const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handleSubmit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 = async (e) =&gt; {</w:t>
      </w:r>
    </w:p>
    <w:p w:rsidR="79C3DE04" w:rsidP="6E29CDF2" w:rsidRDefault="79C3DE04" w14:paraId="594EAB51" w14:textId="5C406EAF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e.preventDefault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();</w:t>
      </w:r>
    </w:p>
    <w:p w:rsidR="79C3DE04" w:rsidP="6E29CDF2" w:rsidRDefault="79C3DE04" w14:paraId="47E00C16" w14:textId="03DDF20A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const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newProduct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 =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{ id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: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Date.now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(), name, description,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price }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;</w:t>
      </w:r>
    </w:p>
    <w:p w:rsidR="79C3DE04" w:rsidP="6E29CDF2" w:rsidRDefault="79C3DE04" w14:paraId="230CE7B4" w14:textId="3EE15FCC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await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createProduct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(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newProduct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);</w:t>
      </w:r>
    </w:p>
    <w:p w:rsidR="79C3DE04" w:rsidP="6E29CDF2" w:rsidRDefault="79C3DE04" w14:paraId="3FF1C632" w14:textId="18B06588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setName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('');</w:t>
      </w:r>
    </w:p>
    <w:p w:rsidR="79C3DE04" w:rsidP="6E29CDF2" w:rsidRDefault="79C3DE04" w14:paraId="57926E07" w14:textId="0B265ED6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setDescription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('');</w:t>
      </w:r>
    </w:p>
    <w:p w:rsidR="79C3DE04" w:rsidP="6E29CDF2" w:rsidRDefault="79C3DE04" w14:paraId="2E659240" w14:textId="07420DDA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setPrice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('');</w:t>
      </w:r>
    </w:p>
    <w:p w:rsidR="79C3DE04" w:rsidP="6E29CDF2" w:rsidRDefault="79C3DE04" w14:paraId="04721BC5" w14:textId="2A017665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};</w:t>
      </w:r>
    </w:p>
    <w:p w:rsidR="79C3DE04" w:rsidP="6E29CDF2" w:rsidRDefault="79C3DE04" w14:paraId="7FBDF63E" w14:textId="36D7763A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 </w:t>
      </w:r>
    </w:p>
    <w:p w:rsidR="79C3DE04" w:rsidP="6E29CDF2" w:rsidRDefault="79C3DE04" w14:paraId="2686F0B6" w14:textId="0D15A1BD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return (</w:t>
      </w:r>
    </w:p>
    <w:p w:rsidR="79C3DE04" w:rsidP="6E29CDF2" w:rsidRDefault="79C3DE04" w14:paraId="1C027AAD" w14:textId="17675ABC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&lt;div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className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="container"&gt;</w:t>
      </w:r>
    </w:p>
    <w:p w:rsidR="79C3DE04" w:rsidP="6E29CDF2" w:rsidRDefault="79C3DE04" w14:paraId="16FE547C" w14:textId="75891885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 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&lt;h1&gt;Create New Product&lt;/h1&gt;</w:t>
      </w:r>
    </w:p>
    <w:p w:rsidR="79C3DE04" w:rsidP="6E29CDF2" w:rsidRDefault="79C3DE04" w14:paraId="49A2DEAF" w14:textId="4B6E9B65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 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&lt;form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onSubmit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={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handleSubmit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}&gt;</w:t>
      </w:r>
    </w:p>
    <w:p w:rsidR="79C3DE04" w:rsidP="6E29CDF2" w:rsidRDefault="79C3DE04" w14:paraId="1EA75F3E" w14:textId="0D6228B2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   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&lt;div&gt;</w:t>
      </w:r>
    </w:p>
    <w:p w:rsidR="79C3DE04" w:rsidP="6E29CDF2" w:rsidRDefault="79C3DE04" w14:paraId="578615FA" w14:textId="585ADE5F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     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&lt;label&gt;Product Name:&lt;/label&gt;</w:t>
      </w:r>
    </w:p>
    <w:p w:rsidR="79C3DE04" w:rsidP="6E29CDF2" w:rsidRDefault="79C3DE04" w14:paraId="492B42E0" w14:textId="6B9D9845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     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&lt;input</w:t>
      </w:r>
    </w:p>
    <w:p w:rsidR="79C3DE04" w:rsidP="6E29CDF2" w:rsidRDefault="79C3DE04" w14:paraId="2530DE35" w14:textId="0929179E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       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type="text"</w:t>
      </w:r>
    </w:p>
    <w:p w:rsidR="79C3DE04" w:rsidP="6E29CDF2" w:rsidRDefault="79C3DE04" w14:paraId="160A744F" w14:textId="7E99DC18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       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value={name}</w:t>
      </w:r>
    </w:p>
    <w:p w:rsidR="79C3DE04" w:rsidP="6E29CDF2" w:rsidRDefault="79C3DE04" w14:paraId="58D716E5" w14:textId="5C7F1FC3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       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onChange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={(e) =&gt;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setName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(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e.target.value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)}</w:t>
      </w:r>
    </w:p>
    <w:p w:rsidR="79C3DE04" w:rsidP="6E29CDF2" w:rsidRDefault="79C3DE04" w14:paraId="6C454879" w14:textId="094A7950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       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required</w:t>
      </w:r>
    </w:p>
    <w:p w:rsidR="79C3DE04" w:rsidP="6E29CDF2" w:rsidRDefault="79C3DE04" w14:paraId="6F7E591D" w14:textId="0F241A79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     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/&gt;</w:t>
      </w:r>
    </w:p>
    <w:p w:rsidR="79C3DE04" w:rsidP="6E29CDF2" w:rsidRDefault="79C3DE04" w14:paraId="76925AAF" w14:textId="14765AEA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   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&lt;/div&gt;</w:t>
      </w:r>
    </w:p>
    <w:p w:rsidR="79C3DE04" w:rsidP="6E29CDF2" w:rsidRDefault="79C3DE04" w14:paraId="62A458B4" w14:textId="3A6123B3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   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&lt;div&gt;</w:t>
      </w:r>
    </w:p>
    <w:p w:rsidR="79C3DE04" w:rsidP="6E29CDF2" w:rsidRDefault="79C3DE04" w14:paraId="4D851E2B" w14:textId="15F425AC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     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&lt;label&gt;Description:&lt;/label&gt;</w:t>
      </w:r>
    </w:p>
    <w:p w:rsidR="79C3DE04" w:rsidP="6E29CDF2" w:rsidRDefault="79C3DE04" w14:paraId="33B0F3E7" w14:textId="6BEB5EAD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     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&lt;input</w:t>
      </w:r>
    </w:p>
    <w:p w:rsidR="79C3DE04" w:rsidP="6E29CDF2" w:rsidRDefault="79C3DE04" w14:paraId="03BD784B" w14:textId="0650BD65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       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type="text"</w:t>
      </w:r>
    </w:p>
    <w:p w:rsidR="79C3DE04" w:rsidP="6E29CDF2" w:rsidRDefault="79C3DE04" w14:paraId="4C88EDD5" w14:textId="41118183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       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value={description}</w:t>
      </w:r>
    </w:p>
    <w:p w:rsidR="79C3DE04" w:rsidP="6E29CDF2" w:rsidRDefault="79C3DE04" w14:paraId="7368490B" w14:textId="36B05EE2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       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onChange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={(e) =&gt;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setDescription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(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e.target.value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)}</w:t>
      </w:r>
    </w:p>
    <w:p w:rsidR="79C3DE04" w:rsidP="6E29CDF2" w:rsidRDefault="79C3DE04" w14:paraId="6AAE2605" w14:textId="0C2B0D87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       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required</w:t>
      </w:r>
    </w:p>
    <w:p w:rsidR="79C3DE04" w:rsidP="6E29CDF2" w:rsidRDefault="79C3DE04" w14:paraId="641635E2" w14:textId="4565788E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     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/&gt;</w:t>
      </w:r>
    </w:p>
    <w:p w:rsidR="79C3DE04" w:rsidP="6E29CDF2" w:rsidRDefault="79C3DE04" w14:paraId="4C465318" w14:textId="7233BFE0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   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&lt;/div&gt;</w:t>
      </w:r>
    </w:p>
    <w:p w:rsidR="79C3DE04" w:rsidP="6E29CDF2" w:rsidRDefault="79C3DE04" w14:paraId="3403E504" w14:textId="213C6ADD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   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&lt;div&gt;</w:t>
      </w:r>
    </w:p>
    <w:p w:rsidR="79C3DE04" w:rsidP="6E29CDF2" w:rsidRDefault="79C3DE04" w14:paraId="134C5BE8" w14:textId="143F1382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     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&lt;label&gt;Price:&lt;/label&gt;</w:t>
      </w:r>
    </w:p>
    <w:p w:rsidR="79C3DE04" w:rsidP="6E29CDF2" w:rsidRDefault="79C3DE04" w14:paraId="5BC7D04D" w14:textId="59112AF0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     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&lt;input</w:t>
      </w:r>
    </w:p>
    <w:p w:rsidR="79C3DE04" w:rsidP="6E29CDF2" w:rsidRDefault="79C3DE04" w14:paraId="39CA983D" w14:textId="12384C54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       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type="text"</w:t>
      </w:r>
    </w:p>
    <w:p w:rsidR="79C3DE04" w:rsidP="6E29CDF2" w:rsidRDefault="79C3DE04" w14:paraId="37646F49" w14:textId="46B69989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       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value={price}</w:t>
      </w:r>
    </w:p>
    <w:p w:rsidR="79C3DE04" w:rsidP="6E29CDF2" w:rsidRDefault="79C3DE04" w14:paraId="383F2170" w14:textId="1B094D90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       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onChange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={(e) =&gt;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setPrice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(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e.target.value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)}</w:t>
      </w:r>
    </w:p>
    <w:p w:rsidR="79C3DE04" w:rsidP="6E29CDF2" w:rsidRDefault="79C3DE04" w14:paraId="2757A4FA" w14:textId="0017C6CE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       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required</w:t>
      </w:r>
    </w:p>
    <w:p w:rsidR="79C3DE04" w:rsidP="6E29CDF2" w:rsidRDefault="79C3DE04" w14:paraId="1FB5FAE8" w14:textId="49DDB2FC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     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/&gt;</w:t>
      </w:r>
    </w:p>
    <w:p w:rsidR="79C3DE04" w:rsidP="6E29CDF2" w:rsidRDefault="79C3DE04" w14:paraId="2FDA1ACF" w14:textId="25696A66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   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&lt;/div&gt;</w:t>
      </w:r>
    </w:p>
    <w:p w:rsidR="79C3DE04" w:rsidP="6E29CDF2" w:rsidRDefault="79C3DE04" w14:paraId="511A0FEC" w14:textId="2A95C8F5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   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&lt;button type="submit"&gt;Add Product&lt;/button&gt;</w:t>
      </w:r>
    </w:p>
    <w:p w:rsidR="79C3DE04" w:rsidP="6E29CDF2" w:rsidRDefault="79C3DE04" w14:paraId="725A94E7" w14:textId="05BA7375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 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&lt;/form&gt;</w:t>
      </w:r>
    </w:p>
    <w:p w:rsidR="79C3DE04" w:rsidP="6E29CDF2" w:rsidRDefault="79C3DE04" w14:paraId="2A958E32" w14:textId="1DF07A6F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&lt;/div&gt;</w:t>
      </w:r>
    </w:p>
    <w:p w:rsidR="79C3DE04" w:rsidP="6E29CDF2" w:rsidRDefault="79C3DE04" w14:paraId="1AF49846" w14:textId="0A06FA3C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);</w:t>
      </w:r>
    </w:p>
    <w:p w:rsidR="79C3DE04" w:rsidP="6E29CDF2" w:rsidRDefault="79C3DE04" w14:paraId="0B77763F" w14:textId="77CAEC44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};</w:t>
      </w:r>
    </w:p>
    <w:p w:rsidR="79C3DE04" w:rsidP="6E29CDF2" w:rsidRDefault="79C3DE04" w14:paraId="384C2657" w14:textId="1846A17E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 </w:t>
      </w:r>
    </w:p>
    <w:p w:rsidR="79C3DE04" w:rsidP="6E29CDF2" w:rsidRDefault="79C3DE04" w14:paraId="7FCF46A0" w14:textId="67BEB091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export default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NewProduct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;</w:t>
      </w:r>
    </w:p>
    <w:p w:rsidR="6E29CDF2" w:rsidP="6E29CDF2" w:rsidRDefault="6E29CDF2" w14:paraId="7C13BD7D" w14:textId="418631A3">
      <w:pPr>
        <w:pStyle w:val="ListParagraph"/>
        <w:ind w:left="1800"/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</w:pPr>
    </w:p>
    <w:p w:rsidR="79C3DE04" w:rsidP="6E29CDF2" w:rsidRDefault="79C3DE04" w14:paraId="409713F6" w14:textId="7E9023C4">
      <w:pPr>
        <w:pStyle w:val="ListParagraph"/>
        <w:numPr>
          <w:ilvl w:val="0"/>
          <w:numId w:val="85"/>
        </w:numPr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Test the application now for listing Product data. </w:t>
      </w:r>
    </w:p>
    <w:p w:rsidR="79C3DE04" w:rsidP="6E29CDF2" w:rsidRDefault="79C3DE04" w14:paraId="77F2B50F" w14:textId="531E0B61">
      <w:pPr>
        <w:pStyle w:val="ListParagraph"/>
        <w:numPr>
          <w:ilvl w:val="1"/>
          <w:numId w:val="85"/>
        </w:numPr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Navigate to react application folder and run the below command </w:t>
      </w:r>
    </w:p>
    <w:p w:rsidR="79C3DE04" w:rsidP="6E29CDF2" w:rsidRDefault="79C3DE04" w14:paraId="70B38736" w14:textId="6494F885">
      <w:pPr>
        <w:pStyle w:val="ListParagraph"/>
        <w:ind w:left="2520"/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npm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 run dev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 </w:t>
      </w:r>
    </w:p>
    <w:p w:rsidR="6E29CDF2" w:rsidP="6E29CDF2" w:rsidRDefault="6E29CDF2" w14:paraId="11D82871" w14:textId="481D0232">
      <w:pPr>
        <w:pStyle w:val="ListParagraph"/>
        <w:ind w:left="2520"/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</w:pPr>
    </w:p>
    <w:p w:rsidR="79C3DE04" w:rsidP="6E29CDF2" w:rsidRDefault="79C3DE04" w14:paraId="4FB1F612" w14:textId="28AA0681">
      <w:pPr>
        <w:pStyle w:val="ListParagraph"/>
        <w:numPr>
          <w:ilvl w:val="0"/>
          <w:numId w:val="86"/>
        </w:numPr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Navigate to node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>js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 application and run the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>below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 command  </w:t>
      </w:r>
    </w:p>
    <w:p w:rsidR="79C3DE04" w:rsidP="6E29CDF2" w:rsidRDefault="79C3DE04" w14:paraId="00BC9948" w14:textId="27A8300D">
      <w:pPr>
        <w:pStyle w:val="ListParagraph"/>
        <w:ind w:left="2520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>npm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highlight w:val="yellow"/>
        </w:rPr>
        <w:t xml:space="preserve"> start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</w:t>
      </w:r>
    </w:p>
    <w:p w:rsidR="6E29CDF2" w:rsidP="6E29CDF2" w:rsidRDefault="6E29CDF2" w14:paraId="6EF32EED" w14:textId="7F4438C2">
      <w:pPr>
        <w:pStyle w:val="ListParagraph"/>
        <w:ind w:left="2520"/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</w:pPr>
    </w:p>
    <w:p w:rsidR="79C3DE04" w:rsidP="6E29CDF2" w:rsidRDefault="79C3DE04" w14:paraId="3761F797" w14:textId="212B1DDE">
      <w:pPr>
        <w:pStyle w:val="ListParagraph"/>
        <w:numPr>
          <w:ilvl w:val="0"/>
          <w:numId w:val="87"/>
        </w:numPr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When navigate to the browser to view Product listing page – see if it returns all the available products created so far. </w:t>
      </w:r>
    </w:p>
    <w:p w:rsidR="6E29CDF2" w:rsidP="6E29CDF2" w:rsidRDefault="6E29CDF2" w14:paraId="2D799FAF" w14:textId="424ADD8E">
      <w:pPr>
        <w:pStyle w:val="Normal"/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</w:pPr>
    </w:p>
    <w:p w:rsidR="79C3DE04" w:rsidP="6E29CDF2" w:rsidRDefault="79C3DE04" w14:paraId="275E052A" w14:textId="6A55D429">
      <w:pPr>
        <w:pStyle w:val="Normal"/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</w:pP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Congrats - you have managed to run a react application in coordination with a node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>js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 application to return data </w:t>
      </w:r>
      <w:r w:rsidRPr="6E29CDF2" w:rsidR="7174BB96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from a collection and also create data into a collection of a MongoDB 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end to end. </w:t>
      </w:r>
      <w:r w:rsidRPr="6E29CDF2" w:rsidR="6B5B4B01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>So,</w:t>
      </w:r>
      <w:r w:rsidRPr="6E29CDF2" w:rsidR="79C3DE04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 this is a perfect example of a MERN stack application to retrieve data from database. </w:t>
      </w:r>
    </w:p>
    <w:sectPr w:rsidR="007F3DA2" w:rsidSect="00C9071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 w:orient="portrait"/>
      <w:pgMar w:top="720" w:right="720" w:bottom="720" w:left="720" w:header="567" w:footer="510" w:gutter="0"/>
      <w:pgNumType w:start="1"/>
      <w:cols w:space="425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66DF" w:rsidP="00EE3A11" w:rsidRDefault="00A366DF" w14:paraId="5F7F8947" w14:textId="77777777">
      <w:r>
        <w:separator/>
      </w:r>
    </w:p>
    <w:p w:rsidR="00A366DF" w:rsidP="00EE3A11" w:rsidRDefault="00A366DF" w14:paraId="3AC25630" w14:textId="77777777"/>
  </w:endnote>
  <w:endnote w:type="continuationSeparator" w:id="0">
    <w:p w:rsidR="00A366DF" w:rsidP="00EE3A11" w:rsidRDefault="00A366DF" w14:paraId="32346D89" w14:textId="77777777">
      <w:r>
        <w:continuationSeparator/>
      </w:r>
    </w:p>
    <w:p w:rsidR="00A366DF" w:rsidP="00EE3A11" w:rsidRDefault="00A366DF" w14:paraId="205ADDB0" w14:textId="77777777"/>
  </w:endnote>
  <w:endnote w:type="continuationNotice" w:id="1">
    <w:p w:rsidR="00A366DF" w:rsidRDefault="00A366DF" w14:paraId="2880D39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orolev Medium">
    <w:panose1 w:val="02000606000000020004"/>
    <w:charset w:val="00"/>
    <w:family w:val="modern"/>
    <w:notTrueType/>
    <w:pitch w:val="variable"/>
    <w:sig w:usb0="A000002F" w:usb1="5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p w:rsidRPr="004820C4" w:rsidR="00CC4677" w:rsidP="0002323C" w:rsidRDefault="00CC4677" w14:paraId="793A975C" w14:textId="77777777">
    <w:pPr>
      <w:pStyle w:val="Footer-DocumentTitleLeft"/>
    </w:pPr>
    <w:r>
      <w:rPr>
        <w:szCs w:val="14"/>
        <w:lang w:val="en-AU" w:eastAsia="en-AU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15BD8C4" wp14:editId="6B97D42E">
              <wp:simplePos x="0" y="0"/>
              <wp:positionH relativeFrom="column">
                <wp:posOffset>-50800</wp:posOffset>
              </wp:positionH>
              <wp:positionV relativeFrom="paragraph">
                <wp:posOffset>95885</wp:posOffset>
              </wp:positionV>
              <wp:extent cx="662940" cy="314325"/>
              <wp:effectExtent l="0" t="0" r="0" b="9525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29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7853F7" w:rsidR="00CC4677" w:rsidP="00EE3A11" w:rsidRDefault="00CC4677" w14:paraId="7FE8920A" w14:textId="77777777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273AE5">
                            <w:fldChar w:fldCharType="begin"/>
                          </w:r>
                          <w:r w:rsidRPr="00273AE5">
                            <w:instrText xml:space="preserve"> PAGE </w:instrText>
                          </w:r>
                          <w:r w:rsidRPr="00273AE5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 w:rsidRPr="00273AE5">
                            <w:fldChar w:fldCharType="end"/>
                          </w:r>
                          <w:r>
                            <w:t>/</w:t>
                          </w:r>
                          <w:r w:rsidR="00B46014">
                            <w:rPr>
                              <w:noProof/>
                            </w:rPr>
                            <w:fldChar w:fldCharType="begin"/>
                          </w:r>
                          <w:r w:rsidR="00B46014">
                            <w:rPr>
                              <w:noProof/>
                            </w:rPr>
                            <w:instrText xml:space="preserve"> NUMPAGES </w:instrText>
                          </w:r>
                          <w:r w:rsidR="00B46014">
                            <w:rPr>
                              <w:noProof/>
                            </w:rPr>
                            <w:fldChar w:fldCharType="separate"/>
                          </w:r>
                          <w:r w:rsidR="003D29E1">
                            <w:rPr>
                              <w:noProof/>
                            </w:rPr>
                            <w:t>2</w:t>
                          </w:r>
                          <w:r w:rsidR="00B46014">
                            <w:rPr>
                              <w:noProof/>
                            </w:rPr>
                            <w:fldChar w:fldCharType="end"/>
                          </w:r>
                        </w:p>
                        <w:p w:rsidRPr="0091230B" w:rsidR="00CC4677" w:rsidP="00EE3A11" w:rsidRDefault="00CC4677" w14:paraId="183773E2" w14:textId="777777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9538951">
            <v:shapetype id="_x0000_t202" coordsize="21600,21600" o:spt="202" path="m,l,21600r21600,l21600,xe" w14:anchorId="715BD8C4">
              <v:stroke joinstyle="miter"/>
              <v:path gradientshapeok="t" o:connecttype="rect"/>
            </v:shapetype>
            <v:shape id="Text Box 2" style="position:absolute;left:0;text-align:left;margin-left:-4pt;margin-top:7.55pt;width:52.2pt;height:24.7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">
              <v:textbox>
                <w:txbxContent>
                  <w:p w:rsidRPr="007853F7" w:rsidR="00CC4677" w:rsidP="00EE3A11" w:rsidRDefault="00CC4677" w14:paraId="09029C44" w14:textId="77777777">
                    <w:pPr>
                      <w:rPr>
                        <w:sz w:val="14"/>
                        <w:szCs w:val="14"/>
                      </w:rPr>
                    </w:pPr>
                    <w:r w:rsidRPr="00273AE5">
                      <w:fldChar w:fldCharType="begin"/>
                    </w:r>
                    <w:r w:rsidRPr="00273AE5">
                      <w:instrText xml:space="preserve"> PAGE </w:instrText>
                    </w:r>
                    <w:r w:rsidRPr="00273AE5"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 w:rsidRPr="00273AE5">
                      <w:fldChar w:fldCharType="end"/>
                    </w:r>
                    <w:r>
                      <w:t>/</w:t>
                    </w:r>
                    <w:r w:rsidR="00B46014">
                      <w:rPr>
                        <w:noProof/>
                      </w:rPr>
                      <w:fldChar w:fldCharType="begin"/>
                    </w:r>
                    <w:r w:rsidR="00B46014">
                      <w:rPr>
                        <w:noProof/>
                      </w:rPr>
                      <w:instrText xml:space="preserve"> NUMPAGES </w:instrText>
                    </w:r>
                    <w:r w:rsidR="00B46014">
                      <w:rPr>
                        <w:noProof/>
                      </w:rPr>
                      <w:fldChar w:fldCharType="separate"/>
                    </w:r>
                    <w:r w:rsidR="003D29E1">
                      <w:rPr>
                        <w:noProof/>
                      </w:rPr>
                      <w:t>2</w:t>
                    </w:r>
                    <w:r w:rsidR="00B46014">
                      <w:rPr>
                        <w:noProof/>
                      </w:rPr>
                      <w:fldChar w:fldCharType="end"/>
                    </w:r>
                  </w:p>
                  <w:p w:rsidRPr="0091230B" w:rsidR="00CC4677" w:rsidP="00EE3A11" w:rsidRDefault="00CC4677" w14:paraId="672A6659" w14:textId="77777777"/>
                </w:txbxContent>
              </v:textbox>
            </v:shape>
          </w:pict>
        </mc:Fallback>
      </mc:AlternateContent>
    </w:r>
    <w:r>
      <w:rPr>
        <w:lang w:val="en-AU" w:eastAsia="en-AU"/>
      </w:rPr>
      <mc:AlternateContent>
        <mc:Choice Requires="wps">
          <w:drawing>
            <wp:anchor distT="0" distB="0" distL="114299" distR="114299" simplePos="0" relativeHeight="251658241" behindDoc="0" locked="0" layoutInCell="1" allowOverlap="1" wp14:anchorId="3AB3E804" wp14:editId="22D8AC4F">
              <wp:simplePos x="0" y="0"/>
              <wp:positionH relativeFrom="column">
                <wp:posOffset>612139</wp:posOffset>
              </wp:positionH>
              <wp:positionV relativeFrom="paragraph">
                <wp:posOffset>10160</wp:posOffset>
              </wp:positionV>
              <wp:extent cx="0" cy="314325"/>
              <wp:effectExtent l="0" t="0" r="19050" b="9525"/>
              <wp:wrapNone/>
              <wp:docPr id="1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143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1EE9F58">
            <v:shapetype id="_x0000_t32" coordsize="21600,21600" o:oned="t" filled="f" o:spt="32" path="m,l21600,21600e" w14:anchorId="7A0D5A2C">
              <v:path fillok="f" arrowok="t" o:connecttype="none"/>
              <o:lock v:ext="edit" shapetype="t"/>
            </v:shapetype>
            <v:shape id="AutoShape 1" style="position:absolute;margin-left:48.2pt;margin-top:.8pt;width:0;height:24.75pt;flip:y;z-index:251658241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a5a5 [2092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"/>
          </w:pict>
        </mc:Fallback>
      </mc:AlternateContent>
    </w:r>
    <w:r>
      <w:rPr>
        <w:szCs w:val="14"/>
        <w:lang w:val="en-AU" w:eastAsia="en-AU"/>
      </w:rPr>
      <w:drawing>
        <wp:anchor distT="0" distB="0" distL="114300" distR="114300" simplePos="0" relativeHeight="251658240" behindDoc="0" locked="0" layoutInCell="1" allowOverlap="1" wp14:anchorId="6D5717C8" wp14:editId="41383FA1">
          <wp:simplePos x="0" y="0"/>
          <wp:positionH relativeFrom="column">
            <wp:posOffset>708025</wp:posOffset>
          </wp:positionH>
          <wp:positionV relativeFrom="paragraph">
            <wp:posOffset>-2540</wp:posOffset>
          </wp:positionV>
          <wp:extent cx="276860" cy="314960"/>
          <wp:effectExtent l="19050" t="0" r="8890" b="0"/>
          <wp:wrapSquare wrapText="bothSides"/>
          <wp:docPr id="7" name="Picture 2" descr="01_EHUB_logo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_EHUB_logoCMYK.jpg"/>
                  <pic:cNvPicPr/>
                </pic:nvPicPr>
                <pic:blipFill>
                  <a:blip/>
                  <a:stretch>
                    <a:fillRect/>
                  </a:stretch>
                </pic:blipFill>
                <pic:spPr>
                  <a:xfrm>
                    <a:off x="0" y="0"/>
                    <a:ext cx="276860" cy="314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AU" w:eastAsia="en-AU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5EDD397" wp14:editId="2FDB0200">
              <wp:simplePos x="0" y="0"/>
              <wp:positionH relativeFrom="column">
                <wp:posOffset>40640</wp:posOffset>
              </wp:positionH>
              <wp:positionV relativeFrom="paragraph">
                <wp:posOffset>-50800</wp:posOffset>
              </wp:positionV>
              <wp:extent cx="6067425" cy="635"/>
              <wp:effectExtent l="0" t="0" r="9525" b="37465"/>
              <wp:wrapNone/>
              <wp:docPr id="1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67425" cy="635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97E8EE0">
            <v:shape id="AutoShape 3" style="position:absolute;margin-left:3.2pt;margin-top:-4pt;width:477.75pt;height:.0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bfbfbf [2412]" strokeweight="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" w14:anchorId="4D34ACF7"/>
          </w:pict>
        </mc:Fallback>
      </mc:AlternateContent>
    </w:r>
  </w:p>
  <w:p w:rsidR="00CC4677" w:rsidP="0002323C" w:rsidRDefault="00CC4677" w14:paraId="57CD9902" w14:textId="77777777">
    <w:pPr>
      <w:pStyle w:val="Footer-DocumentTitleLeft"/>
    </w:pPr>
    <w:r w:rsidRPr="00A1234A">
      <w:t>© 2011 Department of Education and Communities</w:t>
    </w:r>
    <w:r>
      <w:t>, TAFE NSW eLearning Hub</w:t>
    </w:r>
    <w:r w:rsidRPr="00A1234A">
      <w:t xml:space="preserve"> | </w:t>
    </w:r>
    <w:r w:rsidRPr="00A1234A">
      <w:rPr>
        <w:b/>
      </w:rPr>
      <w:t>Version: 0.0</w:t>
    </w:r>
    <w:r w:rsidRPr="00A1234A">
      <w:t xml:space="preserve">  | </w:t>
    </w:r>
    <w:r w:rsidRPr="00A1234A">
      <w:rPr>
        <w:b/>
      </w:rPr>
      <w:t>Created: dd/mm/2011</w:t>
    </w:r>
  </w:p>
  <w:p w:rsidRPr="0006452B" w:rsidR="00CC4677" w:rsidP="00EE3A11" w:rsidRDefault="00CC4677" w14:paraId="0573D3D9" w14:textId="77777777"/>
  <w:p w:rsidR="00BA0812" w:rsidP="00EE3A11" w:rsidRDefault="00BA0812" w14:paraId="4792D172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4205917"/>
      <w:docPartObj>
        <w:docPartGallery w:val="Page Numbers (Bottom of Page)"/>
        <w:docPartUnique/>
      </w:docPartObj>
    </w:sdtPr>
    <w:sdtContent>
      <w:p w:rsidRPr="00D03BD8" w:rsidR="00466027" w:rsidP="00D03BD8" w:rsidRDefault="00E16395" w14:paraId="0D5B412B" w14:textId="045053BF">
        <w:pPr>
          <w:pStyle w:val="Footer"/>
          <w:rPr>
            <w:sz w:val="15"/>
            <w:szCs w:val="15"/>
          </w:rPr>
        </w:pPr>
        <w:r w:rsidRPr="00E16395">
          <w:rPr>
            <w:sz w:val="15"/>
            <w:szCs w:val="15"/>
          </w:rPr>
          <w:t xml:space="preserve">IAT – </w:t>
        </w:r>
        <w:r w:rsidR="00D03BD8">
          <w:rPr>
            <w:sz w:val="15"/>
            <w:szCs w:val="15"/>
          </w:rPr>
          <w:t>Content Writing Template</w:t>
        </w:r>
        <w:r w:rsidRPr="00E16395">
          <w:rPr>
            <w:sz w:val="15"/>
            <w:szCs w:val="15"/>
          </w:rPr>
          <w:t xml:space="preserve"> </w:t>
        </w:r>
        <w:r w:rsidRPr="00E16395">
          <w:rPr>
            <w:sz w:val="15"/>
            <w:szCs w:val="15"/>
          </w:rPr>
          <w:tab/>
        </w:r>
        <w:r w:rsidRPr="00E16395">
          <w:rPr>
            <w:sz w:val="15"/>
            <w:szCs w:val="15"/>
          </w:rPr>
          <w:t>Version 1.0 | Date: 1</w:t>
        </w:r>
        <w:r w:rsidR="0053024C">
          <w:rPr>
            <w:sz w:val="15"/>
            <w:szCs w:val="15"/>
          </w:rPr>
          <w:t>4</w:t>
        </w:r>
        <w:r w:rsidRPr="00E16395">
          <w:rPr>
            <w:sz w:val="15"/>
            <w:szCs w:val="15"/>
          </w:rPr>
          <w:t>/12/2022</w:t>
        </w:r>
        <w:r w:rsidRPr="00E16395">
          <w:rPr>
            <w:sz w:val="15"/>
            <w:szCs w:val="15"/>
          </w:rPr>
          <w:tab/>
        </w:r>
        <w:r w:rsidRPr="00E16395">
          <w:rPr>
            <w:sz w:val="15"/>
            <w:szCs w:val="15"/>
          </w:rPr>
          <w:t xml:space="preserve">Page </w:t>
        </w:r>
        <w:r w:rsidRPr="00E16395">
          <w:rPr>
            <w:sz w:val="15"/>
            <w:szCs w:val="15"/>
          </w:rPr>
          <w:fldChar w:fldCharType="begin"/>
        </w:r>
        <w:r w:rsidRPr="00E16395">
          <w:rPr>
            <w:sz w:val="15"/>
            <w:szCs w:val="15"/>
          </w:rPr>
          <w:instrText xml:space="preserve"> PAGE  \* Arabic  \* MERGEFORMAT </w:instrText>
        </w:r>
        <w:r w:rsidRPr="00E16395">
          <w:rPr>
            <w:sz w:val="15"/>
            <w:szCs w:val="15"/>
          </w:rPr>
          <w:fldChar w:fldCharType="separate"/>
        </w:r>
        <w:r w:rsidRPr="00E16395">
          <w:rPr>
            <w:sz w:val="15"/>
            <w:szCs w:val="15"/>
          </w:rPr>
          <w:t>1</w:t>
        </w:r>
        <w:r w:rsidRPr="00E16395">
          <w:rPr>
            <w:sz w:val="15"/>
            <w:szCs w:val="15"/>
          </w:rPr>
          <w:fldChar w:fldCharType="end"/>
        </w:r>
        <w:r w:rsidRPr="00E16395">
          <w:rPr>
            <w:sz w:val="15"/>
            <w:szCs w:val="15"/>
          </w:rPr>
          <w:t xml:space="preserve"> of </w:t>
        </w:r>
        <w:r w:rsidRPr="00E16395">
          <w:rPr>
            <w:sz w:val="15"/>
            <w:szCs w:val="15"/>
          </w:rPr>
          <w:fldChar w:fldCharType="begin"/>
        </w:r>
        <w:r w:rsidRPr="00E16395">
          <w:rPr>
            <w:sz w:val="15"/>
            <w:szCs w:val="15"/>
          </w:rPr>
          <w:instrText xml:space="preserve"> NUMPAGES  \* Arabic  \* MERGEFORMAT </w:instrText>
        </w:r>
        <w:r w:rsidRPr="00E16395">
          <w:rPr>
            <w:sz w:val="15"/>
            <w:szCs w:val="15"/>
          </w:rPr>
          <w:fldChar w:fldCharType="separate"/>
        </w:r>
        <w:r w:rsidRPr="00E16395">
          <w:rPr>
            <w:sz w:val="15"/>
            <w:szCs w:val="15"/>
          </w:rPr>
          <w:t>2</w:t>
        </w:r>
        <w:r w:rsidRPr="00E16395">
          <w:rPr>
            <w:sz w:val="15"/>
            <w:szCs w:val="15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D467A" w:rsidR="00AA3155" w:rsidP="00B438A4" w:rsidRDefault="00AA3155" w14:paraId="7CC9AF6A" w14:textId="77777777">
    <w:pPr>
      <w:pStyle w:val="Bodyfooter"/>
    </w:pPr>
    <w:r w:rsidRPr="008D467A">
      <w:t>Document title</w:t>
    </w:r>
    <w:r w:rsidRPr="008D467A">
      <w:tab/>
    </w:r>
    <w:r w:rsidRPr="008D467A">
      <w:t>Version 1.0</w:t>
    </w:r>
    <w:r w:rsidRPr="008D467A">
      <w:tab/>
    </w:r>
    <w:r w:rsidRPr="008D467A">
      <w:t xml:space="preserve">Page </w:t>
    </w:r>
    <w:r w:rsidRPr="008D467A">
      <w:fldChar w:fldCharType="begin"/>
    </w:r>
    <w:r w:rsidRPr="008D467A">
      <w:instrText xml:space="preserve"> PAGE  \* Arabic  \* MERGEFORMAT </w:instrText>
    </w:r>
    <w:r w:rsidRPr="008D467A">
      <w:fldChar w:fldCharType="separate"/>
    </w:r>
    <w:r>
      <w:rPr>
        <w:noProof/>
      </w:rPr>
      <w:t>1</w:t>
    </w:r>
    <w:r w:rsidRPr="008D467A">
      <w:fldChar w:fldCharType="end"/>
    </w:r>
    <w:r w:rsidRPr="008D467A">
      <w:t xml:space="preserve"> of </w:t>
    </w:r>
    <w:r w:rsidR="00B46014">
      <w:rPr>
        <w:noProof/>
      </w:rPr>
      <w:fldChar w:fldCharType="begin"/>
    </w:r>
    <w:r w:rsidR="00B46014">
      <w:rPr>
        <w:noProof/>
      </w:rPr>
      <w:instrText xml:space="preserve"> NUMPAGES  \* Arabic  \* MERGEFORMAT </w:instrText>
    </w:r>
    <w:r w:rsidR="00B46014">
      <w:rPr>
        <w:noProof/>
      </w:rPr>
      <w:fldChar w:fldCharType="separate"/>
    </w:r>
    <w:r w:rsidR="003D29E1">
      <w:rPr>
        <w:noProof/>
      </w:rPr>
      <w:t>2</w:t>
    </w:r>
    <w:r w:rsidR="00B46014">
      <w:rPr>
        <w:noProof/>
      </w:rPr>
      <w:fldChar w:fldCharType="end"/>
    </w:r>
  </w:p>
  <w:p w:rsidRPr="008948B1" w:rsidR="00AA3155" w:rsidP="00B438A4" w:rsidRDefault="00AA3155" w14:paraId="605B714A" w14:textId="77777777">
    <w:pPr>
      <w:pStyle w:val="Bodyfooter"/>
    </w:pPr>
    <w:r w:rsidRPr="008D467A">
      <w:t>Disclaimer:  Printed copies of this document are regarded as uncontrolled.</w:t>
    </w:r>
    <w:r>
      <w:t xml:space="preserve"> </w:t>
    </w:r>
    <w:r w:rsidRPr="008D467A">
      <w:t xml:space="preserve">Please check </w:t>
    </w:r>
    <w:hyperlink w:history="1" r:id="rId1">
      <w:r w:rsidRPr="008D467A">
        <w:t>http://sitwww.tafensw.edu.au</w:t>
      </w:r>
    </w:hyperlink>
    <w:r w:rsidRPr="008D467A">
      <w:t xml:space="preserve"> to ensure this is the latest version.</w:t>
    </w:r>
  </w:p>
  <w:p w:rsidRPr="00AA3155" w:rsidR="00CC4677" w:rsidP="00EE3A11" w:rsidRDefault="00CC4677" w14:paraId="2F16006C" w14:textId="77777777">
    <w:pPr>
      <w:pStyle w:val="Footer"/>
    </w:pPr>
  </w:p>
  <w:p w:rsidR="00BA0812" w:rsidP="00EE3A11" w:rsidRDefault="00BA0812" w14:paraId="7A1AEF38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66DF" w:rsidP="00EE3A11" w:rsidRDefault="00A366DF" w14:paraId="4E621518" w14:textId="77777777">
      <w:r>
        <w:separator/>
      </w:r>
    </w:p>
    <w:p w:rsidR="00A366DF" w:rsidP="00EE3A11" w:rsidRDefault="00A366DF" w14:paraId="23D01C54" w14:textId="77777777"/>
  </w:footnote>
  <w:footnote w:type="continuationSeparator" w:id="0">
    <w:p w:rsidR="00A366DF" w:rsidP="00EE3A11" w:rsidRDefault="00A366DF" w14:paraId="5B83E05B" w14:textId="77777777">
      <w:r>
        <w:continuationSeparator/>
      </w:r>
    </w:p>
    <w:p w:rsidR="00A366DF" w:rsidP="00EE3A11" w:rsidRDefault="00A366DF" w14:paraId="6D42FD1E" w14:textId="77777777"/>
  </w:footnote>
  <w:footnote w:type="continuationNotice" w:id="1">
    <w:p w:rsidR="00A366DF" w:rsidRDefault="00A366DF" w14:paraId="07BC20D2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CC4677" w:rsidP="00EE3A11" w:rsidRDefault="00CC4677" w14:paraId="6CC266F7" w14:textId="77777777"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49F0AF6" wp14:editId="247467AB">
              <wp:simplePos x="0" y="0"/>
              <wp:positionH relativeFrom="column">
                <wp:posOffset>-16510</wp:posOffset>
              </wp:positionH>
              <wp:positionV relativeFrom="paragraph">
                <wp:posOffset>180340</wp:posOffset>
              </wp:positionV>
              <wp:extent cx="6067425" cy="635"/>
              <wp:effectExtent l="0" t="0" r="9525" b="37465"/>
              <wp:wrapNone/>
              <wp:docPr id="18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67425" cy="635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C6D2F04">
            <v:shapetype id="_x0000_t32" coordsize="21600,21600" o:oned="t" filled="f" o:spt="32" path="m,l21600,21600e" w14:anchorId="02118978">
              <v:path fillok="f" arrowok="t" o:connecttype="none"/>
              <o:lock v:ext="edit" shapetype="t"/>
            </v:shapetype>
            <v:shape id="AutoShape 9" style="position:absolute;margin-left:-1.3pt;margin-top:14.2pt;width:477.75pt;height:.0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bfbfbf [2412]" strokeweight="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"/>
          </w:pict>
        </mc:Fallback>
      </mc:AlternateContent>
    </w:r>
  </w:p>
  <w:p w:rsidR="00BA0812" w:rsidP="00EE3A11" w:rsidRDefault="00BA0812" w14:paraId="78F4F35C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51E53" w:rsidR="009E7F61" w:rsidP="009E7F61" w:rsidRDefault="009E7F61" w14:paraId="477323AF" w14:textId="41352E04">
    <w:pPr>
      <w:pBdr>
        <w:bottom w:val="single" w:color="948A54" w:themeColor="background2" w:themeShade="80" w:sz="8" w:space="1"/>
      </w:pBdr>
      <w:jc w:val="right"/>
      <w:rPr>
        <w:color w:val="595959" w:themeColor="text1" w:themeTint="A6"/>
        <w:sz w:val="32"/>
        <w:szCs w:val="32"/>
      </w:rPr>
    </w:pPr>
    <w:r w:rsidRPr="00251E53">
      <w:rPr>
        <w:color w:val="595959" w:themeColor="text1" w:themeTint="A6"/>
        <w:sz w:val="32"/>
        <w:szCs w:val="32"/>
      </w:rPr>
      <w:t xml:space="preserve">INSTITUTE OF APPLIED TECHNOLOGY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38CB" w:rsidP="00EE3A11" w:rsidRDefault="004238CB" w14:paraId="01213B53" w14:textId="77777777">
    <w:pPr>
      <w:pStyle w:val="Header"/>
    </w:pPr>
  </w:p>
  <w:p w:rsidR="00BA0812" w:rsidP="00EE3A11" w:rsidRDefault="00BA0812" w14:paraId="72ED9446" w14:textId="77777777"/>
</w:hdr>
</file>

<file path=word/intelligence2.xml><?xml version="1.0" encoding="utf-8"?>
<int2:intelligence xmlns:int2="http://schemas.microsoft.com/office/intelligence/2020/intelligence">
  <int2:observations>
    <int2:textHash int2:hashCode="b+whwaEr1z1+N2" int2:id="4RsefI3h">
      <int2:state int2:type="AugLoop_Text_Critique" int2:value="Rejected"/>
    </int2:textHash>
    <int2:textHash int2:hashCode="esI6m3C+FhOBF5" int2:id="xuv1R1dI">
      <int2:state int2:type="AugLoop_Text_Critique" int2:value="Rejected"/>
    </int2:textHash>
    <int2:textHash int2:hashCode="dmUhZrdelx4GgE" int2:id="HtksPE1v">
      <int2:state int2:type="AugLoop_Text_Critique" int2:value="Rejected"/>
    </int2:textHash>
    <int2:textHash int2:hashCode="fOsYn73kMX7K0O" int2:id="Cyn9gipD">
      <int2:state int2:type="AugLoop_Text_Critique" int2:value="Rejected"/>
    </int2:textHash>
    <int2:textHash int2:hashCode="7Xo/dW6IpzMnPb" int2:id="LfLJBlYJ">
      <int2:state int2:type="AugLoop_Text_Critique" int2:value="Rejected"/>
    </int2:textHash>
    <int2:textHash int2:hashCode="fxyYLoNaaJWYWb" int2:id="8OqUWc9Y">
      <int2:state int2:type="AugLoop_Text_Critique" int2:value="Rejected"/>
    </int2:textHash>
    <int2:textHash int2:hashCode="TsyneOHggXzcYN" int2:id="mGvOsVGK">
      <int2:state int2:type="AugLoop_Text_Critique" int2:value="Rejected"/>
    </int2:textHash>
    <int2:textHash int2:hashCode="ZgBR0VrGTOxwTP" int2:id="wKqNIbcF">
      <int2:state int2:type="AugLoop_Text_Critique" int2:value="Rejected"/>
    </int2:textHash>
    <int2:textHash int2:hashCode="k/i7DrLGWbhWlE" int2:id="3jIPrGaS">
      <int2:state int2:type="AugLoop_Text_Critique" int2:value="Rejected"/>
    </int2:textHash>
    <int2:textHash int2:hashCode="/IZWM0yXwYAiro" int2:id="bqoxWykm">
      <int2:state int2:type="AugLoop_Text_Critique" int2:value="Rejected"/>
    </int2:textHash>
    <int2:textHash int2:hashCode="o1bYSKNeTI0fHa" int2:id="gxiCwIZ5">
      <int2:state int2:type="AugLoop_Text_Critique" int2:value="Rejected"/>
    </int2:textHash>
    <int2:textHash int2:hashCode="dojgdQS5jEan6a" int2:id="2noBGgHj">
      <int2:state int2:type="AugLoop_Text_Critique" int2:value="Rejected"/>
    </int2:textHash>
    <int2:textHash int2:hashCode="PrZXhhRey3Hp3L" int2:id="dF2Ezf62">
      <int2:state int2:type="AugLoop_Text_Critique" int2:value="Rejected"/>
    </int2:textHash>
    <int2:textHash int2:hashCode="RidmscI2IOki9U" int2:id="M0UXENgt">
      <int2:state int2:type="AugLoop_Text_Critique" int2:value="Rejected"/>
    </int2:textHash>
    <int2:bookmark int2:bookmarkName="_Int_65sZCeA4" int2:invalidationBookmarkName="" int2:hashCode="+5HiT6UtjSsyk3" int2:id="COHu9zMu">
      <int2:state int2:type="AugLoop_Text_Critique" int2:value="Rejected"/>
    </int2:bookmark>
    <int2:bookmark int2:bookmarkName="_Int_Lckf1JnA" int2:invalidationBookmarkName="" int2:hashCode="+5HiT6UtjSsyk3" int2:id="vaA4YCtx">
      <int2:state int2:type="AugLoop_Text_Critique" int2:value="Rejected"/>
    </int2:bookmark>
    <int2:bookmark int2:bookmarkName="_Int_qQiwKIvP" int2:invalidationBookmarkName="" int2:hashCode="oDKeFME1Nby2NZ" int2:id="x7ce5Wxe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6">
    <w:nsid w:val="709e05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74fba9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4b155f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50e1b5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27a016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7e1155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884f0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450887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396dc9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4ffed8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77f4d9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1558bd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253bbf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73a74c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72">
    <w:nsid w:val="593ea6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a5221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785dcd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nsid w:val="8eba9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1e3f7e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1bede5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58795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689b29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4f50c0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624ab1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2c0319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d3137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1efff9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123d3a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33ade2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346381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43e9c6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493ec1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313a13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2ab747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304ff4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7fab94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6730dc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5df86a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4418d7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6914c2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41db76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db477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2c508c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26c7a9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16ac36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6d5845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789ba8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4b9c88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223381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438d01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160e99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8b30c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4">
    <w:nsid w:val="5b85a1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3">
    <w:nsid w:val="68007b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0" w15:restartNumberingAfterBreak="0">
    <w:nsid w:val="086A7665"/>
    <w:multiLevelType w:val="hybridMultilevel"/>
    <w:tmpl w:val="8B28F23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EB509D"/>
    <w:multiLevelType w:val="hybridMultilevel"/>
    <w:tmpl w:val="C7D6E560"/>
    <w:lvl w:ilvl="0" w:tplc="44A4D8E2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3B11B81"/>
    <w:multiLevelType w:val="multilevel"/>
    <w:tmpl w:val="BAE2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F163883"/>
    <w:multiLevelType w:val="hybridMultilevel"/>
    <w:tmpl w:val="ACD4D56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F9E2F74"/>
    <w:multiLevelType w:val="multilevel"/>
    <w:tmpl w:val="47EE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296D71AD"/>
    <w:multiLevelType w:val="multilevel"/>
    <w:tmpl w:val="A1C2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B1D38C5"/>
    <w:multiLevelType w:val="multilevel"/>
    <w:tmpl w:val="4D66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BB615FA"/>
    <w:multiLevelType w:val="hybridMultilevel"/>
    <w:tmpl w:val="F2DA347E"/>
    <w:lvl w:ilvl="0" w:tplc="29E236AA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F4D5F42"/>
    <w:multiLevelType w:val="multilevel"/>
    <w:tmpl w:val="F35E2522"/>
    <w:styleLink w:val="Body-ListNumbered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  <w:color w:val="808080"/>
        <w:sz w:val="21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284"/>
      </w:pPr>
      <w:rPr>
        <w:rFonts w:hint="default"/>
        <w:color w:val="808080"/>
        <w:sz w:val="21"/>
      </w:rPr>
    </w:lvl>
    <w:lvl w:ilvl="2">
      <w:start w:val="1"/>
      <w:numFmt w:val="lowerRoman"/>
      <w:lvlText w:val="%3."/>
      <w:lvlJc w:val="left"/>
      <w:pPr>
        <w:tabs>
          <w:tab w:val="num" w:pos="1644"/>
        </w:tabs>
        <w:ind w:left="1644" w:hanging="226"/>
      </w:pPr>
      <w:rPr>
        <w:rFonts w:hint="default"/>
        <w:color w:val="808080"/>
        <w:sz w:val="21"/>
      </w:rPr>
    </w:lvl>
    <w:lvl w:ilvl="3">
      <w:start w:val="1"/>
      <w:numFmt w:val="decimal"/>
      <w:lvlText w:val="%4."/>
      <w:lvlJc w:val="left"/>
      <w:pPr>
        <w:tabs>
          <w:tab w:val="num" w:pos="1985"/>
        </w:tabs>
        <w:ind w:left="1985" w:hanging="284"/>
      </w:pPr>
      <w:rPr>
        <w:rFonts w:hint="default"/>
        <w:color w:val="808080"/>
        <w:sz w:val="21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color w:val="808080"/>
        <w:sz w:val="21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  <w:color w:val="808080"/>
        <w:sz w:val="21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color w:val="808080"/>
        <w:sz w:val="21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color w:val="808080"/>
        <w:sz w:val="21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  <w:color w:val="808080"/>
        <w:sz w:val="21"/>
        <w:szCs w:val="21"/>
      </w:rPr>
    </w:lvl>
  </w:abstractNum>
  <w:abstractNum w:abstractNumId="9" w15:restartNumberingAfterBreak="0">
    <w:nsid w:val="2F504DBB"/>
    <w:multiLevelType w:val="multilevel"/>
    <w:tmpl w:val="766694A0"/>
    <w:lvl w:ilvl="0">
      <w:start w:val="1"/>
      <w:numFmt w:val="bullet"/>
      <w:lvlText w:val=""/>
      <w:lvlJc w:val="left"/>
      <w:pPr>
        <w:ind w:left="717" w:hanging="360"/>
      </w:pPr>
      <w:rPr>
        <w:rFonts w:hint="default" w:ascii="Wingdings" w:hAnsi="Wingdings"/>
      </w:rPr>
    </w:lvl>
    <w:lvl w:ilvl="1">
      <w:start w:val="1"/>
      <w:numFmt w:val="bullet"/>
      <w:lvlText w:val="˗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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3AD3DEC"/>
    <w:multiLevelType w:val="hybridMultilevel"/>
    <w:tmpl w:val="37A0660C"/>
    <w:lvl w:ilvl="0" w:tplc="556446B6">
      <w:start w:val="1"/>
      <w:numFmt w:val="bullet"/>
      <w:pStyle w:val="Bulletslist"/>
      <w:lvlText w:val=""/>
      <w:lvlJc w:val="left"/>
      <w:pPr>
        <w:ind w:left="717" w:hanging="360"/>
      </w:pPr>
      <w:rPr>
        <w:rFonts w:hint="default" w:ascii="Wingdings" w:hAnsi="Wingdings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5D037C4"/>
    <w:multiLevelType w:val="multilevel"/>
    <w:tmpl w:val="0C98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3D785A0A"/>
    <w:multiLevelType w:val="multilevel"/>
    <w:tmpl w:val="044ADB38"/>
    <w:lvl w:ilvl="0">
      <w:start w:val="1"/>
      <w:numFmt w:val="bullet"/>
      <w:pStyle w:val="ListBullet"/>
      <w:lvlText w:val=""/>
      <w:lvlJc w:val="left"/>
      <w:pPr>
        <w:ind w:left="720" w:hanging="363"/>
      </w:pPr>
      <w:rPr>
        <w:rFonts w:hint="default" w:ascii="Wingdings" w:hAnsi="Wingdings"/>
      </w:rPr>
    </w:lvl>
    <w:lvl w:ilvl="1">
      <w:start w:val="1"/>
      <w:numFmt w:val="bullet"/>
      <w:lvlText w:val="˗"/>
      <w:lvlJc w:val="left"/>
      <w:pPr>
        <w:ind w:left="1440" w:hanging="363"/>
      </w:pPr>
      <w:rPr>
        <w:rFonts w:hint="default" w:ascii="Courier New" w:hAnsi="Courier New"/>
      </w:rPr>
    </w:lvl>
    <w:lvl w:ilvl="2">
      <w:start w:val="1"/>
      <w:numFmt w:val="bullet"/>
      <w:lvlText w:val=""/>
      <w:lvlJc w:val="left"/>
      <w:pPr>
        <w:ind w:left="1588" w:hanging="148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13" w15:restartNumberingAfterBreak="0">
    <w:nsid w:val="3ED71004"/>
    <w:multiLevelType w:val="hybridMultilevel"/>
    <w:tmpl w:val="545A868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04D11C9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CD0D85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E8304F"/>
    <w:multiLevelType w:val="hybridMultilevel"/>
    <w:tmpl w:val="B85427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853CDD"/>
    <w:multiLevelType w:val="multilevel"/>
    <w:tmpl w:val="6FB8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49D0754E"/>
    <w:multiLevelType w:val="hybridMultilevel"/>
    <w:tmpl w:val="6D167978"/>
    <w:lvl w:ilvl="0" w:tplc="6800673A">
      <w:start w:val="1"/>
      <w:numFmt w:val="bullet"/>
      <w:pStyle w:val="BulletListLevel1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C546DCF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7402EE"/>
    <w:multiLevelType w:val="hybridMultilevel"/>
    <w:tmpl w:val="C37AA4B4"/>
    <w:lvl w:ilvl="0" w:tplc="8F72A9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B022352">
      <w:start w:val="1"/>
      <w:numFmt w:val="bullet"/>
      <w:pStyle w:val="BulletlistLevel2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7FE76D8">
      <w:start w:val="1"/>
      <w:numFmt w:val="bullet"/>
      <w:pStyle w:val="BulletListLevel3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28917BD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2B50F0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903C07"/>
    <w:multiLevelType w:val="multilevel"/>
    <w:tmpl w:val="4F8ACE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4" w15:restartNumberingAfterBreak="0">
    <w:nsid w:val="5A537343"/>
    <w:multiLevelType w:val="multilevel"/>
    <w:tmpl w:val="31D4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5BA503BE"/>
    <w:multiLevelType w:val="hybridMultilevel"/>
    <w:tmpl w:val="9384B8D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C852131"/>
    <w:multiLevelType w:val="multilevel"/>
    <w:tmpl w:val="84064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1E6DBE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B1618E"/>
    <w:multiLevelType w:val="multilevel"/>
    <w:tmpl w:val="46301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EA0D6D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B97ED4"/>
    <w:multiLevelType w:val="hybridMultilevel"/>
    <w:tmpl w:val="C90C823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50928D8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C30936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88">
    <w:abstractNumId w:val="86"/>
  </w:num>
  <w:num w:numId="87">
    <w:abstractNumId w:val="85"/>
  </w:num>
  <w:num w:numId="86">
    <w:abstractNumId w:val="84"/>
  </w:num>
  <w:num w:numId="85">
    <w:abstractNumId w:val="83"/>
  </w:num>
  <w:num w:numId="84">
    <w:abstractNumId w:val="82"/>
  </w:num>
  <w:num w:numId="83">
    <w:abstractNumId w:val="81"/>
  </w:num>
  <w:num w:numId="82">
    <w:abstractNumId w:val="80"/>
  </w:num>
  <w:num w:numId="81">
    <w:abstractNumId w:val="79"/>
  </w:num>
  <w:num w:numId="80">
    <w:abstractNumId w:val="78"/>
  </w:num>
  <w:num w:numId="79">
    <w:abstractNumId w:val="77"/>
  </w:num>
  <w:num w:numId="78">
    <w:abstractNumId w:val="76"/>
  </w:num>
  <w:num w:numId="77">
    <w:abstractNumId w:val="75"/>
  </w:num>
  <w:num w:numId="76">
    <w:abstractNumId w:val="74"/>
  </w:num>
  <w:num w:numId="75">
    <w:abstractNumId w:val="73"/>
  </w:num>
  <w:num w:numId="74">
    <w:abstractNumId w:val="72"/>
  </w:num>
  <w:num w:numId="73">
    <w:abstractNumId w:val="71"/>
  </w:num>
  <w:num w:numId="72">
    <w:abstractNumId w:val="70"/>
  </w:num>
  <w:num w:numId="71">
    <w:abstractNumId w:val="69"/>
  </w:num>
  <w:num w:numId="70">
    <w:abstractNumId w:val="68"/>
  </w:num>
  <w:num w:numId="69">
    <w:abstractNumId w:val="67"/>
  </w:num>
  <w:num w:numId="68">
    <w:abstractNumId w:val="66"/>
  </w:num>
  <w:num w:numId="67">
    <w:abstractNumId w:val="65"/>
  </w:num>
  <w:num w:numId="66">
    <w:abstractNumId w:val="64"/>
  </w:num>
  <w:num w:numId="65">
    <w:abstractNumId w:val="63"/>
  </w:num>
  <w:num w:numId="64">
    <w:abstractNumId w:val="62"/>
  </w:num>
  <w:num w:numId="63">
    <w:abstractNumId w:val="61"/>
  </w:num>
  <w:num w:numId="62">
    <w:abstractNumId w:val="60"/>
  </w:num>
  <w:num w:numId="61">
    <w:abstractNumId w:val="59"/>
  </w:num>
  <w:num w:numId="60">
    <w:abstractNumId w:val="58"/>
  </w:num>
  <w:num w:numId="59">
    <w:abstractNumId w:val="57"/>
  </w:num>
  <w:num w:numId="58">
    <w:abstractNumId w:val="56"/>
  </w:num>
  <w:num w:numId="57">
    <w:abstractNumId w:val="55"/>
  </w:num>
  <w:num w:numId="56">
    <w:abstractNumId w:val="54"/>
  </w:num>
  <w:num w:numId="55">
    <w:abstractNumId w:val="53"/>
  </w:num>
  <w:num w:numId="54">
    <w:abstractNumId w:val="52"/>
  </w:num>
  <w:num w:numId="53">
    <w:abstractNumId w:val="51"/>
  </w:num>
  <w:num w:numId="52">
    <w:abstractNumId w:val="50"/>
  </w:num>
  <w:num w:numId="51">
    <w:abstractNumId w:val="49"/>
  </w:num>
  <w:num w:numId="50">
    <w:abstractNumId w:val="48"/>
  </w:num>
  <w:num w:numId="49">
    <w:abstractNumId w:val="47"/>
  </w:num>
  <w:num w:numId="48">
    <w:abstractNumId w:val="46"/>
  </w:num>
  <w:num w:numId="47">
    <w:abstractNumId w:val="45"/>
  </w:num>
  <w:num w:numId="46">
    <w:abstractNumId w:val="44"/>
  </w:num>
  <w:num w:numId="45">
    <w:abstractNumId w:val="43"/>
  </w:num>
  <w:num w:numId="44">
    <w:abstractNumId w:val="42"/>
  </w:num>
  <w:num w:numId="43">
    <w:abstractNumId w:val="41"/>
  </w:num>
  <w:num w:numId="42">
    <w:abstractNumId w:val="40"/>
  </w:num>
  <w:num w:numId="41">
    <w:abstractNumId w:val="39"/>
  </w:num>
  <w:num w:numId="40">
    <w:abstractNumId w:val="38"/>
  </w:num>
  <w:num w:numId="39">
    <w:abstractNumId w:val="37"/>
  </w:num>
  <w:num w:numId="38">
    <w:abstractNumId w:val="36"/>
  </w:num>
  <w:num w:numId="37">
    <w:abstractNumId w:val="35"/>
  </w:num>
  <w:num w:numId="36">
    <w:abstractNumId w:val="34"/>
  </w:num>
  <w:num w:numId="35">
    <w:abstractNumId w:val="33"/>
  </w:num>
  <w:num w:numId="1" w16cid:durableId="539392418">
    <w:abstractNumId w:val="8"/>
  </w:num>
  <w:num w:numId="2" w16cid:durableId="973634635">
    <w:abstractNumId w:val="1"/>
  </w:num>
  <w:num w:numId="3" w16cid:durableId="429005076">
    <w:abstractNumId w:val="7"/>
  </w:num>
  <w:num w:numId="4" w16cid:durableId="1971082932">
    <w:abstractNumId w:val="10"/>
  </w:num>
  <w:num w:numId="5" w16cid:durableId="830218003">
    <w:abstractNumId w:val="20"/>
  </w:num>
  <w:num w:numId="6" w16cid:durableId="1734422182">
    <w:abstractNumId w:val="18"/>
  </w:num>
  <w:num w:numId="7" w16cid:durableId="1797288495">
    <w:abstractNumId w:val="30"/>
  </w:num>
  <w:num w:numId="8" w16cid:durableId="1527401571">
    <w:abstractNumId w:val="25"/>
  </w:num>
  <w:num w:numId="9" w16cid:durableId="1980572875">
    <w:abstractNumId w:val="3"/>
  </w:num>
  <w:num w:numId="10" w16cid:durableId="1556577743">
    <w:abstractNumId w:val="12"/>
  </w:num>
  <w:num w:numId="11" w16cid:durableId="887377601">
    <w:abstractNumId w:val="9"/>
  </w:num>
  <w:num w:numId="12" w16cid:durableId="1945263880">
    <w:abstractNumId w:val="17"/>
  </w:num>
  <w:num w:numId="13" w16cid:durableId="1265070380">
    <w:abstractNumId w:val="24"/>
  </w:num>
  <w:num w:numId="14" w16cid:durableId="1235705556">
    <w:abstractNumId w:val="23"/>
  </w:num>
  <w:num w:numId="15" w16cid:durableId="1046373954">
    <w:abstractNumId w:val="11"/>
  </w:num>
  <w:num w:numId="16" w16cid:durableId="55443772">
    <w:abstractNumId w:val="2"/>
  </w:num>
  <w:num w:numId="17" w16cid:durableId="920026476">
    <w:abstractNumId w:val="4"/>
  </w:num>
  <w:num w:numId="18" w16cid:durableId="1829830936">
    <w:abstractNumId w:val="13"/>
  </w:num>
  <w:num w:numId="19" w16cid:durableId="2087065193">
    <w:abstractNumId w:val="0"/>
  </w:num>
  <w:num w:numId="20" w16cid:durableId="1172379355">
    <w:abstractNumId w:val="16"/>
  </w:num>
  <w:num w:numId="21" w16cid:durableId="694768424">
    <w:abstractNumId w:val="7"/>
  </w:num>
  <w:num w:numId="22" w16cid:durableId="2018924938">
    <w:abstractNumId w:val="6"/>
  </w:num>
  <w:num w:numId="23" w16cid:durableId="995111787">
    <w:abstractNumId w:val="26"/>
  </w:num>
  <w:num w:numId="24" w16cid:durableId="1022706351">
    <w:abstractNumId w:val="28"/>
  </w:num>
  <w:num w:numId="25" w16cid:durableId="1087965374">
    <w:abstractNumId w:val="29"/>
  </w:num>
  <w:num w:numId="26" w16cid:durableId="1364555033">
    <w:abstractNumId w:val="27"/>
  </w:num>
  <w:num w:numId="27" w16cid:durableId="1569346039">
    <w:abstractNumId w:val="22"/>
  </w:num>
  <w:num w:numId="28" w16cid:durableId="1286547620">
    <w:abstractNumId w:val="15"/>
  </w:num>
  <w:num w:numId="29" w16cid:durableId="874151835">
    <w:abstractNumId w:val="5"/>
  </w:num>
  <w:num w:numId="30" w16cid:durableId="1620993997">
    <w:abstractNumId w:val="21"/>
  </w:num>
  <w:num w:numId="31" w16cid:durableId="366611325">
    <w:abstractNumId w:val="31"/>
  </w:num>
  <w:num w:numId="32" w16cid:durableId="130829446">
    <w:abstractNumId w:val="32"/>
  </w:num>
  <w:num w:numId="33" w16cid:durableId="1841385601">
    <w:abstractNumId w:val="19"/>
  </w:num>
  <w:num w:numId="34" w16cid:durableId="1866554899">
    <w:abstractNumId w:val="14"/>
  </w:num>
  <w:numIdMacAtCleanup w:val="17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removePersonalInformation/>
  <w:removeDateAndTime/>
  <w:hideSpellingErrors/>
  <w:hideGrammaticalErrors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0MLY0MjAztQRCcyUdpeDU4uLM/DyQArNaAHCGFZEsAAAA"/>
  </w:docVars>
  <w:rsids>
    <w:rsidRoot w:val="00E605FA"/>
    <w:rsid w:val="00001772"/>
    <w:rsid w:val="00003F7E"/>
    <w:rsid w:val="0001488B"/>
    <w:rsid w:val="0002323C"/>
    <w:rsid w:val="00024A06"/>
    <w:rsid w:val="00025A22"/>
    <w:rsid w:val="0002731B"/>
    <w:rsid w:val="000345D7"/>
    <w:rsid w:val="00035893"/>
    <w:rsid w:val="00040955"/>
    <w:rsid w:val="000533A7"/>
    <w:rsid w:val="000605B8"/>
    <w:rsid w:val="00060B2D"/>
    <w:rsid w:val="00060CC5"/>
    <w:rsid w:val="00061768"/>
    <w:rsid w:val="000621AC"/>
    <w:rsid w:val="00063680"/>
    <w:rsid w:val="000642BD"/>
    <w:rsid w:val="00064BF3"/>
    <w:rsid w:val="00074B39"/>
    <w:rsid w:val="00083062"/>
    <w:rsid w:val="00084567"/>
    <w:rsid w:val="00085C24"/>
    <w:rsid w:val="00094865"/>
    <w:rsid w:val="0009535C"/>
    <w:rsid w:val="000953D5"/>
    <w:rsid w:val="000976EE"/>
    <w:rsid w:val="00097CA1"/>
    <w:rsid w:val="000A11A3"/>
    <w:rsid w:val="000A340D"/>
    <w:rsid w:val="000A4F32"/>
    <w:rsid w:val="000B14FD"/>
    <w:rsid w:val="000C2985"/>
    <w:rsid w:val="000C76A8"/>
    <w:rsid w:val="000D074B"/>
    <w:rsid w:val="000F1535"/>
    <w:rsid w:val="000F15A1"/>
    <w:rsid w:val="000F2CF5"/>
    <w:rsid w:val="001055D0"/>
    <w:rsid w:val="00114A24"/>
    <w:rsid w:val="00125ABE"/>
    <w:rsid w:val="001264EE"/>
    <w:rsid w:val="001301DF"/>
    <w:rsid w:val="0013572C"/>
    <w:rsid w:val="001411B0"/>
    <w:rsid w:val="0014231A"/>
    <w:rsid w:val="00143DEB"/>
    <w:rsid w:val="00145D44"/>
    <w:rsid w:val="0014752A"/>
    <w:rsid w:val="00152F10"/>
    <w:rsid w:val="001536E7"/>
    <w:rsid w:val="001558DD"/>
    <w:rsid w:val="0015747C"/>
    <w:rsid w:val="0015779E"/>
    <w:rsid w:val="0016422F"/>
    <w:rsid w:val="00164F5E"/>
    <w:rsid w:val="00167276"/>
    <w:rsid w:val="00171399"/>
    <w:rsid w:val="00176402"/>
    <w:rsid w:val="00180BE8"/>
    <w:rsid w:val="00182D13"/>
    <w:rsid w:val="001843BC"/>
    <w:rsid w:val="00190738"/>
    <w:rsid w:val="0019299C"/>
    <w:rsid w:val="0019739F"/>
    <w:rsid w:val="001B0C35"/>
    <w:rsid w:val="001B3210"/>
    <w:rsid w:val="001C3671"/>
    <w:rsid w:val="001C6AD8"/>
    <w:rsid w:val="001D405E"/>
    <w:rsid w:val="001D653F"/>
    <w:rsid w:val="00200E96"/>
    <w:rsid w:val="00204B65"/>
    <w:rsid w:val="002067A7"/>
    <w:rsid w:val="00214286"/>
    <w:rsid w:val="002222C6"/>
    <w:rsid w:val="00223807"/>
    <w:rsid w:val="00225312"/>
    <w:rsid w:val="0023031D"/>
    <w:rsid w:val="002303B8"/>
    <w:rsid w:val="00230450"/>
    <w:rsid w:val="00230E2F"/>
    <w:rsid w:val="00243E8B"/>
    <w:rsid w:val="00247F4B"/>
    <w:rsid w:val="00254FC7"/>
    <w:rsid w:val="00263F16"/>
    <w:rsid w:val="002644DD"/>
    <w:rsid w:val="0026687F"/>
    <w:rsid w:val="00267475"/>
    <w:rsid w:val="00274EFE"/>
    <w:rsid w:val="00275385"/>
    <w:rsid w:val="0027689F"/>
    <w:rsid w:val="002770ED"/>
    <w:rsid w:val="00287388"/>
    <w:rsid w:val="00291A31"/>
    <w:rsid w:val="0029236B"/>
    <w:rsid w:val="00293D3F"/>
    <w:rsid w:val="0029595B"/>
    <w:rsid w:val="002A5D07"/>
    <w:rsid w:val="002A6286"/>
    <w:rsid w:val="002A6839"/>
    <w:rsid w:val="002C2109"/>
    <w:rsid w:val="002C3999"/>
    <w:rsid w:val="002C501C"/>
    <w:rsid w:val="002C7CD5"/>
    <w:rsid w:val="002D1CAF"/>
    <w:rsid w:val="002D2547"/>
    <w:rsid w:val="002E51D5"/>
    <w:rsid w:val="002F0479"/>
    <w:rsid w:val="002F4559"/>
    <w:rsid w:val="002F7F93"/>
    <w:rsid w:val="003077C4"/>
    <w:rsid w:val="003127E4"/>
    <w:rsid w:val="003224A8"/>
    <w:rsid w:val="00326D08"/>
    <w:rsid w:val="0033370D"/>
    <w:rsid w:val="00333854"/>
    <w:rsid w:val="00341237"/>
    <w:rsid w:val="003441EE"/>
    <w:rsid w:val="003635F5"/>
    <w:rsid w:val="00373DD7"/>
    <w:rsid w:val="003767C8"/>
    <w:rsid w:val="0038496B"/>
    <w:rsid w:val="00393D00"/>
    <w:rsid w:val="00395152"/>
    <w:rsid w:val="00395EFA"/>
    <w:rsid w:val="003B0E3F"/>
    <w:rsid w:val="003B63FF"/>
    <w:rsid w:val="003B75F3"/>
    <w:rsid w:val="003C0972"/>
    <w:rsid w:val="003C7843"/>
    <w:rsid w:val="003D29E1"/>
    <w:rsid w:val="003D3CA3"/>
    <w:rsid w:val="003D5701"/>
    <w:rsid w:val="003D5F0A"/>
    <w:rsid w:val="003E55C2"/>
    <w:rsid w:val="003E798C"/>
    <w:rsid w:val="003F736A"/>
    <w:rsid w:val="004062C7"/>
    <w:rsid w:val="00413C95"/>
    <w:rsid w:val="004238CB"/>
    <w:rsid w:val="00423D70"/>
    <w:rsid w:val="00425542"/>
    <w:rsid w:val="00447158"/>
    <w:rsid w:val="00452C97"/>
    <w:rsid w:val="00466027"/>
    <w:rsid w:val="00475FDD"/>
    <w:rsid w:val="00477518"/>
    <w:rsid w:val="00494A2B"/>
    <w:rsid w:val="00494D52"/>
    <w:rsid w:val="004A0054"/>
    <w:rsid w:val="004A077E"/>
    <w:rsid w:val="004A2599"/>
    <w:rsid w:val="004A4854"/>
    <w:rsid w:val="004B3640"/>
    <w:rsid w:val="004B649B"/>
    <w:rsid w:val="004B64B7"/>
    <w:rsid w:val="004C0DC5"/>
    <w:rsid w:val="004C0DE3"/>
    <w:rsid w:val="004C2052"/>
    <w:rsid w:val="004C30D1"/>
    <w:rsid w:val="004D11C9"/>
    <w:rsid w:val="004D2CA6"/>
    <w:rsid w:val="004F0644"/>
    <w:rsid w:val="004F1663"/>
    <w:rsid w:val="004F6959"/>
    <w:rsid w:val="0050408C"/>
    <w:rsid w:val="00506619"/>
    <w:rsid w:val="0051262A"/>
    <w:rsid w:val="00513706"/>
    <w:rsid w:val="00517079"/>
    <w:rsid w:val="0052021D"/>
    <w:rsid w:val="00530092"/>
    <w:rsid w:val="0053024C"/>
    <w:rsid w:val="0053198F"/>
    <w:rsid w:val="005319C2"/>
    <w:rsid w:val="00556A1A"/>
    <w:rsid w:val="00563F2B"/>
    <w:rsid w:val="00565227"/>
    <w:rsid w:val="00565A11"/>
    <w:rsid w:val="005921AF"/>
    <w:rsid w:val="005948A0"/>
    <w:rsid w:val="0059669B"/>
    <w:rsid w:val="005975C2"/>
    <w:rsid w:val="005A22AC"/>
    <w:rsid w:val="005A2688"/>
    <w:rsid w:val="005A2FFA"/>
    <w:rsid w:val="005A33C4"/>
    <w:rsid w:val="005A6716"/>
    <w:rsid w:val="005B4246"/>
    <w:rsid w:val="005B51AF"/>
    <w:rsid w:val="005C5DA1"/>
    <w:rsid w:val="005D1215"/>
    <w:rsid w:val="005D268B"/>
    <w:rsid w:val="005D3BDD"/>
    <w:rsid w:val="005D43E9"/>
    <w:rsid w:val="005F0730"/>
    <w:rsid w:val="00601BDB"/>
    <w:rsid w:val="00601DBD"/>
    <w:rsid w:val="00604B87"/>
    <w:rsid w:val="0060546D"/>
    <w:rsid w:val="0061682F"/>
    <w:rsid w:val="00623781"/>
    <w:rsid w:val="006269FD"/>
    <w:rsid w:val="00645E36"/>
    <w:rsid w:val="00647B97"/>
    <w:rsid w:val="006523E1"/>
    <w:rsid w:val="0065672E"/>
    <w:rsid w:val="00660D69"/>
    <w:rsid w:val="00662576"/>
    <w:rsid w:val="00664079"/>
    <w:rsid w:val="00664DFC"/>
    <w:rsid w:val="00682A05"/>
    <w:rsid w:val="006862CE"/>
    <w:rsid w:val="00691E4B"/>
    <w:rsid w:val="00695838"/>
    <w:rsid w:val="006A0DC9"/>
    <w:rsid w:val="006A4C07"/>
    <w:rsid w:val="006B2675"/>
    <w:rsid w:val="006B36F7"/>
    <w:rsid w:val="006C32B7"/>
    <w:rsid w:val="006E25B8"/>
    <w:rsid w:val="006E3CA1"/>
    <w:rsid w:val="006E4C39"/>
    <w:rsid w:val="006E70F9"/>
    <w:rsid w:val="006F02DF"/>
    <w:rsid w:val="007011D1"/>
    <w:rsid w:val="00701358"/>
    <w:rsid w:val="00703BF8"/>
    <w:rsid w:val="00704070"/>
    <w:rsid w:val="007103F5"/>
    <w:rsid w:val="00710DFB"/>
    <w:rsid w:val="00713C9A"/>
    <w:rsid w:val="00722307"/>
    <w:rsid w:val="00730384"/>
    <w:rsid w:val="00730931"/>
    <w:rsid w:val="00735668"/>
    <w:rsid w:val="0075092D"/>
    <w:rsid w:val="00757252"/>
    <w:rsid w:val="007605FA"/>
    <w:rsid w:val="00761BD8"/>
    <w:rsid w:val="00765A60"/>
    <w:rsid w:val="007665B2"/>
    <w:rsid w:val="00767C20"/>
    <w:rsid w:val="00771AEF"/>
    <w:rsid w:val="0077599D"/>
    <w:rsid w:val="00776FEF"/>
    <w:rsid w:val="00786D53"/>
    <w:rsid w:val="00792BB9"/>
    <w:rsid w:val="007A650B"/>
    <w:rsid w:val="007A7615"/>
    <w:rsid w:val="007B10F4"/>
    <w:rsid w:val="007B420B"/>
    <w:rsid w:val="007B6EB2"/>
    <w:rsid w:val="007D40AA"/>
    <w:rsid w:val="007D5E2B"/>
    <w:rsid w:val="007E018E"/>
    <w:rsid w:val="007F3DA2"/>
    <w:rsid w:val="00804CEF"/>
    <w:rsid w:val="00813A95"/>
    <w:rsid w:val="0081496E"/>
    <w:rsid w:val="00825214"/>
    <w:rsid w:val="00827436"/>
    <w:rsid w:val="0082790D"/>
    <w:rsid w:val="00832401"/>
    <w:rsid w:val="008339E8"/>
    <w:rsid w:val="00833EF2"/>
    <w:rsid w:val="00840418"/>
    <w:rsid w:val="00841239"/>
    <w:rsid w:val="00844BBF"/>
    <w:rsid w:val="00851DEA"/>
    <w:rsid w:val="008527E0"/>
    <w:rsid w:val="00853B81"/>
    <w:rsid w:val="00863CEE"/>
    <w:rsid w:val="00864021"/>
    <w:rsid w:val="00867768"/>
    <w:rsid w:val="008837AA"/>
    <w:rsid w:val="00886864"/>
    <w:rsid w:val="0089381D"/>
    <w:rsid w:val="008948B1"/>
    <w:rsid w:val="008A1BF8"/>
    <w:rsid w:val="008A4500"/>
    <w:rsid w:val="008A535F"/>
    <w:rsid w:val="008A5B08"/>
    <w:rsid w:val="008A679F"/>
    <w:rsid w:val="008A6997"/>
    <w:rsid w:val="008A721C"/>
    <w:rsid w:val="008A7625"/>
    <w:rsid w:val="008A769F"/>
    <w:rsid w:val="008B1732"/>
    <w:rsid w:val="008D0C2C"/>
    <w:rsid w:val="008D3AAD"/>
    <w:rsid w:val="008E161B"/>
    <w:rsid w:val="008E1F29"/>
    <w:rsid w:val="008F1601"/>
    <w:rsid w:val="008F6145"/>
    <w:rsid w:val="00901984"/>
    <w:rsid w:val="00903223"/>
    <w:rsid w:val="0090489C"/>
    <w:rsid w:val="0090704D"/>
    <w:rsid w:val="00907709"/>
    <w:rsid w:val="00914C64"/>
    <w:rsid w:val="00922952"/>
    <w:rsid w:val="009234A3"/>
    <w:rsid w:val="009238B3"/>
    <w:rsid w:val="0092433D"/>
    <w:rsid w:val="00924E70"/>
    <w:rsid w:val="00926168"/>
    <w:rsid w:val="00927086"/>
    <w:rsid w:val="00943001"/>
    <w:rsid w:val="00943948"/>
    <w:rsid w:val="0095011A"/>
    <w:rsid w:val="00953AD4"/>
    <w:rsid w:val="009540E1"/>
    <w:rsid w:val="00954C78"/>
    <w:rsid w:val="00957DA0"/>
    <w:rsid w:val="009601A5"/>
    <w:rsid w:val="00971223"/>
    <w:rsid w:val="009733C0"/>
    <w:rsid w:val="009819DD"/>
    <w:rsid w:val="00983E69"/>
    <w:rsid w:val="00987D2F"/>
    <w:rsid w:val="00992EED"/>
    <w:rsid w:val="00993A2B"/>
    <w:rsid w:val="00996C34"/>
    <w:rsid w:val="009A26CE"/>
    <w:rsid w:val="009A2961"/>
    <w:rsid w:val="009A4A68"/>
    <w:rsid w:val="009A55AA"/>
    <w:rsid w:val="009A7983"/>
    <w:rsid w:val="009B4002"/>
    <w:rsid w:val="009B53E1"/>
    <w:rsid w:val="009D4F41"/>
    <w:rsid w:val="009D757C"/>
    <w:rsid w:val="009E7F61"/>
    <w:rsid w:val="009F590C"/>
    <w:rsid w:val="009F5FBF"/>
    <w:rsid w:val="009F76D0"/>
    <w:rsid w:val="00A04A86"/>
    <w:rsid w:val="00A1105F"/>
    <w:rsid w:val="00A27F43"/>
    <w:rsid w:val="00A305EB"/>
    <w:rsid w:val="00A3522D"/>
    <w:rsid w:val="00A366DF"/>
    <w:rsid w:val="00A42A11"/>
    <w:rsid w:val="00A42C5A"/>
    <w:rsid w:val="00A4365D"/>
    <w:rsid w:val="00A50545"/>
    <w:rsid w:val="00A52A37"/>
    <w:rsid w:val="00A55BC0"/>
    <w:rsid w:val="00A577D5"/>
    <w:rsid w:val="00A654DC"/>
    <w:rsid w:val="00A6672C"/>
    <w:rsid w:val="00A7541A"/>
    <w:rsid w:val="00A75F20"/>
    <w:rsid w:val="00A80B72"/>
    <w:rsid w:val="00A848C5"/>
    <w:rsid w:val="00A86F85"/>
    <w:rsid w:val="00AA3155"/>
    <w:rsid w:val="00AA6867"/>
    <w:rsid w:val="00AC0C84"/>
    <w:rsid w:val="00AC6A49"/>
    <w:rsid w:val="00AC6C1B"/>
    <w:rsid w:val="00AD6C67"/>
    <w:rsid w:val="00AE6676"/>
    <w:rsid w:val="00AF0AA2"/>
    <w:rsid w:val="00AF1525"/>
    <w:rsid w:val="00AF7F7F"/>
    <w:rsid w:val="00B07F4D"/>
    <w:rsid w:val="00B1735C"/>
    <w:rsid w:val="00B35E57"/>
    <w:rsid w:val="00B37DBF"/>
    <w:rsid w:val="00B428F4"/>
    <w:rsid w:val="00B438A4"/>
    <w:rsid w:val="00B450B8"/>
    <w:rsid w:val="00B46014"/>
    <w:rsid w:val="00B538AD"/>
    <w:rsid w:val="00B71A2C"/>
    <w:rsid w:val="00B72728"/>
    <w:rsid w:val="00B730DF"/>
    <w:rsid w:val="00B9442B"/>
    <w:rsid w:val="00BA0812"/>
    <w:rsid w:val="00BA1D72"/>
    <w:rsid w:val="00BA3C5E"/>
    <w:rsid w:val="00BA448C"/>
    <w:rsid w:val="00BC0FFD"/>
    <w:rsid w:val="00BD18AC"/>
    <w:rsid w:val="00BD6F4D"/>
    <w:rsid w:val="00BF3524"/>
    <w:rsid w:val="00BF7BA3"/>
    <w:rsid w:val="00C01529"/>
    <w:rsid w:val="00C0158B"/>
    <w:rsid w:val="00C020CE"/>
    <w:rsid w:val="00C03F55"/>
    <w:rsid w:val="00C0686C"/>
    <w:rsid w:val="00C12AFB"/>
    <w:rsid w:val="00C2412E"/>
    <w:rsid w:val="00C33A29"/>
    <w:rsid w:val="00C36B36"/>
    <w:rsid w:val="00C373B9"/>
    <w:rsid w:val="00C37CA1"/>
    <w:rsid w:val="00C43C25"/>
    <w:rsid w:val="00C47EDE"/>
    <w:rsid w:val="00C5057F"/>
    <w:rsid w:val="00C62B00"/>
    <w:rsid w:val="00C66762"/>
    <w:rsid w:val="00C74DE5"/>
    <w:rsid w:val="00C76F00"/>
    <w:rsid w:val="00C80EC4"/>
    <w:rsid w:val="00C8340C"/>
    <w:rsid w:val="00C861A4"/>
    <w:rsid w:val="00C90719"/>
    <w:rsid w:val="00CA782C"/>
    <w:rsid w:val="00CC419B"/>
    <w:rsid w:val="00CC4548"/>
    <w:rsid w:val="00CC4677"/>
    <w:rsid w:val="00CC5867"/>
    <w:rsid w:val="00CC65E1"/>
    <w:rsid w:val="00CD2841"/>
    <w:rsid w:val="00CD30F1"/>
    <w:rsid w:val="00CD4D74"/>
    <w:rsid w:val="00CD567D"/>
    <w:rsid w:val="00CD5ECD"/>
    <w:rsid w:val="00CD671D"/>
    <w:rsid w:val="00CE7670"/>
    <w:rsid w:val="00D0032D"/>
    <w:rsid w:val="00D03BD8"/>
    <w:rsid w:val="00D14C3C"/>
    <w:rsid w:val="00D16305"/>
    <w:rsid w:val="00D230E6"/>
    <w:rsid w:val="00D32B0B"/>
    <w:rsid w:val="00D43887"/>
    <w:rsid w:val="00D50ED7"/>
    <w:rsid w:val="00D52097"/>
    <w:rsid w:val="00D601B3"/>
    <w:rsid w:val="00D61C8F"/>
    <w:rsid w:val="00D63D05"/>
    <w:rsid w:val="00D73C7D"/>
    <w:rsid w:val="00D7688F"/>
    <w:rsid w:val="00D8232C"/>
    <w:rsid w:val="00D85073"/>
    <w:rsid w:val="00D86E90"/>
    <w:rsid w:val="00D87E55"/>
    <w:rsid w:val="00D91AE3"/>
    <w:rsid w:val="00D91FD7"/>
    <w:rsid w:val="00D9210D"/>
    <w:rsid w:val="00D92D2E"/>
    <w:rsid w:val="00D92FA7"/>
    <w:rsid w:val="00D94F80"/>
    <w:rsid w:val="00D97AC3"/>
    <w:rsid w:val="00DA15E9"/>
    <w:rsid w:val="00DA2486"/>
    <w:rsid w:val="00DA65A7"/>
    <w:rsid w:val="00DB4B71"/>
    <w:rsid w:val="00DC4854"/>
    <w:rsid w:val="00DC7DC4"/>
    <w:rsid w:val="00DD0BBE"/>
    <w:rsid w:val="00DD5D6C"/>
    <w:rsid w:val="00DD69F3"/>
    <w:rsid w:val="00DE1B04"/>
    <w:rsid w:val="00DE338C"/>
    <w:rsid w:val="00DE3FD4"/>
    <w:rsid w:val="00DF2AB9"/>
    <w:rsid w:val="00E0424A"/>
    <w:rsid w:val="00E058B0"/>
    <w:rsid w:val="00E12AA6"/>
    <w:rsid w:val="00E16395"/>
    <w:rsid w:val="00E23A6F"/>
    <w:rsid w:val="00E27DFD"/>
    <w:rsid w:val="00E45188"/>
    <w:rsid w:val="00E46AD2"/>
    <w:rsid w:val="00E50600"/>
    <w:rsid w:val="00E548EC"/>
    <w:rsid w:val="00E55C2E"/>
    <w:rsid w:val="00E56B0C"/>
    <w:rsid w:val="00E605FA"/>
    <w:rsid w:val="00E60CB0"/>
    <w:rsid w:val="00E623D1"/>
    <w:rsid w:val="00E66E91"/>
    <w:rsid w:val="00E774D5"/>
    <w:rsid w:val="00E81811"/>
    <w:rsid w:val="00E8225E"/>
    <w:rsid w:val="00E82B30"/>
    <w:rsid w:val="00E85811"/>
    <w:rsid w:val="00E865EB"/>
    <w:rsid w:val="00E96CC2"/>
    <w:rsid w:val="00EB254D"/>
    <w:rsid w:val="00EB6D5D"/>
    <w:rsid w:val="00EC06F4"/>
    <w:rsid w:val="00EC0B91"/>
    <w:rsid w:val="00EC5433"/>
    <w:rsid w:val="00EC624B"/>
    <w:rsid w:val="00EC6ED2"/>
    <w:rsid w:val="00ED7279"/>
    <w:rsid w:val="00EE2256"/>
    <w:rsid w:val="00EE3A11"/>
    <w:rsid w:val="00EF117B"/>
    <w:rsid w:val="00EF3BF8"/>
    <w:rsid w:val="00F029E0"/>
    <w:rsid w:val="00F02EA6"/>
    <w:rsid w:val="00F0486D"/>
    <w:rsid w:val="00F05A04"/>
    <w:rsid w:val="00F07639"/>
    <w:rsid w:val="00F10908"/>
    <w:rsid w:val="00F2128A"/>
    <w:rsid w:val="00F23C17"/>
    <w:rsid w:val="00F27409"/>
    <w:rsid w:val="00F31331"/>
    <w:rsid w:val="00F356E3"/>
    <w:rsid w:val="00F37D27"/>
    <w:rsid w:val="00F538DC"/>
    <w:rsid w:val="00F54E2D"/>
    <w:rsid w:val="00F5598B"/>
    <w:rsid w:val="00F577E0"/>
    <w:rsid w:val="00F6786A"/>
    <w:rsid w:val="00F7047F"/>
    <w:rsid w:val="00F706F0"/>
    <w:rsid w:val="00F731D6"/>
    <w:rsid w:val="00F80B24"/>
    <w:rsid w:val="00F87FCE"/>
    <w:rsid w:val="00F91CF5"/>
    <w:rsid w:val="00F92701"/>
    <w:rsid w:val="00FA6477"/>
    <w:rsid w:val="00FB6D04"/>
    <w:rsid w:val="00FC4B52"/>
    <w:rsid w:val="00FC5245"/>
    <w:rsid w:val="00FC68FE"/>
    <w:rsid w:val="00FC7AFB"/>
    <w:rsid w:val="00FE6872"/>
    <w:rsid w:val="00FF0228"/>
    <w:rsid w:val="00FF1B97"/>
    <w:rsid w:val="00FF5701"/>
    <w:rsid w:val="00FF7FDF"/>
    <w:rsid w:val="02167D88"/>
    <w:rsid w:val="022A9E4B"/>
    <w:rsid w:val="023610B8"/>
    <w:rsid w:val="041C50AC"/>
    <w:rsid w:val="04C395BF"/>
    <w:rsid w:val="04D2D8F0"/>
    <w:rsid w:val="05F1EAD2"/>
    <w:rsid w:val="063BE9FC"/>
    <w:rsid w:val="0643AA82"/>
    <w:rsid w:val="079F209E"/>
    <w:rsid w:val="0837455D"/>
    <w:rsid w:val="089669F0"/>
    <w:rsid w:val="097B06EE"/>
    <w:rsid w:val="09EF3B8E"/>
    <w:rsid w:val="0B5D748C"/>
    <w:rsid w:val="0BF95090"/>
    <w:rsid w:val="0C1A3489"/>
    <w:rsid w:val="0C99E7B5"/>
    <w:rsid w:val="0CCC89B6"/>
    <w:rsid w:val="0CEB50A0"/>
    <w:rsid w:val="0D49F430"/>
    <w:rsid w:val="0DD0EAF4"/>
    <w:rsid w:val="0E894CC7"/>
    <w:rsid w:val="0ED998EB"/>
    <w:rsid w:val="0F2B212F"/>
    <w:rsid w:val="0F8F4D3A"/>
    <w:rsid w:val="10094E7C"/>
    <w:rsid w:val="101049BA"/>
    <w:rsid w:val="10224B22"/>
    <w:rsid w:val="112EFA3A"/>
    <w:rsid w:val="116CCDC1"/>
    <w:rsid w:val="11C5DFC6"/>
    <w:rsid w:val="11F3387B"/>
    <w:rsid w:val="1294A839"/>
    <w:rsid w:val="12A1413D"/>
    <w:rsid w:val="1309A573"/>
    <w:rsid w:val="137F8082"/>
    <w:rsid w:val="138FAC53"/>
    <w:rsid w:val="13DC6B53"/>
    <w:rsid w:val="13FA4FAD"/>
    <w:rsid w:val="142AE24B"/>
    <w:rsid w:val="145BD8A1"/>
    <w:rsid w:val="1482C388"/>
    <w:rsid w:val="14967F0B"/>
    <w:rsid w:val="14ABCF17"/>
    <w:rsid w:val="14FE239A"/>
    <w:rsid w:val="151ADFE0"/>
    <w:rsid w:val="1539FF73"/>
    <w:rsid w:val="15FA4442"/>
    <w:rsid w:val="16F8993B"/>
    <w:rsid w:val="170CA161"/>
    <w:rsid w:val="172A363D"/>
    <w:rsid w:val="178BF6D4"/>
    <w:rsid w:val="186210D6"/>
    <w:rsid w:val="18E34970"/>
    <w:rsid w:val="1927AA50"/>
    <w:rsid w:val="196FD921"/>
    <w:rsid w:val="197EC965"/>
    <w:rsid w:val="1A5EA0BC"/>
    <w:rsid w:val="1BA309D9"/>
    <w:rsid w:val="1BE5856C"/>
    <w:rsid w:val="1C420238"/>
    <w:rsid w:val="1C64EA5A"/>
    <w:rsid w:val="1C75FE0C"/>
    <w:rsid w:val="1F33514A"/>
    <w:rsid w:val="1F549852"/>
    <w:rsid w:val="1F82B29B"/>
    <w:rsid w:val="1FBC562A"/>
    <w:rsid w:val="20A7D159"/>
    <w:rsid w:val="21FBCA33"/>
    <w:rsid w:val="2324B16F"/>
    <w:rsid w:val="2330D782"/>
    <w:rsid w:val="23A3A29C"/>
    <w:rsid w:val="23BDCFCB"/>
    <w:rsid w:val="23C3FFCE"/>
    <w:rsid w:val="24392363"/>
    <w:rsid w:val="247DF8A2"/>
    <w:rsid w:val="2490BE8F"/>
    <w:rsid w:val="24A7C081"/>
    <w:rsid w:val="252289AC"/>
    <w:rsid w:val="26063218"/>
    <w:rsid w:val="278AE980"/>
    <w:rsid w:val="27CAF46C"/>
    <w:rsid w:val="27CD286D"/>
    <w:rsid w:val="2805BDAE"/>
    <w:rsid w:val="2836BB2B"/>
    <w:rsid w:val="28771567"/>
    <w:rsid w:val="289AA3B0"/>
    <w:rsid w:val="28B1F92F"/>
    <w:rsid w:val="29BA49F5"/>
    <w:rsid w:val="2A1CA18E"/>
    <w:rsid w:val="2ADF8562"/>
    <w:rsid w:val="2B40B34C"/>
    <w:rsid w:val="2BE88EF1"/>
    <w:rsid w:val="2C116529"/>
    <w:rsid w:val="2C2C30FD"/>
    <w:rsid w:val="2C8B76B5"/>
    <w:rsid w:val="2E2DFF10"/>
    <w:rsid w:val="2E533DFF"/>
    <w:rsid w:val="2EA72494"/>
    <w:rsid w:val="2EBC070F"/>
    <w:rsid w:val="2F02CEE9"/>
    <w:rsid w:val="3028579A"/>
    <w:rsid w:val="3034DD05"/>
    <w:rsid w:val="30655507"/>
    <w:rsid w:val="30702D4F"/>
    <w:rsid w:val="30A9EF89"/>
    <w:rsid w:val="30AC9EA3"/>
    <w:rsid w:val="30E901A4"/>
    <w:rsid w:val="31823585"/>
    <w:rsid w:val="319A7B9C"/>
    <w:rsid w:val="31A47B00"/>
    <w:rsid w:val="321247BF"/>
    <w:rsid w:val="32CD34BD"/>
    <w:rsid w:val="333C7911"/>
    <w:rsid w:val="33934D13"/>
    <w:rsid w:val="3505431A"/>
    <w:rsid w:val="356B31FB"/>
    <w:rsid w:val="35729B7E"/>
    <w:rsid w:val="3573CA07"/>
    <w:rsid w:val="36483886"/>
    <w:rsid w:val="3727C2C0"/>
    <w:rsid w:val="37CD96C0"/>
    <w:rsid w:val="37E09A93"/>
    <w:rsid w:val="38371886"/>
    <w:rsid w:val="38C0A6F8"/>
    <w:rsid w:val="38C8564B"/>
    <w:rsid w:val="38E6339F"/>
    <w:rsid w:val="39DA0373"/>
    <w:rsid w:val="39E27642"/>
    <w:rsid w:val="3B0C168D"/>
    <w:rsid w:val="3BB7D3FD"/>
    <w:rsid w:val="3BBBDD28"/>
    <w:rsid w:val="3BBBDD28"/>
    <w:rsid w:val="3C643CE4"/>
    <w:rsid w:val="3C643CE4"/>
    <w:rsid w:val="3CC55D6F"/>
    <w:rsid w:val="3CD05B19"/>
    <w:rsid w:val="3CE734C7"/>
    <w:rsid w:val="3D0F399D"/>
    <w:rsid w:val="3D32FFAF"/>
    <w:rsid w:val="3DA4D6AD"/>
    <w:rsid w:val="3DB42170"/>
    <w:rsid w:val="3E10FE57"/>
    <w:rsid w:val="3ECC54DD"/>
    <w:rsid w:val="3EDB5B81"/>
    <w:rsid w:val="3F8D5114"/>
    <w:rsid w:val="418BEF7F"/>
    <w:rsid w:val="41B74535"/>
    <w:rsid w:val="41D2471E"/>
    <w:rsid w:val="42243E54"/>
    <w:rsid w:val="42727F44"/>
    <w:rsid w:val="42E5BEFB"/>
    <w:rsid w:val="438A986D"/>
    <w:rsid w:val="442B84C4"/>
    <w:rsid w:val="44652C39"/>
    <w:rsid w:val="44F0A458"/>
    <w:rsid w:val="45418588"/>
    <w:rsid w:val="45EE465E"/>
    <w:rsid w:val="46C12BC4"/>
    <w:rsid w:val="47243426"/>
    <w:rsid w:val="479B9DE2"/>
    <w:rsid w:val="479DF2F5"/>
    <w:rsid w:val="47D2094E"/>
    <w:rsid w:val="489B44AA"/>
    <w:rsid w:val="49C16708"/>
    <w:rsid w:val="49CEA2BF"/>
    <w:rsid w:val="4A639768"/>
    <w:rsid w:val="4B1C3383"/>
    <w:rsid w:val="4C02D46C"/>
    <w:rsid w:val="4C3091BD"/>
    <w:rsid w:val="4C3091BD"/>
    <w:rsid w:val="4D55E5C4"/>
    <w:rsid w:val="4F3A4A48"/>
    <w:rsid w:val="506AB16F"/>
    <w:rsid w:val="50973F7D"/>
    <w:rsid w:val="50CEF031"/>
    <w:rsid w:val="51411E20"/>
    <w:rsid w:val="51E04EC5"/>
    <w:rsid w:val="522022A6"/>
    <w:rsid w:val="52760FCE"/>
    <w:rsid w:val="5289FFF7"/>
    <w:rsid w:val="5370C85D"/>
    <w:rsid w:val="538C0E07"/>
    <w:rsid w:val="53B22C07"/>
    <w:rsid w:val="54B8957C"/>
    <w:rsid w:val="55A0BC6D"/>
    <w:rsid w:val="5654343B"/>
    <w:rsid w:val="565FBE0C"/>
    <w:rsid w:val="56A839C6"/>
    <w:rsid w:val="573B7185"/>
    <w:rsid w:val="5794862A"/>
    <w:rsid w:val="57D07CDA"/>
    <w:rsid w:val="57D5598D"/>
    <w:rsid w:val="58278A1A"/>
    <w:rsid w:val="588DD45E"/>
    <w:rsid w:val="596ADBC0"/>
    <w:rsid w:val="59D5756A"/>
    <w:rsid w:val="59F84DEB"/>
    <w:rsid w:val="5A3751A3"/>
    <w:rsid w:val="5A3B20CA"/>
    <w:rsid w:val="5A6FAC8D"/>
    <w:rsid w:val="5ABB4560"/>
    <w:rsid w:val="5AF7CECE"/>
    <w:rsid w:val="5B2A4ED7"/>
    <w:rsid w:val="5B392F6F"/>
    <w:rsid w:val="5B45CF5A"/>
    <w:rsid w:val="5B46388C"/>
    <w:rsid w:val="5C241309"/>
    <w:rsid w:val="5C589616"/>
    <w:rsid w:val="5CE424C0"/>
    <w:rsid w:val="5D4F2E90"/>
    <w:rsid w:val="5DB68A53"/>
    <w:rsid w:val="5DE7F1A6"/>
    <w:rsid w:val="5E4890D9"/>
    <w:rsid w:val="5EE73B93"/>
    <w:rsid w:val="5F5300EB"/>
    <w:rsid w:val="5FAD7BEC"/>
    <w:rsid w:val="5FF78FBF"/>
    <w:rsid w:val="60AF40ED"/>
    <w:rsid w:val="60B8CEDD"/>
    <w:rsid w:val="60B9B1FD"/>
    <w:rsid w:val="6106974A"/>
    <w:rsid w:val="6169BFBD"/>
    <w:rsid w:val="616E323C"/>
    <w:rsid w:val="62025F9E"/>
    <w:rsid w:val="62819536"/>
    <w:rsid w:val="629BA0FA"/>
    <w:rsid w:val="62BB5E3F"/>
    <w:rsid w:val="62DFE671"/>
    <w:rsid w:val="636916D1"/>
    <w:rsid w:val="637E725A"/>
    <w:rsid w:val="64893DFC"/>
    <w:rsid w:val="64BD2D50"/>
    <w:rsid w:val="64C3E71D"/>
    <w:rsid w:val="64D61F17"/>
    <w:rsid w:val="650684CA"/>
    <w:rsid w:val="653BC257"/>
    <w:rsid w:val="6546BC6C"/>
    <w:rsid w:val="657EAD67"/>
    <w:rsid w:val="65874E37"/>
    <w:rsid w:val="6660DB88"/>
    <w:rsid w:val="6896CCE4"/>
    <w:rsid w:val="68AE1DC3"/>
    <w:rsid w:val="6952EEB6"/>
    <w:rsid w:val="69655C7B"/>
    <w:rsid w:val="6969597A"/>
    <w:rsid w:val="697FE2DB"/>
    <w:rsid w:val="69B2E588"/>
    <w:rsid w:val="69E14ED1"/>
    <w:rsid w:val="69F536C4"/>
    <w:rsid w:val="6A0EA230"/>
    <w:rsid w:val="6A7A6162"/>
    <w:rsid w:val="6B18D19C"/>
    <w:rsid w:val="6B3289F8"/>
    <w:rsid w:val="6B5B4B01"/>
    <w:rsid w:val="6B7F2884"/>
    <w:rsid w:val="6BA01024"/>
    <w:rsid w:val="6BC21B9A"/>
    <w:rsid w:val="6C2CD76C"/>
    <w:rsid w:val="6C3293A4"/>
    <w:rsid w:val="6C96F2E0"/>
    <w:rsid w:val="6D252EBC"/>
    <w:rsid w:val="6DDB0EFA"/>
    <w:rsid w:val="6E29CDF2"/>
    <w:rsid w:val="6E6C16A1"/>
    <w:rsid w:val="6E8349DD"/>
    <w:rsid w:val="708A5328"/>
    <w:rsid w:val="70C4C380"/>
    <w:rsid w:val="7174BB96"/>
    <w:rsid w:val="722414AC"/>
    <w:rsid w:val="7440D2CF"/>
    <w:rsid w:val="74D402F7"/>
    <w:rsid w:val="75270629"/>
    <w:rsid w:val="7561909C"/>
    <w:rsid w:val="75AD634D"/>
    <w:rsid w:val="75E945E6"/>
    <w:rsid w:val="7732F100"/>
    <w:rsid w:val="775B1CE3"/>
    <w:rsid w:val="777FE6EB"/>
    <w:rsid w:val="786E8F7B"/>
    <w:rsid w:val="794F5831"/>
    <w:rsid w:val="796CC654"/>
    <w:rsid w:val="7972EC54"/>
    <w:rsid w:val="79C3DE04"/>
    <w:rsid w:val="7A6758A7"/>
    <w:rsid w:val="7A862BF0"/>
    <w:rsid w:val="7AD10630"/>
    <w:rsid w:val="7B2CEF3E"/>
    <w:rsid w:val="7BCB17A7"/>
    <w:rsid w:val="7BD3B472"/>
    <w:rsid w:val="7C50F7A4"/>
    <w:rsid w:val="7C9AD532"/>
    <w:rsid w:val="7D333FCA"/>
    <w:rsid w:val="7DC8473F"/>
    <w:rsid w:val="7DE94513"/>
    <w:rsid w:val="7E668510"/>
    <w:rsid w:val="7E6E02A7"/>
    <w:rsid w:val="7F0EEB49"/>
    <w:rsid w:val="7F43084D"/>
    <w:rsid w:val="7FC11F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46311B2"/>
  <w15:docId w15:val="{44A8E7DC-C553-4B8F-A71F-90D3C38A7B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Theme="minorHAnsi" w:cstheme="minorBidi"/>
        <w:sz w:val="24"/>
        <w:szCs w:val="24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rsid w:val="00145D44"/>
  </w:style>
  <w:style w:type="paragraph" w:styleId="Heading1">
    <w:name w:val="heading 1"/>
    <w:next w:val="Normal"/>
    <w:link w:val="Heading1Char"/>
    <w:uiPriority w:val="9"/>
    <w:qFormat/>
    <w:rsid w:val="0015779E"/>
    <w:pPr>
      <w:spacing w:before="120" w:after="120" w:line="600" w:lineRule="exact"/>
      <w:outlineLvl w:val="0"/>
    </w:pPr>
    <w:rPr>
      <w:rFonts w:eastAsia="Times New Roman" w:cstheme="minorHAnsi"/>
      <w:noProof/>
      <w:color w:val="2D739F"/>
      <w:kern w:val="22"/>
      <w:sz w:val="44"/>
      <w:szCs w:val="40"/>
      <w:lang w:eastAsia="en-AU"/>
    </w:rPr>
  </w:style>
  <w:style w:type="paragraph" w:styleId="Heading2">
    <w:name w:val="heading 2"/>
    <w:basedOn w:val="Coverunittitle"/>
    <w:next w:val="Normal"/>
    <w:link w:val="Heading2Char"/>
    <w:uiPriority w:val="9"/>
    <w:unhideWhenUsed/>
    <w:qFormat/>
    <w:rsid w:val="002F7F93"/>
    <w:pPr>
      <w:spacing w:before="240" w:after="120" w:afterAutospacing="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Coverunittitle"/>
    <w:next w:val="Normal"/>
    <w:link w:val="Heading3Char"/>
    <w:uiPriority w:val="9"/>
    <w:unhideWhenUsed/>
    <w:qFormat/>
    <w:rsid w:val="0015779E"/>
    <w:pPr>
      <w:spacing w:before="240" w:after="120" w:afterAutospacing="0" w:line="240" w:lineRule="auto"/>
      <w:outlineLvl w:val="2"/>
    </w:pPr>
    <w:rPr>
      <w:b/>
      <w:color w:val="2D739F"/>
      <w:szCs w:val="32"/>
    </w:rPr>
  </w:style>
  <w:style w:type="paragraph" w:styleId="Heading4">
    <w:name w:val="heading 4"/>
    <w:basedOn w:val="Coverunittitle"/>
    <w:next w:val="Normal"/>
    <w:link w:val="Heading4Char"/>
    <w:uiPriority w:val="9"/>
    <w:unhideWhenUsed/>
    <w:qFormat/>
    <w:rsid w:val="00827436"/>
    <w:pPr>
      <w:spacing w:before="240" w:after="120" w:afterAutospacing="0" w:line="240" w:lineRule="auto"/>
      <w:outlineLvl w:val="3"/>
    </w:pPr>
    <w:rPr>
      <w:b/>
      <w:color w:val="58585B"/>
      <w:sz w:val="28"/>
      <w:szCs w:val="28"/>
    </w:rPr>
  </w:style>
  <w:style w:type="paragraph" w:styleId="Heading5">
    <w:name w:val="heading 5"/>
    <w:basedOn w:val="Coverunittitle"/>
    <w:next w:val="Normal"/>
    <w:link w:val="Heading5Char"/>
    <w:uiPriority w:val="9"/>
    <w:unhideWhenUsed/>
    <w:qFormat/>
    <w:rsid w:val="00827436"/>
    <w:pPr>
      <w:spacing w:before="240" w:after="60" w:afterAutospacing="0"/>
      <w:outlineLvl w:val="4"/>
    </w:pPr>
    <w:rPr>
      <w:b/>
      <w:sz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A305EB"/>
    <w:pPr>
      <w:outlineLvl w:val="5"/>
    </w:pPr>
    <w:rPr>
      <w:color w:val="464749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FF5701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overtitle" w:customStyle="1">
    <w:name w:val="Cover title"/>
    <w:next w:val="Normal"/>
    <w:autoRedefine/>
    <w:qFormat/>
    <w:rsid w:val="00844BBF"/>
    <w:pPr>
      <w:tabs>
        <w:tab w:val="left" w:pos="-567"/>
      </w:tabs>
      <w:spacing w:after="0"/>
    </w:pPr>
    <w:rPr>
      <w:rFonts w:ascii="Korolev Medium" w:hAnsi="Korolev Medium" w:eastAsia="Times New Roman" w:cstheme="minorHAnsi"/>
      <w:noProof/>
      <w:color w:val="002060"/>
      <w:spacing w:val="-4"/>
      <w:kern w:val="22"/>
      <w:sz w:val="64"/>
      <w:u w:color="000004"/>
    </w:rPr>
  </w:style>
  <w:style w:type="character" w:styleId="Heading1Char" w:customStyle="1">
    <w:name w:val="Heading 1 Char"/>
    <w:basedOn w:val="DefaultParagraphFont"/>
    <w:link w:val="Heading1"/>
    <w:uiPriority w:val="9"/>
    <w:rsid w:val="0015779E"/>
    <w:rPr>
      <w:rFonts w:eastAsia="Times New Roman" w:cstheme="minorHAnsi"/>
      <w:noProof/>
      <w:color w:val="2D739F"/>
      <w:kern w:val="22"/>
      <w:sz w:val="44"/>
      <w:szCs w:val="40"/>
      <w:lang w:eastAsia="en-AU"/>
    </w:rPr>
  </w:style>
  <w:style w:type="paragraph" w:styleId="Coversubtitle2" w:customStyle="1">
    <w:name w:val="Cover subtitle2"/>
    <w:basedOn w:val="Covertitle"/>
    <w:rsid w:val="00C03F55"/>
    <w:pPr>
      <w:tabs>
        <w:tab w:val="clear" w:pos="-567"/>
      </w:tabs>
    </w:pPr>
    <w:rPr>
      <w:noProof w:val="0"/>
      <w:color w:val="464749"/>
      <w:sz w:val="28"/>
    </w:rPr>
  </w:style>
  <w:style w:type="character" w:styleId="Hyperlink">
    <w:name w:val="Hyperlink"/>
    <w:uiPriority w:val="99"/>
    <w:unhideWhenUsed/>
    <w:rsid w:val="00954C78"/>
    <w:rPr>
      <w:color w:val="0000C0"/>
      <w:u w:val="single"/>
    </w:rPr>
  </w:style>
  <w:style w:type="paragraph" w:styleId="Footer-DocumentTitleLeft" w:customStyle="1">
    <w:name w:val="Footer - Document Title Left"/>
    <w:next w:val="Normal"/>
    <w:link w:val="Footer-DocumentTitleLeftCharChar"/>
    <w:autoRedefine/>
    <w:qFormat/>
    <w:rsid w:val="0002323C"/>
    <w:pPr>
      <w:tabs>
        <w:tab w:val="left" w:pos="0"/>
        <w:tab w:val="center" w:pos="6804"/>
        <w:tab w:val="right" w:pos="10206"/>
      </w:tabs>
      <w:suppressAutoHyphens/>
      <w:spacing w:after="0" w:line="360" w:lineRule="auto"/>
      <w:jc w:val="center"/>
    </w:pPr>
    <w:rPr>
      <w:rFonts w:ascii="Arial" w:hAnsi="Arial" w:eastAsia="Times New Roman" w:cs="Times New Roman"/>
      <w:noProof/>
      <w:color w:val="464749"/>
      <w:kern w:val="22"/>
      <w:sz w:val="14"/>
      <w:szCs w:val="18"/>
      <w:lang w:val="en-US"/>
    </w:rPr>
  </w:style>
  <w:style w:type="paragraph" w:styleId="Coverunittitle" w:customStyle="1">
    <w:name w:val="Cover unit title"/>
    <w:next w:val="Normal"/>
    <w:autoRedefine/>
    <w:rsid w:val="00C5057F"/>
    <w:pPr>
      <w:spacing w:before="480" w:after="100" w:afterAutospacing="1" w:line="360" w:lineRule="auto"/>
      <w:contextualSpacing/>
    </w:pPr>
    <w:rPr>
      <w:rFonts w:eastAsia="Times New Roman" w:cstheme="minorHAnsi"/>
      <w:noProof/>
      <w:color w:val="464748"/>
      <w:kern w:val="22"/>
      <w:sz w:val="32"/>
      <w:lang w:eastAsia="en-AU"/>
    </w:rPr>
  </w:style>
  <w:style w:type="character" w:styleId="Footer-DocumentTitleLeftCharChar" w:customStyle="1">
    <w:name w:val="Footer - Document Title Left Char Char"/>
    <w:basedOn w:val="DefaultParagraphFont"/>
    <w:link w:val="Footer-DocumentTitleLeft"/>
    <w:rsid w:val="0002323C"/>
    <w:rPr>
      <w:rFonts w:ascii="Arial" w:hAnsi="Arial" w:eastAsia="Times New Roman" w:cs="Times New Roman"/>
      <w:noProof/>
      <w:color w:val="464749"/>
      <w:kern w:val="22"/>
      <w:sz w:val="14"/>
      <w:szCs w:val="18"/>
      <w:lang w:val="en-US"/>
    </w:rPr>
  </w:style>
  <w:style w:type="paragraph" w:styleId="Coversubtitle" w:customStyle="1">
    <w:name w:val="Cover subtitle"/>
    <w:next w:val="Normal"/>
    <w:link w:val="CoversubtitleChar"/>
    <w:autoRedefine/>
    <w:qFormat/>
    <w:rsid w:val="001D405E"/>
    <w:pPr>
      <w:spacing w:before="200" w:after="160"/>
    </w:pPr>
    <w:rPr>
      <w:rFonts w:eastAsia="Times New Roman" w:cstheme="minorHAnsi"/>
      <w:bCs/>
      <w:color w:val="404040"/>
      <w:kern w:val="22"/>
      <w:sz w:val="44"/>
      <w:szCs w:val="28"/>
    </w:rPr>
  </w:style>
  <w:style w:type="character" w:styleId="CoversubtitleChar" w:customStyle="1">
    <w:name w:val="Cover subtitle Char"/>
    <w:basedOn w:val="DefaultParagraphFont"/>
    <w:link w:val="Coversubtitle"/>
    <w:rsid w:val="001D405E"/>
    <w:rPr>
      <w:rFonts w:eastAsia="Times New Roman" w:cstheme="minorHAnsi"/>
      <w:bCs/>
      <w:color w:val="404040"/>
      <w:kern w:val="22"/>
      <w:sz w:val="44"/>
      <w:szCs w:val="28"/>
    </w:rPr>
  </w:style>
  <w:style w:type="paragraph" w:styleId="Header-SectionTitle" w:customStyle="1">
    <w:name w:val="Header - Section Title"/>
    <w:basedOn w:val="Body"/>
    <w:autoRedefine/>
    <w:rsid w:val="004B64B7"/>
    <w:pPr>
      <w:ind w:right="-284"/>
      <w:jc w:val="right"/>
    </w:pPr>
    <w:rPr>
      <w:color w:val="7F7F7F" w:themeColor="text1" w:themeTint="80"/>
      <w:sz w:val="16"/>
      <w:szCs w:val="16"/>
    </w:rPr>
  </w:style>
  <w:style w:type="paragraph" w:styleId="TOC3">
    <w:name w:val="toc 3"/>
    <w:basedOn w:val="Heading6"/>
    <w:next w:val="Normal"/>
    <w:uiPriority w:val="39"/>
    <w:rsid w:val="004C2052"/>
    <w:pPr>
      <w:spacing w:before="0" w:after="0" w:line="240" w:lineRule="auto"/>
      <w:ind w:left="567"/>
    </w:pPr>
    <w:rPr>
      <w:b w:val="0"/>
      <w:color w:val="2D739F"/>
    </w:rPr>
  </w:style>
  <w:style w:type="paragraph" w:styleId="TOC2">
    <w:name w:val="toc 2"/>
    <w:basedOn w:val="Heading5"/>
    <w:next w:val="Normal"/>
    <w:autoRedefine/>
    <w:uiPriority w:val="39"/>
    <w:unhideWhenUsed/>
    <w:rsid w:val="00863CEE"/>
    <w:pPr>
      <w:tabs>
        <w:tab w:val="right" w:leader="dot" w:pos="10196"/>
      </w:tabs>
      <w:spacing w:before="60" w:after="0" w:line="240" w:lineRule="auto"/>
      <w:ind w:left="284"/>
    </w:pPr>
    <w:rPr>
      <w:b w:val="0"/>
      <w:color w:val="717679"/>
    </w:rPr>
  </w:style>
  <w:style w:type="character" w:styleId="Heading2Char" w:customStyle="1">
    <w:name w:val="Heading 2 Char"/>
    <w:basedOn w:val="DefaultParagraphFont"/>
    <w:link w:val="Heading2"/>
    <w:uiPriority w:val="9"/>
    <w:rsid w:val="002F7F93"/>
    <w:rPr>
      <w:rFonts w:eastAsia="Times New Roman" w:cstheme="minorHAnsi"/>
      <w:b/>
      <w:noProof/>
      <w:color w:val="464748"/>
      <w:kern w:val="22"/>
      <w:sz w:val="36"/>
      <w:szCs w:val="36"/>
      <w:lang w:eastAsia="en-AU"/>
    </w:rPr>
  </w:style>
  <w:style w:type="paragraph" w:styleId="Body" w:customStyle="1">
    <w:name w:val="Body"/>
    <w:basedOn w:val="Normal"/>
    <w:link w:val="BodyChar"/>
    <w:qFormat/>
    <w:rsid w:val="00F37D27"/>
  </w:style>
  <w:style w:type="character" w:styleId="Heading3Char" w:customStyle="1">
    <w:name w:val="Heading 3 Char"/>
    <w:basedOn w:val="DefaultParagraphFont"/>
    <w:link w:val="Heading3"/>
    <w:uiPriority w:val="9"/>
    <w:rsid w:val="0015779E"/>
    <w:rPr>
      <w:rFonts w:eastAsia="Times New Roman" w:cstheme="minorHAnsi"/>
      <w:b/>
      <w:noProof/>
      <w:color w:val="2D739F"/>
      <w:kern w:val="22"/>
      <w:sz w:val="32"/>
      <w:szCs w:val="32"/>
      <w:lang w:eastAsia="en-AU"/>
    </w:rPr>
  </w:style>
  <w:style w:type="character" w:styleId="Heading4Char" w:customStyle="1">
    <w:name w:val="Heading 4 Char"/>
    <w:basedOn w:val="DefaultParagraphFont"/>
    <w:link w:val="Heading4"/>
    <w:uiPriority w:val="9"/>
    <w:rsid w:val="00827436"/>
    <w:rPr>
      <w:rFonts w:eastAsia="Times New Roman" w:cstheme="minorHAnsi"/>
      <w:b/>
      <w:noProof/>
      <w:color w:val="58585B"/>
      <w:kern w:val="22"/>
      <w:sz w:val="28"/>
      <w:szCs w:val="28"/>
      <w:lang w:eastAsia="en-AU"/>
    </w:rPr>
  </w:style>
  <w:style w:type="character" w:styleId="Heading5Char" w:customStyle="1">
    <w:name w:val="Heading 5 Char"/>
    <w:basedOn w:val="DefaultParagraphFont"/>
    <w:link w:val="Heading5"/>
    <w:uiPriority w:val="9"/>
    <w:rsid w:val="00827436"/>
    <w:rPr>
      <w:rFonts w:eastAsia="Times New Roman" w:cstheme="minorHAnsi"/>
      <w:b/>
      <w:noProof/>
      <w:color w:val="464748"/>
      <w:kern w:val="22"/>
      <w:sz w:val="24"/>
      <w:szCs w:val="24"/>
      <w:lang w:eastAsia="en-AU"/>
    </w:rPr>
  </w:style>
  <w:style w:type="character" w:styleId="Heading6Char" w:customStyle="1">
    <w:name w:val="Heading 6 Char"/>
    <w:basedOn w:val="DefaultParagraphFont"/>
    <w:link w:val="Heading6"/>
    <w:uiPriority w:val="9"/>
    <w:rsid w:val="00A305EB"/>
    <w:rPr>
      <w:rFonts w:ascii="Arial" w:hAnsi="Arial" w:eastAsia="Times New Roman" w:cs="Times New Roman"/>
      <w:b/>
      <w:color w:val="464749"/>
      <w:kern w:val="22"/>
      <w:sz w:val="20"/>
      <w:szCs w:val="20"/>
    </w:rPr>
  </w:style>
  <w:style w:type="paragraph" w:styleId="feature" w:customStyle="1">
    <w:name w:val="feature"/>
    <w:basedOn w:val="Body"/>
    <w:qFormat/>
    <w:rsid w:val="008D0C2C"/>
    <w:pPr>
      <w:spacing w:before="240"/>
    </w:pPr>
    <w:rPr>
      <w:color w:val="2D739F"/>
    </w:rPr>
  </w:style>
  <w:style w:type="paragraph" w:styleId="Quote">
    <w:name w:val="Quote"/>
    <w:basedOn w:val="feature"/>
    <w:next w:val="Normal"/>
    <w:link w:val="QuoteChar"/>
    <w:uiPriority w:val="29"/>
    <w:qFormat/>
    <w:rsid w:val="00EE3A11"/>
    <w:pPr>
      <w:ind w:left="567" w:right="567"/>
    </w:pPr>
    <w:rPr>
      <w:i/>
      <w:color w:val="auto"/>
    </w:rPr>
  </w:style>
  <w:style w:type="character" w:styleId="QuoteChar" w:customStyle="1">
    <w:name w:val="Quote Char"/>
    <w:basedOn w:val="DefaultParagraphFont"/>
    <w:link w:val="Quote"/>
    <w:uiPriority w:val="29"/>
    <w:rsid w:val="00EE3A11"/>
    <w:rPr>
      <w:rFonts w:cstheme="minorHAnsi"/>
      <w:i/>
      <w:sz w:val="24"/>
      <w:szCs w:val="20"/>
    </w:rPr>
  </w:style>
  <w:style w:type="character" w:styleId="Emphasis">
    <w:name w:val="Emphasis"/>
    <w:uiPriority w:val="20"/>
    <w:qFormat/>
    <w:rsid w:val="0065672E"/>
    <w:rPr>
      <w:rFonts w:ascii="Arial" w:hAnsi="Arial"/>
      <w:b w:val="0"/>
      <w:i/>
      <w:color w:val="auto"/>
      <w:sz w:val="20"/>
    </w:rPr>
  </w:style>
  <w:style w:type="paragraph" w:styleId="Bulletlist" w:customStyle="1">
    <w:name w:val="Bullet list"/>
    <w:basedOn w:val="Body"/>
    <w:autoRedefine/>
    <w:rsid w:val="00F029E0"/>
    <w:pPr>
      <w:numPr>
        <w:numId w:val="2"/>
      </w:numPr>
    </w:pPr>
  </w:style>
  <w:style w:type="table" w:styleId="eHUBTable-WithTopandSideHeadings" w:customStyle="1">
    <w:name w:val="eHUB Table - With Top and Side Headings"/>
    <w:basedOn w:val="TableNormal"/>
    <w:rsid w:val="007D40AA"/>
    <w:pPr>
      <w:spacing w:after="0" w:line="240" w:lineRule="auto"/>
    </w:pPr>
    <w:rPr>
      <w:rFonts w:ascii="Helvetica" w:hAnsi="Helvetica" w:eastAsia="Times New Roman" w:cs="Times New Roman"/>
      <w:sz w:val="21"/>
      <w:szCs w:val="20"/>
      <w:lang w:eastAsia="en-AU"/>
    </w:rPr>
    <w:tblPr>
      <w:tblInd w:w="851" w:type="dxa"/>
      <w:tblBorders>
        <w:top w:val="single" w:color="0076B8" w:sz="2" w:space="0"/>
        <w:left w:val="single" w:color="0076B8" w:sz="2" w:space="0"/>
        <w:bottom w:val="single" w:color="0076B8" w:sz="2" w:space="0"/>
        <w:right w:val="single" w:color="0076B8" w:sz="2" w:space="0"/>
        <w:insideH w:val="single" w:color="D9D9D9" w:themeColor="background1" w:themeShade="D9" w:sz="2" w:space="0"/>
        <w:insideV w:val="single" w:color="D9D9D9" w:themeColor="background1" w:themeShade="D9" w:sz="2" w:space="0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color w:val="auto"/>
        <w:sz w:val="22"/>
      </w:rPr>
      <w:tblPr/>
      <w:tcPr>
        <w:tcBorders>
          <w:top w:val="single" w:color="0076B8" w:sz="2" w:space="0"/>
          <w:left w:val="single" w:color="0076B8" w:sz="2" w:space="0"/>
          <w:bottom w:val="single" w:color="0076B8" w:sz="2" w:space="0"/>
          <w:right w:val="single" w:color="0076B8" w:sz="2" w:space="0"/>
          <w:insideH w:val="single" w:color="A6A6A6" w:themeColor="background1" w:themeShade="A6" w:sz="2" w:space="0"/>
          <w:insideV w:val="single" w:color="A6A6A6" w:themeColor="background1" w:themeShade="A6" w:sz="2" w:space="0"/>
        </w:tcBorders>
        <w:shd w:val="clear" w:color="auto" w:fill="D3E6F5"/>
      </w:tcPr>
    </w:tblStylePr>
    <w:tblStylePr w:type="firstCol">
      <w:rPr>
        <w:rFonts w:ascii="Arial" w:hAnsi="Arial"/>
        <w:b/>
        <w:color w:val="808080" w:themeColor="background1" w:themeShade="80"/>
        <w:sz w:val="22"/>
      </w:rPr>
    </w:tblStylePr>
  </w:style>
  <w:style w:type="numbering" w:styleId="Body-ListNumbered" w:customStyle="1">
    <w:name w:val="Body - List Numbered"/>
    <w:rsid w:val="004C30D1"/>
    <w:pPr>
      <w:numPr>
        <w:numId w:val="1"/>
      </w:numPr>
    </w:pPr>
  </w:style>
  <w:style w:type="paragraph" w:styleId="Numberedlist" w:customStyle="1">
    <w:name w:val="Numbered list"/>
    <w:basedOn w:val="ListNumber"/>
    <w:autoRedefine/>
    <w:rsid w:val="00954C78"/>
  </w:style>
  <w:style w:type="paragraph" w:styleId="ReferenceCaption" w:customStyle="1">
    <w:name w:val="Reference / Caption"/>
    <w:basedOn w:val="Body"/>
    <w:qFormat/>
    <w:rsid w:val="00E27DFD"/>
    <w:pPr>
      <w:spacing w:before="240" w:after="240"/>
    </w:pPr>
    <w:rPr>
      <w:color w:val="747679"/>
      <w:sz w:val="16"/>
      <w:szCs w:val="16"/>
    </w:rPr>
  </w:style>
  <w:style w:type="table" w:styleId="eHUBTable-WithTopHeadings" w:customStyle="1">
    <w:name w:val="eHUB Table - With Top Headings"/>
    <w:basedOn w:val="TableNormal"/>
    <w:rsid w:val="003C0972"/>
    <w:pPr>
      <w:spacing w:before="60" w:after="60" w:line="240" w:lineRule="auto"/>
      <w:ind w:left="340" w:right="284"/>
    </w:pPr>
    <w:rPr>
      <w:rFonts w:ascii="Arial" w:hAnsi="Arial" w:eastAsia="Times New Roman" w:cs="Times New Roman"/>
      <w:sz w:val="20"/>
      <w:szCs w:val="20"/>
      <w:lang w:eastAsia="en-AU"/>
    </w:rPr>
    <w:tblPr>
      <w:tblInd w:w="851" w:type="dxa"/>
      <w:tblBorders>
        <w:bottom w:val="single" w:color="D9D9D9" w:themeColor="background1" w:themeShade="D9" w:sz="2" w:space="0"/>
        <w:insideH w:val="single" w:color="D9D9D9" w:themeColor="background1" w:themeShade="D9" w:sz="2" w:space="0"/>
        <w:insideV w:val="single" w:color="D9D9D9" w:themeColor="background1" w:themeShade="D9" w:sz="2" w:space="0"/>
      </w:tblBorders>
      <w:tblCellMar>
        <w:left w:w="0" w:type="dxa"/>
        <w:right w:w="0" w:type="dxa"/>
      </w:tblCellMar>
    </w:tblPr>
    <w:tblStylePr w:type="firstRow">
      <w:pPr>
        <w:wordWrap/>
        <w:spacing w:beforeLines="60" w:beforeAutospacing="0" w:afterLines="60" w:afterAutospacing="0" w:line="240" w:lineRule="auto"/>
        <w:ind w:left="170" w:leftChars="0" w:right="170" w:rightChars="0"/>
        <w:contextualSpacing w:val="0"/>
      </w:pPr>
      <w:rPr>
        <w:rFonts w:ascii="Arial" w:hAnsi="Arial"/>
        <w:b/>
        <w:i w:val="0"/>
        <w:color w:val="auto"/>
        <w:sz w:val="22"/>
      </w:rPr>
      <w:tblPr/>
      <w:tcPr>
        <w:shd w:val="clear" w:color="auto" w:fill="8DB3E2" w:themeFill="text2" w:themeFillTint="66"/>
      </w:tcPr>
    </w:tblStylePr>
    <w:tblStylePr w:type="firstCol">
      <w:rPr>
        <w:rFonts w:ascii="Arial" w:hAnsi="Arial"/>
        <w:sz w:val="20"/>
      </w:rPr>
      <w:tblPr/>
      <w:tcPr>
        <w:tcBorders>
          <w:left w:val="nil"/>
        </w:tcBorders>
      </w:tcPr>
    </w:tblStylePr>
    <w:tblStylePr w:type="lastCol">
      <w:tblPr/>
      <w:tcPr>
        <w:tcBorders>
          <w:right w:val="nil"/>
        </w:tcBorders>
      </w:tcPr>
    </w:tblStylePr>
    <w:tblStylePr w:type="neCell">
      <w:tblPr/>
      <w:tcPr>
        <w:tcBorders>
          <w:top w:val="single" w:color="0076B8" w:sz="2" w:space="0"/>
          <w:left w:val="nil"/>
          <w:bottom w:val="single" w:color="0076B8" w:sz="2" w:space="0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left w:val="nil"/>
        </w:tcBorders>
      </w:tcPr>
    </w:tblStylePr>
  </w:style>
  <w:style w:type="character" w:styleId="Tableheading1" w:customStyle="1">
    <w:name w:val="Table heading 1"/>
    <w:uiPriority w:val="1"/>
    <w:rsid w:val="004A2599"/>
    <w:rPr>
      <w:rFonts w:ascii="Arial" w:hAnsi="Arial"/>
      <w:b/>
      <w:color w:val="auto"/>
      <w:sz w:val="22"/>
      <w:szCs w:val="22"/>
      <w:lang w:eastAsia="en-AU"/>
    </w:rPr>
  </w:style>
  <w:style w:type="table" w:styleId="TableGrid">
    <w:name w:val="Table Grid"/>
    <w:aliases w:val="TAFE Digital (1),Compliant Table Grid,FedU Table Grid"/>
    <w:basedOn w:val="TableNormal"/>
    <w:rsid w:val="002C7CD5"/>
    <w:pPr>
      <w:spacing w:before="120" w:after="120" w:line="240" w:lineRule="auto"/>
    </w:pPr>
    <w:tblPr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rPr>
      <w:cantSplit/>
    </w:trPr>
    <w:tcPr>
      <w:vAlign w:val="center"/>
    </w:tcPr>
    <w:tblStylePr w:type="firstRow">
      <w:pPr>
        <w:wordWrap/>
        <w:spacing w:before="120" w:beforeLines="0" w:beforeAutospacing="0" w:after="120" w:afterLines="0" w:afterAutospacing="0" w:line="300" w:lineRule="auto"/>
        <w:jc w:val="left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2D739F"/>
      </w:tcPr>
    </w:tblStylePr>
    <w:tblStylePr w:type="lastRow">
      <w:rPr>
        <w:rFonts w:asciiTheme="minorHAnsi" w:hAnsiTheme="minorHAnsi"/>
        <w:sz w:val="22"/>
      </w:rPr>
    </w:tblStylePr>
  </w:style>
  <w:style w:type="table" w:styleId="eHUBTable-WithSideHeadings" w:customStyle="1">
    <w:name w:val="eHUB Table - With Side Headings"/>
    <w:basedOn w:val="TableNormal"/>
    <w:rsid w:val="003C0972"/>
    <w:pPr>
      <w:spacing w:after="0" w:line="240" w:lineRule="auto"/>
    </w:pPr>
    <w:rPr>
      <w:rFonts w:ascii="Arial" w:hAnsi="Arial" w:eastAsia="Times New Roman" w:cs="Times New Roman"/>
      <w:sz w:val="20"/>
      <w:szCs w:val="20"/>
      <w:lang w:eastAsia="en-AU"/>
    </w:rPr>
    <w:tblPr>
      <w:tblInd w:w="851" w:type="dxa"/>
      <w:tblBorders>
        <w:top w:val="single" w:color="0076B8" w:sz="2" w:space="0"/>
        <w:left w:val="single" w:color="0076B8" w:sz="2" w:space="0"/>
        <w:bottom w:val="single" w:color="0076B8" w:sz="2" w:space="0"/>
        <w:right w:val="single" w:color="0076B8" w:sz="2" w:space="0"/>
        <w:insideH w:val="single" w:color="D9D9D9" w:themeColor="background1" w:themeShade="D9" w:sz="2" w:space="0"/>
        <w:insideV w:val="single" w:color="D9D9D9" w:themeColor="background1" w:themeShade="D9" w:sz="2" w:space="0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sz w:val="22"/>
      </w:rPr>
      <w:tblPr/>
      <w:tcPr>
        <w:tcBorders>
          <w:top w:val="single" w:color="0076B8" w:sz="2" w:space="0"/>
          <w:insideH w:val="single" w:color="A6A6A6" w:themeColor="background1" w:themeShade="A6" w:sz="2" w:space="0"/>
          <w:insideV w:val="single" w:color="A6A6A6" w:themeColor="background1" w:themeShade="A6" w:sz="2" w:space="0"/>
        </w:tcBorders>
        <w:shd w:val="clear" w:color="auto" w:fill="FFFFFF" w:themeFill="background1"/>
      </w:tcPr>
    </w:tblStylePr>
    <w:tblStylePr w:type="firstCol">
      <w:rPr>
        <w:b/>
        <w:color w:val="687C56"/>
      </w:rPr>
      <w:tblPr/>
      <w:tcPr>
        <w:tcBorders>
          <w:right w:val="single" w:color="A6A6A6" w:themeColor="background1" w:themeShade="A6" w:sz="2" w:space="0"/>
          <w:insideH w:val="single" w:color="A6A6A6" w:themeColor="background1" w:themeShade="A6" w:sz="2" w:space="0"/>
        </w:tcBorders>
        <w:shd w:val="clear" w:color="auto" w:fill="D3E6F5"/>
      </w:tcPr>
    </w:tblStylePr>
    <w:tblStylePr w:type="neCell">
      <w:tblPr/>
      <w:tcPr>
        <w:tcBorders>
          <w:top w:val="single" w:color="0076B8" w:sz="2" w:space="0"/>
          <w:left w:val="single" w:color="D9D9D9" w:themeColor="background1" w:themeShade="D9" w:sz="2" w:space="0"/>
          <w:bottom w:val="nil"/>
          <w:right w:val="single" w:color="0076B8" w:sz="2" w:space="0"/>
          <w:insideH w:val="nil"/>
          <w:insideV w:val="nil"/>
          <w:tl2br w:val="nil"/>
          <w:tr2bl w:val="nil"/>
        </w:tcBorders>
      </w:tcPr>
    </w:tblStylePr>
    <w:tblStylePr w:type="nwCell">
      <w:rPr>
        <w:rFonts w:ascii="Arial" w:hAnsi="Arial"/>
        <w:b/>
        <w:color w:val="auto"/>
        <w:sz w:val="24"/>
      </w:rPr>
      <w:tblPr/>
      <w:tcPr>
        <w:tcBorders>
          <w:bottom w:val="single" w:color="A6A6A6" w:themeColor="background1" w:themeShade="A6" w:sz="2" w:space="0"/>
          <w:insideH w:val="single" w:color="A6A6A6" w:themeColor="background1" w:themeShade="A6" w:sz="2" w:space="0"/>
        </w:tcBorders>
        <w:shd w:val="clear" w:color="auto" w:fill="D3E6F5"/>
      </w:tcPr>
    </w:tblStylePr>
  </w:style>
  <w:style w:type="paragraph" w:styleId="Tableheading10" w:customStyle="1">
    <w:name w:val="Table heading1"/>
    <w:basedOn w:val="Heading5"/>
    <w:rsid w:val="004A2599"/>
    <w:pPr>
      <w:spacing w:beforeLines="60" w:afterLines="60"/>
      <w:ind w:left="170" w:right="170"/>
    </w:pPr>
    <w:rPr>
      <w:color w:val="auto"/>
    </w:rPr>
  </w:style>
  <w:style w:type="table" w:styleId="Style1" w:customStyle="1">
    <w:name w:val="Style1"/>
    <w:basedOn w:val="TableNormal"/>
    <w:uiPriority w:val="99"/>
    <w:rsid w:val="009238B3"/>
    <w:pPr>
      <w:spacing w:after="0" w:line="240" w:lineRule="auto"/>
    </w:pPr>
    <w:rPr>
      <w:rFonts w:ascii="Arial" w:hAnsi="Arial"/>
      <w:sz w:val="20"/>
    </w:rPr>
    <w:tblPr/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styleId="Style2" w:customStyle="1">
    <w:name w:val="Style2"/>
    <w:basedOn w:val="TableGrid"/>
    <w:uiPriority w:val="99"/>
    <w:rsid w:val="009238B3"/>
    <w:tblPr/>
    <w:tblStylePr w:type="firstRow">
      <w:pPr>
        <w:wordWrap/>
        <w:spacing w:before="120" w:beforeLines="0" w:beforeAutospacing="0" w:after="120" w:afterLines="0" w:afterAutospacing="0" w:line="300" w:lineRule="auto"/>
        <w:jc w:val="center"/>
      </w:pPr>
      <w:rPr>
        <w:rFonts w:ascii="Arial" w:hAnsi="Arial"/>
        <w:b w:val="0"/>
        <w:color w:val="FFFFFF" w:themeColor="background1"/>
        <w:sz w:val="20"/>
      </w:rPr>
      <w:tblPr/>
      <w:trPr>
        <w:tblHeader/>
      </w:trPr>
      <w:tcPr>
        <w:shd w:val="clear" w:color="auto" w:fill="8DB3E2" w:themeFill="text2" w:themeFillTint="66"/>
      </w:tcPr>
    </w:tblStylePr>
    <w:tblStylePr w:type="lastRow">
      <w:rPr>
        <w:rFonts w:asciiTheme="minorHAnsi" w:hAnsiTheme="minorHAnsi"/>
        <w:sz w:val="22"/>
      </w:rPr>
    </w:tblStylePr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styleId="Style3" w:customStyle="1">
    <w:name w:val="Style3"/>
    <w:basedOn w:val="TableNormal"/>
    <w:uiPriority w:val="99"/>
    <w:rsid w:val="00A86F85"/>
    <w:pPr>
      <w:spacing w:before="40" w:after="100" w:afterAutospacing="1" w:line="240" w:lineRule="auto"/>
      <w:contextualSpacing/>
    </w:pPr>
    <w:rPr>
      <w:rFonts w:ascii="Arial" w:hAnsi="Arial"/>
      <w:sz w:val="20"/>
    </w:r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band1Vert">
      <w:pPr>
        <w:wordWrap/>
        <w:spacing w:beforeLines="0" w:beforeAutospacing="0"/>
      </w:pPr>
    </w:tblStylePr>
  </w:style>
  <w:style w:type="table" w:styleId="Style4" w:customStyle="1">
    <w:name w:val="Style4"/>
    <w:basedOn w:val="TableNormal"/>
    <w:uiPriority w:val="99"/>
    <w:rsid w:val="00D73C7D"/>
    <w:pPr>
      <w:spacing w:before="80" w:after="100" w:afterAutospacing="1" w:line="240" w:lineRule="auto"/>
    </w:pPr>
    <w:rPr>
      <w:rFonts w:ascii="Arial" w:hAnsi="Arial"/>
      <w:sz w:val="20"/>
    </w:rPr>
    <w:tblPr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Heading3"/>
    <w:next w:val="Normal"/>
    <w:autoRedefine/>
    <w:uiPriority w:val="39"/>
    <w:unhideWhenUsed/>
    <w:qFormat/>
    <w:rsid w:val="006B36F7"/>
    <w:pPr>
      <w:tabs>
        <w:tab w:val="right" w:leader="dot" w:pos="10206"/>
      </w:tabs>
      <w:spacing w:before="120" w:after="0"/>
      <w:contextualSpacing w:val="0"/>
    </w:pPr>
    <w:rPr>
      <w:b w:val="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FFA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A2FF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6B36F7"/>
    <w:pPr>
      <w:keepNext/>
      <w:keepLines/>
      <w:spacing w:after="0" w:line="276" w:lineRule="auto"/>
      <w:outlineLvl w:val="9"/>
    </w:pPr>
    <w:rPr>
      <w:rFonts w:eastAsiaTheme="majorEastAsia" w:cstheme="majorBidi"/>
      <w:bCs/>
      <w:kern w:val="0"/>
      <w:sz w:val="28"/>
      <w:szCs w:val="28"/>
      <w:lang w:val="en-US" w:eastAsia="ja-JP"/>
    </w:rPr>
  </w:style>
  <w:style w:type="character" w:styleId="Heading7Char" w:customStyle="1">
    <w:name w:val="Heading 7 Char"/>
    <w:basedOn w:val="DefaultParagraphFont"/>
    <w:link w:val="Heading7"/>
    <w:uiPriority w:val="9"/>
    <w:rsid w:val="00FF5701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23031D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3031D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23031D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3031D"/>
    <w:rPr>
      <w:rFonts w:ascii="Calibri" w:hAnsi="Calibri"/>
    </w:rPr>
  </w:style>
  <w:style w:type="paragraph" w:styleId="Caption">
    <w:name w:val="caption"/>
    <w:basedOn w:val="ReferenceCaption"/>
    <w:next w:val="Normal"/>
    <w:link w:val="CaptionChar"/>
    <w:uiPriority w:val="35"/>
    <w:unhideWhenUsed/>
    <w:qFormat/>
    <w:rsid w:val="00254FC7"/>
  </w:style>
  <w:style w:type="paragraph" w:styleId="Revision">
    <w:name w:val="Revision"/>
    <w:hidden/>
    <w:uiPriority w:val="99"/>
    <w:semiHidden/>
    <w:rsid w:val="006B36F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rsid w:val="0050408C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0057B8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50408C"/>
    <w:rPr>
      <w:rFonts w:asciiTheme="majorHAnsi" w:hAnsiTheme="majorHAnsi" w:eastAsiaTheme="majorEastAsia" w:cstheme="majorBidi"/>
      <w:color w:val="0057B8"/>
      <w:spacing w:val="5"/>
      <w:kern w:val="28"/>
      <w:sz w:val="52"/>
      <w:szCs w:val="52"/>
    </w:rPr>
  </w:style>
  <w:style w:type="character" w:styleId="Footerlargertext" w:customStyle="1">
    <w:name w:val="Footer larger text"/>
    <w:basedOn w:val="DefaultParagraphFont"/>
    <w:uiPriority w:val="1"/>
    <w:rsid w:val="00695838"/>
    <w:rPr>
      <w:b w:val="0"/>
      <w:color w:val="0057B8"/>
      <w:sz w:val="14"/>
    </w:rPr>
  </w:style>
  <w:style w:type="character" w:styleId="FollowedHyperlink">
    <w:name w:val="FollowedHyperlink"/>
    <w:basedOn w:val="DefaultParagraphFont"/>
    <w:uiPriority w:val="99"/>
    <w:semiHidden/>
    <w:unhideWhenUsed/>
    <w:rsid w:val="00954C78"/>
    <w:rPr>
      <w:color w:val="800080" w:themeColor="followedHyperlink"/>
      <w:u w:val="single"/>
    </w:rPr>
  </w:style>
  <w:style w:type="paragraph" w:styleId="ListNumber">
    <w:name w:val="List Number"/>
    <w:basedOn w:val="Bulletlist"/>
    <w:uiPriority w:val="99"/>
    <w:unhideWhenUsed/>
    <w:rsid w:val="00954C78"/>
    <w:pPr>
      <w:numPr>
        <w:numId w:val="3"/>
      </w:numPr>
    </w:pPr>
  </w:style>
  <w:style w:type="paragraph" w:styleId="Bodyfooter" w:customStyle="1">
    <w:name w:val="Body footer"/>
    <w:basedOn w:val="Normal"/>
    <w:autoRedefine/>
    <w:qFormat/>
    <w:rsid w:val="00B438A4"/>
    <w:pPr>
      <w:tabs>
        <w:tab w:val="left" w:pos="13183"/>
        <w:tab w:val="center" w:pos="13325"/>
      </w:tabs>
      <w:spacing w:before="60" w:after="60" w:line="220" w:lineRule="exact"/>
      <w:ind w:left="-425" w:right="-714"/>
      <w:jc w:val="both"/>
    </w:pPr>
    <w:rPr>
      <w:rFonts w:cs="Arial" w:eastAsiaTheme="minorEastAsia"/>
      <w:color w:val="262626" w:themeColor="text1" w:themeTint="D9"/>
      <w:kern w:val="22"/>
      <w:sz w:val="16"/>
      <w:szCs w:val="16"/>
      <w:lang w:bidi="en-US"/>
    </w:rPr>
  </w:style>
  <w:style w:type="character" w:styleId="CaptionChar" w:customStyle="1">
    <w:name w:val="Caption Char"/>
    <w:basedOn w:val="DefaultParagraphFont"/>
    <w:link w:val="Caption"/>
    <w:uiPriority w:val="35"/>
    <w:rsid w:val="00254FC7"/>
    <w:rPr>
      <w:rFonts w:cstheme="minorHAnsi"/>
      <w:color w:val="747679"/>
      <w:sz w:val="16"/>
      <w:szCs w:val="16"/>
    </w:rPr>
  </w:style>
  <w:style w:type="paragraph" w:styleId="Bulletslist" w:customStyle="1">
    <w:name w:val="Bullets list"/>
    <w:basedOn w:val="Normal"/>
    <w:link w:val="BulletslistChar"/>
    <w:rsid w:val="00D97AC3"/>
    <w:pPr>
      <w:numPr>
        <w:numId w:val="4"/>
      </w:numPr>
      <w:spacing w:after="40"/>
      <w:ind w:left="714" w:hanging="357"/>
      <w:textboxTightWrap w:val="allLines"/>
    </w:pPr>
    <w:rPr>
      <w:rFonts w:eastAsiaTheme="minorEastAsia"/>
      <w:lang w:val="en-US" w:bidi="en-US"/>
    </w:rPr>
  </w:style>
  <w:style w:type="character" w:styleId="BulletslistChar" w:customStyle="1">
    <w:name w:val="Bullets list Char"/>
    <w:basedOn w:val="DefaultParagraphFont"/>
    <w:link w:val="Bulletslist"/>
    <w:rsid w:val="00D97AC3"/>
    <w:rPr>
      <w:rFonts w:eastAsiaTheme="minorEastAsia"/>
      <w:lang w:val="en-US" w:bidi="en-US"/>
    </w:rPr>
  </w:style>
  <w:style w:type="paragraph" w:styleId="Sectionname" w:customStyle="1">
    <w:name w:val="Section name"/>
    <w:basedOn w:val="Normal"/>
    <w:link w:val="SectionnameChar"/>
    <w:qFormat/>
    <w:rsid w:val="008A535F"/>
    <w:pPr>
      <w:textboxTightWrap w:val="allLines"/>
    </w:pPr>
    <w:rPr>
      <w:rFonts w:eastAsiaTheme="minorEastAsia"/>
      <w:b/>
      <w:noProof/>
      <w:color w:val="000000" w:themeColor="text1"/>
      <w:spacing w:val="20"/>
      <w:kern w:val="22"/>
      <w:sz w:val="66"/>
      <w:lang w:val="en-US" w:eastAsia="en-AU" w:bidi="en-US"/>
    </w:rPr>
  </w:style>
  <w:style w:type="character" w:styleId="SectionnameChar" w:customStyle="1">
    <w:name w:val="Section name Char"/>
    <w:basedOn w:val="Heading1Char"/>
    <w:link w:val="Sectionname"/>
    <w:rsid w:val="008A535F"/>
    <w:rPr>
      <w:rFonts w:eastAsiaTheme="minorEastAsia" w:cstheme="minorHAnsi"/>
      <w:b/>
      <w:noProof/>
      <w:color w:val="000000" w:themeColor="text1"/>
      <w:spacing w:val="20"/>
      <w:kern w:val="22"/>
      <w:sz w:val="66"/>
      <w:szCs w:val="24"/>
      <w:lang w:val="en-US" w:eastAsia="en-AU" w:bidi="en-US"/>
    </w:rPr>
  </w:style>
  <w:style w:type="paragraph" w:styleId="ListParagraph">
    <w:name w:val="List Paragraph"/>
    <w:basedOn w:val="Normal"/>
    <w:link w:val="ListParagraphChar"/>
    <w:uiPriority w:val="34"/>
    <w:qFormat/>
    <w:rsid w:val="0094394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0158B"/>
    <w:rPr>
      <w:sz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C0158B"/>
    <w:rPr>
      <w:rFonts w:ascii="Calibri" w:hAnsi="Calibr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0158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158B"/>
    <w:rPr>
      <w:sz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C0158B"/>
    <w:rPr>
      <w:rFonts w:ascii="Calibri" w:hAnsi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158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862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62CE"/>
    <w:pPr>
      <w:spacing w:line="240" w:lineRule="auto"/>
    </w:pPr>
    <w:rPr>
      <w:sz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862CE"/>
    <w:rPr>
      <w:rFonts w:cs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2C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862CE"/>
    <w:rPr>
      <w:rFonts w:cstheme="minorHAnsi"/>
      <w:b/>
      <w:bCs/>
      <w:sz w:val="20"/>
      <w:szCs w:val="20"/>
    </w:rPr>
  </w:style>
  <w:style w:type="table" w:styleId="StyleTD" w:customStyle="1">
    <w:name w:val="StyleTD"/>
    <w:basedOn w:val="TableNormal"/>
    <w:uiPriority w:val="99"/>
    <w:rsid w:val="00EE3A11"/>
    <w:pPr>
      <w:spacing w:before="120" w:after="120" w:line="300" w:lineRule="auto"/>
    </w:pPr>
    <w:tblPr/>
    <w:tcPr>
      <w:vAlign w:val="center"/>
    </w:tcPr>
  </w:style>
  <w:style w:type="table" w:styleId="GridTable1Light">
    <w:name w:val="Grid Table 1 Light"/>
    <w:basedOn w:val="TableNormal"/>
    <w:uiPriority w:val="46"/>
    <w:rsid w:val="00EE3A11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tyleTD2" w:customStyle="1">
    <w:name w:val="StyleTD2"/>
    <w:basedOn w:val="TableNormal"/>
    <w:uiPriority w:val="99"/>
    <w:rsid w:val="00EE3A11"/>
    <w:pPr>
      <w:spacing w:after="0" w:line="240" w:lineRule="auto"/>
    </w:pPr>
    <w:tblPr/>
  </w:style>
  <w:style w:type="paragraph" w:styleId="Guidetext" w:customStyle="1">
    <w:name w:val="Guide text"/>
    <w:basedOn w:val="Normal"/>
    <w:link w:val="GuidetextChar"/>
    <w:qFormat/>
    <w:rsid w:val="00EE3A11"/>
    <w:rPr>
      <w:i/>
      <w:color w:val="FF0000"/>
    </w:rPr>
  </w:style>
  <w:style w:type="table" w:styleId="TableGridLight">
    <w:name w:val="Grid Table Light"/>
    <w:basedOn w:val="TableNormal"/>
    <w:uiPriority w:val="40"/>
    <w:rsid w:val="00786D53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GuidetextChar" w:customStyle="1">
    <w:name w:val="Guide text Char"/>
    <w:basedOn w:val="DefaultParagraphFont"/>
    <w:link w:val="Guidetext"/>
    <w:rsid w:val="00EE3A11"/>
    <w:rPr>
      <w:rFonts w:cstheme="minorHAnsi"/>
      <w:i/>
      <w:color w:val="FF0000"/>
      <w:sz w:val="24"/>
      <w:szCs w:val="20"/>
    </w:rPr>
  </w:style>
  <w:style w:type="table" w:styleId="TableGrid1">
    <w:name w:val="Table Grid 1"/>
    <w:basedOn w:val="TableNormal"/>
    <w:uiPriority w:val="99"/>
    <w:semiHidden/>
    <w:unhideWhenUsed/>
    <w:rsid w:val="00786D53"/>
    <w:pPr>
      <w:tabs>
        <w:tab w:val="left" w:pos="284"/>
      </w:tabs>
      <w:spacing w:before="120" w:after="120" w:line="300" w:lineRule="auto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Default" w:customStyle="1">
    <w:name w:val="Default"/>
    <w:rsid w:val="007605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</w:rPr>
  </w:style>
  <w:style w:type="character" w:styleId="BodyChar" w:customStyle="1">
    <w:name w:val="Body Char"/>
    <w:basedOn w:val="DefaultParagraphFont"/>
    <w:link w:val="Body"/>
    <w:rsid w:val="003D5701"/>
  </w:style>
  <w:style w:type="paragraph" w:styleId="BulletListLevel1" w:customStyle="1">
    <w:name w:val="Bullet List Level 1"/>
    <w:basedOn w:val="Body"/>
    <w:link w:val="BulletListLevel1Char"/>
    <w:qFormat/>
    <w:rsid w:val="00832401"/>
    <w:pPr>
      <w:numPr>
        <w:numId w:val="6"/>
      </w:numPr>
      <w:spacing w:after="120"/>
      <w:ind w:left="714" w:hanging="357"/>
    </w:pPr>
  </w:style>
  <w:style w:type="paragraph" w:styleId="BulletlistLevel2" w:customStyle="1">
    <w:name w:val="Bullet list Level 2"/>
    <w:basedOn w:val="Body"/>
    <w:link w:val="BulletlistLevel2Char"/>
    <w:qFormat/>
    <w:rsid w:val="00832401"/>
    <w:pPr>
      <w:numPr>
        <w:ilvl w:val="1"/>
        <w:numId w:val="5"/>
      </w:numPr>
      <w:spacing w:after="120"/>
      <w:ind w:left="1434" w:hanging="357"/>
    </w:pPr>
  </w:style>
  <w:style w:type="character" w:styleId="BulletListLevel1Char" w:customStyle="1">
    <w:name w:val="Bullet List Level 1 Char"/>
    <w:basedOn w:val="BodyChar"/>
    <w:link w:val="BulletListLevel1"/>
    <w:rsid w:val="00832401"/>
  </w:style>
  <w:style w:type="paragraph" w:styleId="BulletListLevel3" w:customStyle="1">
    <w:name w:val="Bullet List Level 3"/>
    <w:basedOn w:val="Body"/>
    <w:link w:val="BulletListLevel3Char"/>
    <w:qFormat/>
    <w:rsid w:val="00832401"/>
    <w:pPr>
      <w:numPr>
        <w:ilvl w:val="2"/>
        <w:numId w:val="5"/>
      </w:numPr>
      <w:spacing w:after="120"/>
      <w:ind w:left="2154" w:hanging="357"/>
    </w:pPr>
  </w:style>
  <w:style w:type="character" w:styleId="BulletlistLevel2Char" w:customStyle="1">
    <w:name w:val="Bullet list Level 2 Char"/>
    <w:basedOn w:val="BodyChar"/>
    <w:link w:val="BulletlistLevel2"/>
    <w:rsid w:val="00832401"/>
  </w:style>
  <w:style w:type="character" w:styleId="BulletListLevel3Char" w:customStyle="1">
    <w:name w:val="Bullet List Level 3 Char"/>
    <w:basedOn w:val="BodyChar"/>
    <w:link w:val="BulletListLevel3"/>
    <w:rsid w:val="00832401"/>
  </w:style>
  <w:style w:type="character" w:styleId="ListParagraphChar" w:customStyle="1">
    <w:name w:val="List Paragraph Char"/>
    <w:basedOn w:val="DefaultParagraphFont"/>
    <w:link w:val="ListParagraph"/>
    <w:uiPriority w:val="34"/>
    <w:rsid w:val="00730384"/>
  </w:style>
  <w:style w:type="paragraph" w:styleId="ListBullet">
    <w:name w:val="List Bullet"/>
    <w:basedOn w:val="ListParagraph"/>
    <w:uiPriority w:val="99"/>
    <w:unhideWhenUsed/>
    <w:rsid w:val="00145D44"/>
    <w:pPr>
      <w:numPr>
        <w:numId w:val="10"/>
      </w:numPr>
      <w:tabs>
        <w:tab w:val="num" w:pos="360"/>
      </w:tabs>
      <w:spacing w:before="120" w:after="120" w:line="288" w:lineRule="auto"/>
      <w:ind w:firstLine="0"/>
    </w:pPr>
    <w:rPr>
      <w:rFonts w:eastAsiaTheme="minorEastAsia"/>
      <w:kern w:val="22"/>
      <w:sz w:val="22"/>
      <w:szCs w:val="18"/>
      <w:lang w:bidi="en-US"/>
    </w:rPr>
  </w:style>
  <w:style w:type="paragraph" w:styleId="paragraph" w:customStyle="1">
    <w:name w:val="paragraph"/>
    <w:basedOn w:val="Normal"/>
    <w:rsid w:val="00145D4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lang w:eastAsia="en-AU"/>
    </w:rPr>
  </w:style>
  <w:style w:type="character" w:styleId="normaltextrun" w:customStyle="1">
    <w:name w:val="normaltextrun"/>
    <w:basedOn w:val="DefaultParagraphFont"/>
    <w:rsid w:val="00145D44"/>
  </w:style>
  <w:style w:type="character" w:styleId="eop" w:customStyle="1">
    <w:name w:val="eop"/>
    <w:basedOn w:val="DefaultParagraphFont"/>
    <w:rsid w:val="00145D44"/>
  </w:style>
  <w:style w:type="paragraph" w:styleId="TableText" w:customStyle="1">
    <w:name w:val="Table Text"/>
    <w:qFormat/>
    <w:rsid w:val="00A04A86"/>
    <w:pPr>
      <w:spacing w:before="120" w:after="120" w:line="264" w:lineRule="auto"/>
    </w:pPr>
    <w:rPr>
      <w:rFonts w:eastAsiaTheme="minorEastAsia"/>
      <w:kern w:val="22"/>
      <w:sz w:val="22"/>
      <w:szCs w:val="18"/>
      <w:lang w:eastAsia="en-AU"/>
    </w:rPr>
  </w:style>
  <w:style w:type="paragraph" w:styleId="Block3Subtitle" w:customStyle="1">
    <w:name w:val="Block 3. Subtitle"/>
    <w:uiPriority w:val="1"/>
    <w:qFormat/>
    <w:rsid w:val="00A04A86"/>
    <w:pPr>
      <w:keepNext/>
      <w:widowControl w:val="0"/>
      <w:tabs>
        <w:tab w:val="left" w:pos="4820"/>
      </w:tabs>
      <w:spacing w:before="120" w:after="0" w:line="240" w:lineRule="auto"/>
    </w:pPr>
    <w:rPr>
      <w:rFonts w:cs="Arial"/>
      <w:b/>
      <w:sz w:val="22"/>
      <w:szCs w:val="22"/>
    </w:rPr>
  </w:style>
  <w:style w:type="paragraph" w:styleId="Block4Subtitletext" w:customStyle="1">
    <w:name w:val="Block 4. Subtitle text"/>
    <w:uiPriority w:val="1"/>
    <w:qFormat/>
    <w:rsid w:val="00A04A86"/>
    <w:pPr>
      <w:keepLines/>
      <w:widowControl w:val="0"/>
      <w:pBdr>
        <w:bottom w:val="single" w:color="D9D9D9" w:themeColor="background1" w:themeShade="D9" w:sz="8" w:space="4"/>
        <w:between w:val="single" w:color="D9D9D9" w:themeColor="background1" w:themeShade="D9" w:sz="8" w:space="1"/>
      </w:pBdr>
      <w:tabs>
        <w:tab w:val="left" w:pos="4820"/>
      </w:tabs>
      <w:spacing w:before="120" w:after="0" w:line="264" w:lineRule="auto"/>
    </w:pPr>
    <w:rPr>
      <w:rFonts w:cs="Arial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A04A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7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04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0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54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0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01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3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09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41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73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4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12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1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90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18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5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79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93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1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6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1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0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79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7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58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0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17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5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8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2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7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2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8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5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3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63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0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6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microsoft.com/office/2020/10/relationships/intelligence" Target="intelligence2.xml" Id="Rd12101cc62c04c08" /><Relationship Type="http://schemas.openxmlformats.org/officeDocument/2006/relationships/hyperlink" Target="http://localhost:3000/products" TargetMode="External" Id="R64db5fdca7cd40e0" /><Relationship Type="http://schemas.openxmlformats.org/officeDocument/2006/relationships/hyperlink" Target="http://localhost:3000/products" TargetMode="External" Id="R425e7d9cdc574162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sitwww.tafensw.edu.a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kilpatrick.000\AppData\Local\Microsoft\Windows\INetCache\IE\RTO0K0RY\Simple_Word_Portrait_Azure%20Blue.dotx" TargetMode="Externa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ff1a340-4e54-4e7f-9675-7359d770c9d4" xsi:nil="true"/>
    <lcf76f155ced4ddcb4097134ff3c332f xmlns="ac4ed8ea-4e84-4294-91d7-9149e382884f">
      <Terms xmlns="http://schemas.microsoft.com/office/infopath/2007/PartnerControls"/>
    </lcf76f155ced4ddcb4097134ff3c332f>
    <Time xmlns="ac4ed8ea-4e84-4294-91d7-9149e382884f" xsi:nil="true"/>
    <ModifiedDate xmlns="ac4ed8ea-4e84-4294-91d7-9149e382884f">2024-07-15T05:15:57+00:00</ModifiedDate>
    <SharedWithUsers xmlns="2ff1a340-4e54-4e7f-9675-7359d770c9d4">
      <UserInfo>
        <DisplayName/>
        <AccountId xsi:nil="true"/>
        <AccountType/>
      </UserInfo>
    </SharedWithUsers>
    <MediaLengthInSeconds xmlns="ac4ed8ea-4e84-4294-91d7-9149e382884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F9EB994DB3D144BB8FF6AC9AFD81D3" ma:contentTypeVersion="23" ma:contentTypeDescription="Create a new document." ma:contentTypeScope="" ma:versionID="a0de3d7276c5204fec8b11a6094da8d8">
  <xsd:schema xmlns:xsd="http://www.w3.org/2001/XMLSchema" xmlns:xs="http://www.w3.org/2001/XMLSchema" xmlns:p="http://schemas.microsoft.com/office/2006/metadata/properties" xmlns:ns1="http://schemas.microsoft.com/sharepoint/v3" xmlns:ns2="2ff1a340-4e54-4e7f-9675-7359d770c9d4" xmlns:ns3="ac4ed8ea-4e84-4294-91d7-9149e382884f" targetNamespace="http://schemas.microsoft.com/office/2006/metadata/properties" ma:root="true" ma:fieldsID="c0fe88680b1cd1867a6edfd8420ac046" ns1:_="" ns2:_="" ns3:_="">
    <xsd:import namespace="http://schemas.microsoft.com/sharepoint/v3"/>
    <xsd:import namespace="2ff1a340-4e54-4e7f-9675-7359d770c9d4"/>
    <xsd:import namespace="ac4ed8ea-4e84-4294-91d7-9149e382884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  <xsd:element ref="ns3:Time" minOccurs="0"/>
                <xsd:element ref="ns3:ModifiedDate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f1a340-4e54-4e7f-9675-7359d770c9d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581b44ed-783c-4d48-9a22-ec20889ff068}" ma:internalName="TaxCatchAll" ma:showField="CatchAllData" ma:web="2ff1a340-4e54-4e7f-9675-7359d770c9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ed8ea-4e84-4294-91d7-9149e3828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cbc2fe7-373b-4481-8641-e4ac488d53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Time" ma:index="23" nillable="true" ma:displayName="Time" ma:format="DateTime" ma:internalName="Time">
      <xsd:simpleType>
        <xsd:restriction base="dms:DateTime"/>
      </xsd:simpleType>
    </xsd:element>
    <xsd:element name="ModifiedDate" ma:index="24" nillable="true" ma:displayName="Modified Date" ma:default="[today]" ma:format="DateOnly" ma:internalName="ModifiedDate">
      <xsd:simpleType>
        <xsd:restriction base="dms:DateTime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A086E-6341-4041-9A5E-1FF2063743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F58D16-A835-4BDB-A50F-CD88A88BBFE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63f131b-4af0-4a66-9de1-3f50ca42dcc1"/>
    <ds:schemaRef ds:uri="fb71decd-4ff3-43fd-bd53-3adaa8a2e820"/>
  </ds:schemaRefs>
</ds:datastoreItem>
</file>

<file path=customXml/itemProps3.xml><?xml version="1.0" encoding="utf-8"?>
<ds:datastoreItem xmlns:ds="http://schemas.openxmlformats.org/officeDocument/2006/customXml" ds:itemID="{7AE61A44-C063-40CC-BEE0-E469A8D4F802}"/>
</file>

<file path=customXml/itemProps4.xml><?xml version="1.0" encoding="utf-8"?>
<ds:datastoreItem xmlns:ds="http://schemas.openxmlformats.org/officeDocument/2006/customXml" ds:itemID="{58F956E7-88F5-4C04-AC99-1E364177E15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124e982-4ed1-4819-8c70-4a27f3d38393}" enabled="1" method="Standard" siteId="{19537222-55d7-4581-84fb-c2da6e835c74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Simple_Word_Portrait_Azure Blue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Chaitali Samani</cp:lastModifiedBy>
  <cp:revision>10</cp:revision>
  <dcterms:created xsi:type="dcterms:W3CDTF">2024-05-21T23:42:00Z</dcterms:created>
  <dcterms:modified xsi:type="dcterms:W3CDTF">2024-07-07T11:00:21Z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0x01010017F9EB994DB3D144BB8FF6AC9AFD81D3</vt:lpwstr>
  </property>
  <property fmtid="{D5CDD505-2E9C-101B-9397-08002B2CF9AE}" pid="3" name="MSIP_Label_1124e982-4ed1-4819-8c70-4a27f3d38393_Enabled">
    <vt:lpwstr>true</vt:lpwstr>
  </property>
  <property fmtid="{D5CDD505-2E9C-101B-9397-08002B2CF9AE}" pid="4" name="MSIP_Label_1124e982-4ed1-4819-8c70-4a27f3d38393_SetDate">
    <vt:lpwstr>2020-04-21T00:22:08Z</vt:lpwstr>
  </property>
  <property fmtid="{D5CDD505-2E9C-101B-9397-08002B2CF9AE}" pid="5" name="MSIP_Label_1124e982-4ed1-4819-8c70-4a27f3d38393_Method">
    <vt:lpwstr>Standard</vt:lpwstr>
  </property>
  <property fmtid="{D5CDD505-2E9C-101B-9397-08002B2CF9AE}" pid="6" name="MSIP_Label_1124e982-4ed1-4819-8c70-4a27f3d38393_Name">
    <vt:lpwstr>No DLM Required</vt:lpwstr>
  </property>
  <property fmtid="{D5CDD505-2E9C-101B-9397-08002B2CF9AE}" pid="7" name="MSIP_Label_1124e982-4ed1-4819-8c70-4a27f3d38393_SiteId">
    <vt:lpwstr>19537222-55d7-4581-84fb-c2da6e835c74</vt:lpwstr>
  </property>
  <property fmtid="{D5CDD505-2E9C-101B-9397-08002B2CF9AE}" pid="8" name="MSIP_Label_1124e982-4ed1-4819-8c70-4a27f3d38393_ActionId">
    <vt:lpwstr>85b24e62-2e41-407b-8039-000022dbf751</vt:lpwstr>
  </property>
  <property fmtid="{D5CDD505-2E9C-101B-9397-08002B2CF9AE}" pid="9" name="MSIP_Label_1124e982-4ed1-4819-8c70-4a27f3d38393_ContentBits">
    <vt:lpwstr>0</vt:lpwstr>
  </property>
  <property fmtid="{D5CDD505-2E9C-101B-9397-08002B2CF9AE}" pid="10" name="MediaServiceImageTags">
    <vt:lpwstr/>
  </property>
  <property fmtid="{D5CDD505-2E9C-101B-9397-08002B2CF9AE}" pid="11" name="GrammarlyDocumentId">
    <vt:lpwstr>9ba84ab7441a2efc0453cb9684cc414f7c521645bec17de212d07979c9742abc</vt:lpwstr>
  </property>
  <property fmtid="{D5CDD505-2E9C-101B-9397-08002B2CF9AE}" pid="12" name="Order">
    <vt:r8>5595200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