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9FD" w:rsidP="006269FD" w:rsidRDefault="00DE338C" w14:paraId="301E92C3" w14:textId="4B0FE0AA">
      <w:pPr>
        <w:pStyle w:val="Heading1"/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</w:pPr>
      <w:r w:rsidR="58340FC2">
        <w:rPr>
          <w:rFonts w:ascii="Calibri Light" w:hAnsi="Calibri Light" w:cs="Calibri Light"/>
          <w:sz w:val="32"/>
          <w:szCs w:val="32"/>
        </w:rPr>
        <w:t xml:space="preserve">Lab </w:t>
      </w:r>
      <w:r w:rsidR="017C4692">
        <w:rPr>
          <w:rFonts w:ascii="Calibri Light" w:hAnsi="Calibri Light" w:cs="Calibri Light"/>
          <w:sz w:val="32"/>
          <w:szCs w:val="32"/>
        </w:rPr>
        <w:t xml:space="preserve">2</w:t>
      </w:r>
      <w:r w:rsidR="33A84EDD">
        <w:rPr>
          <w:rFonts w:ascii="Calibri Light" w:hAnsi="Calibri Light" w:cs="Calibri Light"/>
          <w:sz w:val="32"/>
          <w:szCs w:val="32"/>
        </w:rPr>
        <w:t xml:space="preserve"> </w:t>
      </w:r>
      <w:r w:rsidR="2AEEA7C8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[</w:t>
      </w:r>
      <w:r w:rsidRPr="15DE8374" w:rsidR="35596ED2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Backend a</w:t>
      </w:r>
      <w:r w:rsidRPr="15DE8374" w:rsidR="05D22B71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pplication performance</w:t>
      </w:r>
      <w:r w:rsidRPr="15DE8374" w:rsidR="35596ED2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] </w:t>
      </w:r>
      <w:r w:rsidR="35596ED2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 xml:space="preserve"> </w:t>
      </w:r>
    </w:p>
    <w:p w:rsidRPr="006269FD" w:rsidR="006269FD" w:rsidP="006269FD" w:rsidRDefault="006269FD" w14:paraId="2E2F97EC" w14:textId="7777777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Pr="008D3AAD" w:rsidR="009F5FBF" w:rsidTr="15DE8374" w14:paraId="1D0721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7C9AD532" w:rsidRDefault="00DE338C" w14:paraId="17EBB04B" w14:textId="374874D5">
            <w:pPr>
              <w:spacing w:after="0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Lab Title</w:t>
            </w:r>
            <w:r w:rsidRPr="7C9AD532" w:rsidR="009F5FBF">
              <w:rPr>
                <w:bCs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7F3DA2" w:rsidR="009F5FBF" w:rsidP="4D55E5C4" w:rsidRDefault="00230E2F" w14:paraId="47D6F879" w14:textId="472151BD">
            <w:pPr>
              <w:spacing w:after="0"/>
              <w:rPr>
                <w:rFonts w:eastAsia="Calibri" w:cs="Calibri" w:cstheme="minorAscii"/>
                <w:sz w:val="22"/>
                <w:szCs w:val="22"/>
              </w:rPr>
            </w:pPr>
            <w:r w:rsidRPr="15DE8374" w:rsidR="2AEEA7C8">
              <w:rPr>
                <w:rFonts w:eastAsia="Calibri" w:cs="Calibri" w:cstheme="minorAscii"/>
                <w:sz w:val="22"/>
                <w:szCs w:val="22"/>
              </w:rPr>
              <w:t xml:space="preserve"> </w:t>
            </w:r>
            <w:r w:rsidRPr="15DE8374" w:rsidR="6C79287E">
              <w:rPr>
                <w:rFonts w:eastAsia="Calibri" w:cs="Calibri" w:cstheme="minorAscii"/>
                <w:sz w:val="22"/>
                <w:szCs w:val="22"/>
              </w:rPr>
              <w:t>Backend application performance</w:t>
            </w:r>
          </w:p>
        </w:tc>
      </w:tr>
      <w:tr w:rsidRPr="008D3AAD" w:rsidR="009F5FBF" w:rsidTr="15DE8374" w14:paraId="3BF6E4B5" w14:textId="77777777">
        <w:trPr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002C3999" w:rsidRDefault="009F5FBF" w14:paraId="35ABB278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Expected duration</w:t>
            </w:r>
            <w:r w:rsidRPr="008D3A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(hours):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DE338C" w:rsidR="009F5FBF" w:rsidP="4D55E5C4" w:rsidRDefault="00230E2F" w14:paraId="16EA777E" w14:textId="3F4CB9E4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15DE8374" w:rsidR="2AEEA7C8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  <w:r w:rsidRPr="15DE8374" w:rsidR="6522F18E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1 hour </w:t>
            </w:r>
            <w:r w:rsidRPr="15DE8374" w:rsidR="3533BA9F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4</w:t>
            </w:r>
            <w:r w:rsidRPr="15DE8374" w:rsidR="6522F18E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5 mins </w:t>
            </w:r>
          </w:p>
        </w:tc>
      </w:tr>
    </w:tbl>
    <w:p w:rsidR="00DE338C" w:rsidP="00DE338C" w:rsidRDefault="00DE338C" w14:paraId="6768035B" w14:textId="77777777">
      <w:pPr>
        <w:rPr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15DE8374" w14:paraId="7A3166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DE338C" w:rsidRDefault="00DE338C" w14:paraId="28E87DDE" w14:textId="41011812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Objectives</w:t>
            </w:r>
          </w:p>
        </w:tc>
      </w:tr>
      <w:tr w:rsidRPr="00056935" w:rsidR="00DE338C" w:rsidTr="15DE8374" w14:paraId="5F36BB20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4E74503B" w14:textId="16B0B6D7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15DE8374" w:rsidR="0DD8733A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Understanding </w:t>
            </w:r>
            <w:r w:rsidRPr="15DE8374" w:rsidR="22C7E8A1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load balancers and how they provisioned in a cloud environment </w:t>
            </w:r>
            <w:r w:rsidRPr="15DE8374" w:rsidR="0DD8733A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</w:p>
        </w:tc>
      </w:tr>
      <w:tr w:rsidR="00DE338C" w:rsidTr="15DE8374" w14:paraId="20064697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15DE8374" w:rsidRDefault="00230E2F" w14:paraId="7F7E0156" w14:textId="3EAE0D29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15DE8374" w:rsidR="7BE8E7F9">
              <w:rPr>
                <w:rFonts w:ascii="Calibri" w:hAnsi="Calibri" w:cs="Calibri" w:asciiTheme="minorAscii" w:hAnsiTheme="minorAscii" w:cstheme="minorAscii"/>
              </w:rPr>
              <w:t xml:space="preserve">Learn how to provision cache like Redis in a cloud environment  </w:t>
            </w:r>
          </w:p>
        </w:tc>
      </w:tr>
    </w:tbl>
    <w:p w:rsidR="00DE338C" w:rsidP="4C02D46C" w:rsidRDefault="00DE338C" w14:paraId="004D0217" w14:textId="77777777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color w:val="FF000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4D55E5C4" w14:paraId="09AA0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442102" w:rsidRDefault="00DE338C" w14:paraId="5091EFD1" w14:textId="7C4E7BB6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Requirements</w:t>
            </w:r>
          </w:p>
        </w:tc>
      </w:tr>
      <w:tr w:rsidRPr="002F585B" w:rsidR="007F3DA2" w:rsidTr="4D55E5C4" w14:paraId="4D884415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5AECE7DF" w14:textId="1ABA1358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4D55E5C4" w:rsidR="0CEB50A0">
              <w:rPr>
                <w:rFonts w:ascii="Calibri" w:hAnsi="Calibri" w:cs="Calibri" w:asciiTheme="minorAscii" w:hAnsiTheme="minorAscii" w:cstheme="minorAscii"/>
              </w:rPr>
              <w:t xml:space="preserve">A laptop or a desktop with Windows or Mac as an operating system </w:t>
            </w:r>
          </w:p>
        </w:tc>
      </w:tr>
      <w:tr w:rsidR="007F3DA2" w:rsidTr="4D55E5C4" w14:paraId="04FFBF85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007F3DA2" w:rsidRDefault="00230E2F" w14:paraId="7FA8ACF2" w14:textId="3A1ED7BF">
            <w:pPr>
              <w:rPr>
                <w:rFonts w:eastAsia="Calibri" w:cs="Calibri"/>
                <w:sz w:val="20"/>
                <w:szCs w:val="20"/>
              </w:rPr>
            </w:pPr>
            <w:r w:rsidRPr="4D55E5C4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4D55E5C4" w:rsidR="37CD96C0">
              <w:rPr>
                <w:rFonts w:ascii="Calibri" w:hAnsi="Calibri" w:cs="Calibri" w:asciiTheme="minorAscii" w:hAnsiTheme="minorAscii" w:cstheme="minorAscii"/>
              </w:rPr>
              <w:t xml:space="preserve">Visual studio code or something similar as a text editor </w:t>
            </w:r>
          </w:p>
        </w:tc>
      </w:tr>
      <w:tr w:rsidR="007F3DA2" w:rsidTr="4D55E5C4" w14:paraId="0DAA1B2D" w14:textId="77777777">
        <w:trPr>
          <w:trHeight w:val="2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4D55E5C4" w:rsidP="4D55E5C4" w:rsidRDefault="4D55E5C4" w14:paraId="5DC2BAD3" w14:textId="7A13E9AD">
            <w:p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4D55E5C4" w:rsidR="4D55E5C4">
              <w:rPr>
                <w:rFonts w:ascii="Calibri" w:hAnsi="Calibri" w:cs="Calibri" w:asciiTheme="minorAscii" w:hAnsiTheme="minorAscii" w:cstheme="minorAscii"/>
              </w:rPr>
              <w:t xml:space="preserve"> A modern web browser like chrome </w:t>
            </w:r>
          </w:p>
        </w:tc>
      </w:tr>
    </w:tbl>
    <w:p w:rsidR="00DE338C" w:rsidP="00DE338C" w:rsidRDefault="00DE338C" w14:paraId="62ED9C4C" w14:textId="77777777">
      <w:pPr>
        <w:pStyle w:val="Heading2"/>
      </w:pPr>
    </w:p>
    <w:p w:rsidR="00DE338C" w:rsidP="00DE338C" w:rsidRDefault="00DE338C" w14:paraId="3BD5C5EB" w14:textId="04B8EC30">
      <w:pPr>
        <w:pStyle w:val="Heading2"/>
      </w:pPr>
      <w:r>
        <w:t>Lab Instructions:</w:t>
      </w:r>
    </w:p>
    <w:p w:rsidRPr="007F3DA2" w:rsidR="007F3DA2" w:rsidP="007F3DA2" w:rsidRDefault="00230E2F" w14:paraId="7A274BA4" w14:textId="4F910240">
      <w:pPr>
        <w:pStyle w:val="Heading1"/>
      </w:pPr>
      <w:r w:rsidR="26095C3D">
        <w:rPr/>
        <w:t xml:space="preserve">Understanding </w:t>
      </w:r>
      <w:r w:rsidR="7EFF7EC0">
        <w:rPr/>
        <w:t>load balancers</w:t>
      </w:r>
      <w:r w:rsidR="0601AAA3">
        <w:rPr/>
        <w:t>, caching</w:t>
      </w:r>
      <w:r w:rsidR="7EFF7EC0">
        <w:rPr/>
        <w:t xml:space="preserve"> </w:t>
      </w:r>
      <w:r w:rsidR="57E13CC6">
        <w:rPr/>
        <w:t xml:space="preserve">etc. </w:t>
      </w:r>
      <w:r w:rsidR="7EFF7EC0">
        <w:rPr/>
        <w:t>and how they provisioned in a cloud environment</w:t>
      </w:r>
    </w:p>
    <w:p w:rsidR="418BEF7F" w:rsidP="4D55E5C4" w:rsidRDefault="418BEF7F" w14:paraId="2EB63063" w14:textId="469E23D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26095C3D">
        <w:rPr/>
        <w:t xml:space="preserve">This lab will help you to get familiar with </w:t>
      </w:r>
      <w:r w:rsidR="6FE33769">
        <w:rPr/>
        <w:t xml:space="preserve">load balancers, how they are being utilised and what are the steps need to be followed to create a load balancer in the cloud. We will also </w:t>
      </w:r>
      <w:r w:rsidR="6FE33769">
        <w:rPr/>
        <w:t>look into</w:t>
      </w:r>
      <w:r w:rsidR="6FE33769">
        <w:rPr/>
        <w:t xml:space="preserve"> benefits of cache, and how can easily provision a cache server in the cloud for a web application. </w:t>
      </w:r>
      <w:r w:rsidR="30A37D25">
        <w:rPr/>
        <w:t xml:space="preserve"> </w:t>
      </w:r>
    </w:p>
    <w:p w:rsidR="50E02AD7" w:rsidP="15DE8374" w:rsidRDefault="50E02AD7" w14:paraId="41F76A23" w14:textId="284C4DF6">
      <w:pPr>
        <w:pStyle w:val="Heading3"/>
        <w:spacing w:before="240" w:after="200" w:afterAutospacing="off" w:line="240" w:lineRule="auto"/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</w:pPr>
      <w:r w:rsidRPr="15DE8374" w:rsidR="021DD3B3"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  <w:t>Part 1</w:t>
      </w:r>
      <w:r w:rsidRPr="15DE8374" w:rsidR="5E624055"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  <w:t xml:space="preserve"> – Create a load balancer in Azure </w:t>
      </w:r>
      <w:r w:rsidRPr="15DE8374" w:rsidR="021DD3B3"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  <w:t xml:space="preserve"> </w:t>
      </w:r>
    </w:p>
    <w:p w:rsidR="51EC99D6" w:rsidP="15DE8374" w:rsidRDefault="51EC99D6" w14:paraId="189437A8" w14:textId="4BEDC5C2">
      <w:pPr>
        <w:pStyle w:val="Heading3"/>
        <w:spacing w:before="281" w:beforeAutospacing="off" w:after="281" w:afterAutospacing="off"/>
      </w:pPr>
      <w:r w:rsidRPr="15DE8374" w:rsidR="51EC99D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AU"/>
        </w:rPr>
        <w:t>Step 1: Log in to the Azure Portal</w:t>
      </w:r>
    </w:p>
    <w:p w:rsidR="51EC99D6" w:rsidP="15DE8374" w:rsidRDefault="51EC99D6" w14:paraId="4E4B8137" w14:textId="5685C7B8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 xml:space="preserve">Go to the </w:t>
      </w:r>
      <w:hyperlink r:id="R1ea822d4d41d422a">
        <w:r w:rsidRPr="15DE8374" w:rsidR="51EC99D6">
          <w:rPr>
            <w:rStyle w:val="Hyperlink"/>
            <w:rFonts w:ascii="Calibri" w:hAnsi="Calibri" w:eastAsia="Calibri" w:cs="Calibri"/>
            <w:noProof/>
            <w:sz w:val="24"/>
            <w:szCs w:val="24"/>
            <w:lang w:val="en-AU"/>
          </w:rPr>
          <w:t>Azure Portal</w:t>
        </w:r>
      </w:hyperlink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 xml:space="preserve"> and log in with your Azure account.</w:t>
      </w:r>
    </w:p>
    <w:p w:rsidR="51EC99D6" w:rsidP="15DE8374" w:rsidRDefault="51EC99D6" w14:paraId="64A288A3" w14:textId="11AC0CD7">
      <w:pPr>
        <w:pStyle w:val="Heading3"/>
        <w:spacing w:before="281" w:beforeAutospacing="off" w:after="281" w:afterAutospacing="off"/>
      </w:pPr>
      <w:r w:rsidRPr="15DE8374" w:rsidR="51EC99D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AU"/>
        </w:rPr>
        <w:t>Step 2: Create a Resource Group</w:t>
      </w:r>
    </w:p>
    <w:p w:rsidR="51EC99D6" w:rsidP="15DE8374" w:rsidRDefault="51EC99D6" w14:paraId="2598D75D" w14:textId="441EB132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In the Azure Portal, click on "Resource groups" in the left-hand menu.</w:t>
      </w:r>
    </w:p>
    <w:p w:rsidR="51EC99D6" w:rsidP="15DE8374" w:rsidRDefault="51EC99D6" w14:paraId="4C8D1A91" w14:textId="696EA256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the "+ Create" button.</w:t>
      </w:r>
    </w:p>
    <w:p w:rsidR="51EC99D6" w:rsidP="15DE8374" w:rsidRDefault="51EC99D6" w14:paraId="49E86949" w14:textId="32B14BBF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Fill in the necessary details:</w:t>
      </w:r>
    </w:p>
    <w:p w:rsidR="51EC99D6" w:rsidP="15DE8374" w:rsidRDefault="51EC99D6" w14:paraId="7856C2A0" w14:textId="44CFB0F3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Subscription: Select your subscription.</w:t>
      </w:r>
    </w:p>
    <w:p w:rsidR="51EC99D6" w:rsidP="15DE8374" w:rsidRDefault="51EC99D6" w14:paraId="12C6F0A5" w14:textId="5A3378FD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Resource group: Enter a name for your resource group.</w:t>
      </w:r>
    </w:p>
    <w:p w:rsidR="51EC99D6" w:rsidP="15DE8374" w:rsidRDefault="51EC99D6" w14:paraId="15C9AFEE" w14:textId="4F5CEB8B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Region: Choose a region where you want to deploy your resources.</w:t>
      </w:r>
    </w:p>
    <w:p w:rsidR="51EC99D6" w:rsidP="15DE8374" w:rsidRDefault="51EC99D6" w14:paraId="7FB35A63" w14:textId="783B708B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"Review + create" and then "Create".</w:t>
      </w:r>
    </w:p>
    <w:p w:rsidR="51EC99D6" w:rsidP="15DE8374" w:rsidRDefault="51EC99D6" w14:paraId="1757D78A" w14:textId="32D708C1">
      <w:pPr>
        <w:pStyle w:val="Heading3"/>
        <w:spacing w:before="281" w:beforeAutospacing="off" w:after="281" w:afterAutospacing="off"/>
      </w:pPr>
      <w:r w:rsidRPr="15DE8374" w:rsidR="51EC99D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AU"/>
        </w:rPr>
        <w:t>Step 3: Create Virtual Network and Subnets</w:t>
      </w:r>
    </w:p>
    <w:p w:rsidR="51EC99D6" w:rsidP="15DE8374" w:rsidRDefault="51EC99D6" w14:paraId="4005AF5E" w14:textId="62E8BBEE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In the Azure Portal, search for "Virtual networks" and select it.</w:t>
      </w:r>
    </w:p>
    <w:p w:rsidR="51EC99D6" w:rsidP="15DE8374" w:rsidRDefault="51EC99D6" w14:paraId="209C4FFA" w14:textId="18716EC7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the "+ Create" button.</w:t>
      </w:r>
    </w:p>
    <w:p w:rsidR="51EC99D6" w:rsidP="15DE8374" w:rsidRDefault="51EC99D6" w14:paraId="1F3D2951" w14:textId="10826B77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Fill in the necessary details:</w:t>
      </w:r>
    </w:p>
    <w:p w:rsidR="51EC99D6" w:rsidP="15DE8374" w:rsidRDefault="51EC99D6" w14:paraId="07DE41C8" w14:textId="5DDDC523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Subscription: Select your subscription.</w:t>
      </w:r>
    </w:p>
    <w:p w:rsidR="51EC99D6" w:rsidP="15DE8374" w:rsidRDefault="51EC99D6" w14:paraId="6C2044CA" w14:textId="2A3EC4A6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Resource group: Select the resource group you created.</w:t>
      </w:r>
    </w:p>
    <w:p w:rsidR="51EC99D6" w:rsidP="15DE8374" w:rsidRDefault="51EC99D6" w14:paraId="08E42C1A" w14:textId="0EE9F075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Name: Enter a name for your virtual network.</w:t>
      </w:r>
    </w:p>
    <w:p w:rsidR="51EC99D6" w:rsidP="15DE8374" w:rsidRDefault="51EC99D6" w14:paraId="3D40B071" w14:textId="7AC90C61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Region: Select the same region as your resource group.</w:t>
      </w:r>
    </w:p>
    <w:p w:rsidR="51EC99D6" w:rsidP="15DE8374" w:rsidRDefault="51EC99D6" w14:paraId="6AF69E64" w14:textId="4AEE6E6A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on "IP Addresses" and configure your address space and subnets.</w:t>
      </w:r>
    </w:p>
    <w:p w:rsidR="51EC99D6" w:rsidP="15DE8374" w:rsidRDefault="51EC99D6" w14:paraId="6EFB7BD9" w14:textId="7A2975CE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Address space: Enter an IP address range (e.g., 10.0.0.0/16).</w:t>
      </w:r>
    </w:p>
    <w:p w:rsidR="51EC99D6" w:rsidP="15DE8374" w:rsidRDefault="51EC99D6" w14:paraId="6E13DE51" w14:textId="1756EE5F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Subnets: Add subnets (e.g., frontend-subnet, backend-subnet).</w:t>
      </w:r>
    </w:p>
    <w:p w:rsidR="51EC99D6" w:rsidP="15DE8374" w:rsidRDefault="51EC99D6" w14:paraId="2A926A94" w14:textId="69D0F9E5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"Review + create" and then "Create".</w:t>
      </w:r>
    </w:p>
    <w:p w:rsidR="51EC99D6" w:rsidP="15DE8374" w:rsidRDefault="51EC99D6" w14:paraId="1C098C34" w14:textId="090EF9FC">
      <w:pPr>
        <w:pStyle w:val="Heading3"/>
        <w:spacing w:before="281" w:beforeAutospacing="off" w:after="281" w:afterAutospacing="off"/>
      </w:pPr>
      <w:r w:rsidRPr="15DE8374" w:rsidR="51EC99D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AU"/>
        </w:rPr>
        <w:t>Step 4: Create Virtual Machines</w:t>
      </w:r>
    </w:p>
    <w:p w:rsidR="51EC99D6" w:rsidP="15DE8374" w:rsidRDefault="51EC99D6" w14:paraId="27A4C785" w14:textId="3DE03ABA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In the Azure Portal, search for "Virtual machines" and select it.</w:t>
      </w:r>
    </w:p>
    <w:p w:rsidR="51EC99D6" w:rsidP="15DE8374" w:rsidRDefault="51EC99D6" w14:paraId="292E2F52" w14:textId="3707C49C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the "+ Create" button.</w:t>
      </w:r>
    </w:p>
    <w:p w:rsidR="51EC99D6" w:rsidP="15DE8374" w:rsidRDefault="51EC99D6" w14:paraId="1017257A" w14:textId="2AAB414D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Fill in the necessary details:</w:t>
      </w:r>
    </w:p>
    <w:p w:rsidR="51EC99D6" w:rsidP="15DE8374" w:rsidRDefault="51EC99D6" w14:paraId="2B8F3D9B" w14:textId="771336E5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Subscription: Select your subscription.</w:t>
      </w:r>
    </w:p>
    <w:p w:rsidR="51EC99D6" w:rsidP="15DE8374" w:rsidRDefault="51EC99D6" w14:paraId="2C6F74AB" w14:textId="096FF56F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Resource group: Select the resource group you created.</w:t>
      </w:r>
    </w:p>
    <w:p w:rsidR="51EC99D6" w:rsidP="15DE8374" w:rsidRDefault="51EC99D6" w14:paraId="74B0470A" w14:textId="35F69515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Virtual machine name: Enter a name for your VM.</w:t>
      </w:r>
    </w:p>
    <w:p w:rsidR="51EC99D6" w:rsidP="15DE8374" w:rsidRDefault="51EC99D6" w14:paraId="3452A189" w14:textId="004A3AC6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Region: Select the same region.</w:t>
      </w:r>
    </w:p>
    <w:p w:rsidR="51EC99D6" w:rsidP="15DE8374" w:rsidRDefault="51EC99D6" w14:paraId="6FBF5EE1" w14:textId="1D1604BB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Availability options: Choose "Availability set" or "Availability zone" to ensure high availability.</w:t>
      </w:r>
    </w:p>
    <w:p w:rsidR="51EC99D6" w:rsidP="15DE8374" w:rsidRDefault="51EC99D6" w14:paraId="046884C2" w14:textId="31994785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Image: Select the OS image (e.g., Windows Server or Ubuntu).</w:t>
      </w:r>
    </w:p>
    <w:p w:rsidR="51EC99D6" w:rsidP="15DE8374" w:rsidRDefault="51EC99D6" w14:paraId="12148893" w14:textId="667C5B48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Size: Choose the VM size.</w:t>
      </w:r>
    </w:p>
    <w:p w:rsidR="51EC99D6" w:rsidP="15DE8374" w:rsidRDefault="51EC99D6" w14:paraId="1849A022" w14:textId="1FC890AB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Administrator account: Configure the admin username and password/SSH key.</w:t>
      </w:r>
    </w:p>
    <w:p w:rsidR="51EC99D6" w:rsidP="15DE8374" w:rsidRDefault="51EC99D6" w14:paraId="403162BD" w14:textId="13B6DEE0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Inbound port rules: Allow HTTP (80) and/or HTTPS (443).</w:t>
      </w:r>
    </w:p>
    <w:p w:rsidR="51EC99D6" w:rsidP="15DE8374" w:rsidRDefault="51EC99D6" w14:paraId="41180B66" w14:textId="4A188BCD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"Next: Disks" and configure storage options.</w:t>
      </w:r>
    </w:p>
    <w:p w:rsidR="51EC99D6" w:rsidP="15DE8374" w:rsidRDefault="51EC99D6" w14:paraId="7D2DAF64" w14:textId="3D5CB007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"Next: Networking" and select your virtual network and subnet.</w:t>
      </w:r>
    </w:p>
    <w:p w:rsidR="51EC99D6" w:rsidP="15DE8374" w:rsidRDefault="51EC99D6" w14:paraId="6594A70D" w14:textId="45B9F571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Repeat the process to create additional VMs as needed.</w:t>
      </w:r>
    </w:p>
    <w:p w:rsidR="51EC99D6" w:rsidP="15DE8374" w:rsidRDefault="51EC99D6" w14:paraId="4ED4824A" w14:textId="596C1E8F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"Review + create" and then "Create".</w:t>
      </w:r>
    </w:p>
    <w:p w:rsidR="51EC99D6" w:rsidP="15DE8374" w:rsidRDefault="51EC99D6" w14:paraId="443A78C1" w14:textId="69753FAC">
      <w:pPr>
        <w:pStyle w:val="Heading3"/>
        <w:spacing w:before="281" w:beforeAutospacing="off" w:after="281" w:afterAutospacing="off"/>
      </w:pPr>
      <w:r w:rsidRPr="15DE8374" w:rsidR="51EC99D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AU"/>
        </w:rPr>
        <w:t>Step 5: Create a Load Balancer</w:t>
      </w:r>
    </w:p>
    <w:p w:rsidR="51EC99D6" w:rsidP="15DE8374" w:rsidRDefault="51EC99D6" w14:paraId="2E3E843B" w14:textId="78BF738A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In the Azure Portal, search for "Load balancers" and select it.</w:t>
      </w:r>
    </w:p>
    <w:p w:rsidR="51EC99D6" w:rsidP="15DE8374" w:rsidRDefault="51EC99D6" w14:paraId="5C8A9BF2" w14:textId="17D14494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the "+ Create" button.</w:t>
      </w:r>
    </w:p>
    <w:p w:rsidR="51EC99D6" w:rsidP="15DE8374" w:rsidRDefault="51EC99D6" w14:paraId="13D2732E" w14:textId="10A6AC01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Fill in the necessary details:</w:t>
      </w:r>
    </w:p>
    <w:p w:rsidR="51EC99D6" w:rsidP="15DE8374" w:rsidRDefault="51EC99D6" w14:paraId="60CEECB0" w14:textId="0D1AAD4B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Subscription: Select your subscription.</w:t>
      </w:r>
    </w:p>
    <w:p w:rsidR="51EC99D6" w:rsidP="15DE8374" w:rsidRDefault="51EC99D6" w14:paraId="6DCDBD8B" w14:textId="7EF63728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Resource group: Select the resource group you created.</w:t>
      </w:r>
    </w:p>
    <w:p w:rsidR="51EC99D6" w:rsidP="15DE8374" w:rsidRDefault="51EC99D6" w14:paraId="26E9DD8D" w14:textId="396BE276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Name: Enter a name for your load balancer.</w:t>
      </w:r>
    </w:p>
    <w:p w:rsidR="51EC99D6" w:rsidP="15DE8374" w:rsidRDefault="51EC99D6" w14:paraId="11AD30D4" w14:textId="22DB17B6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Region: Select the same region.</w:t>
      </w:r>
    </w:p>
    <w:p w:rsidR="51EC99D6" w:rsidP="15DE8374" w:rsidRDefault="51EC99D6" w14:paraId="2CAE993C" w14:textId="772C3EDE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Type: Choose "Public" or "Internal" based on your requirement.</w:t>
      </w:r>
    </w:p>
    <w:p w:rsidR="51EC99D6" w:rsidP="15DE8374" w:rsidRDefault="51EC99D6" w14:paraId="3E350BD1" w14:textId="3D6A0BFA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SKU: Select the appropriate SKU (Basic or Standard).</w:t>
      </w:r>
    </w:p>
    <w:p w:rsidR="51EC99D6" w:rsidP="15DE8374" w:rsidRDefault="51EC99D6" w14:paraId="4BFAF7EF" w14:textId="2416966B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"Review + create" and then "Create".</w:t>
      </w:r>
    </w:p>
    <w:p w:rsidR="51EC99D6" w:rsidP="15DE8374" w:rsidRDefault="51EC99D6" w14:paraId="69D365F9" w14:textId="4FA42035">
      <w:pPr>
        <w:pStyle w:val="Heading3"/>
        <w:spacing w:before="281" w:beforeAutospacing="off" w:after="281" w:afterAutospacing="off"/>
      </w:pPr>
      <w:r w:rsidRPr="15DE8374" w:rsidR="51EC99D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AU"/>
        </w:rPr>
        <w:t>Step 6: Configure the Load Balancer</w:t>
      </w:r>
    </w:p>
    <w:p w:rsidR="51EC99D6" w:rsidP="15DE8374" w:rsidRDefault="51EC99D6" w14:paraId="016748ED" w14:textId="3E705F5E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After the load balancer is created, go to your load balancer in the Azure Portal.</w:t>
      </w:r>
    </w:p>
    <w:p w:rsidR="51EC99D6" w:rsidP="15DE8374" w:rsidRDefault="51EC99D6" w14:paraId="7EDF7037" w14:textId="218A5016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on "Frontend IP configuration" and add a frontend IP.</w:t>
      </w:r>
    </w:p>
    <w:p w:rsidR="51EC99D6" w:rsidP="15DE8374" w:rsidRDefault="51EC99D6" w14:paraId="6AFC971A" w14:textId="3118A20F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on "Backend pools" and add a backend pool.</w:t>
      </w:r>
    </w:p>
    <w:p w:rsidR="51EC99D6" w:rsidP="15DE8374" w:rsidRDefault="51EC99D6" w14:paraId="48BF4BD5" w14:textId="28D4E20E">
      <w:pPr>
        <w:pStyle w:val="ListParagraph"/>
        <w:numPr>
          <w:ilvl w:val="0"/>
          <w:numId w:val="127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Add your virtual machines to the backend pool.</w:t>
      </w:r>
    </w:p>
    <w:p w:rsidR="51EC99D6" w:rsidP="15DE8374" w:rsidRDefault="51EC99D6" w14:paraId="1682A513" w14:textId="686BE3F6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on "Health probes" and add a health probe.</w:t>
      </w:r>
    </w:p>
    <w:p w:rsidR="51EC99D6" w:rsidP="15DE8374" w:rsidRDefault="51EC99D6" w14:paraId="50036E85" w14:textId="2A9ED229">
      <w:pPr>
        <w:pStyle w:val="ListParagraph"/>
        <w:numPr>
          <w:ilvl w:val="0"/>
          <w:numId w:val="128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Configure the health probe (e.g., TCP, HTTP, HTTPS) and the port.</w:t>
      </w:r>
    </w:p>
    <w:p w:rsidR="51EC99D6" w:rsidP="15DE8374" w:rsidRDefault="51EC99D6" w14:paraId="5C45836A" w14:textId="1A1E35D3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Click on "Load balancing rules" and add a load balancing rule.</w:t>
      </w:r>
    </w:p>
    <w:p w:rsidR="51EC99D6" w:rsidP="15DE8374" w:rsidRDefault="51EC99D6" w14:paraId="3FB37C2C" w14:textId="685A95B3">
      <w:pPr>
        <w:pStyle w:val="ListParagraph"/>
        <w:numPr>
          <w:ilvl w:val="0"/>
          <w:numId w:val="12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Configure the rule (e.g., frontend IP, backend pool, protocol, port, session persistence).</w:t>
      </w:r>
    </w:p>
    <w:p w:rsidR="51EC99D6" w:rsidP="15DE8374" w:rsidRDefault="51EC99D6" w14:paraId="2435ADD9" w14:textId="12C3F032">
      <w:pPr>
        <w:pStyle w:val="Heading3"/>
        <w:spacing w:before="281" w:beforeAutospacing="off" w:after="281" w:afterAutospacing="off"/>
      </w:pPr>
      <w:r w:rsidRPr="15DE8374" w:rsidR="51EC99D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AU"/>
        </w:rPr>
        <w:t>Step 7: Test the Load Balancer</w:t>
      </w:r>
    </w:p>
    <w:p w:rsidR="51EC99D6" w:rsidP="15DE8374" w:rsidRDefault="51EC99D6" w14:paraId="17780460" w14:textId="5172A688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Obtain the public IP address of the load balancer from the "Frontend IP configuration" section.</w:t>
      </w:r>
    </w:p>
    <w:p w:rsidR="51EC99D6" w:rsidP="15DE8374" w:rsidRDefault="51EC99D6" w14:paraId="747D3D04" w14:textId="0B71C3BC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Open a web browser and enter the public IP address.</w:t>
      </w:r>
    </w:p>
    <w:p w:rsidR="51EC99D6" w:rsidP="15DE8374" w:rsidRDefault="51EC99D6" w14:paraId="22093345" w14:textId="68E1060D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/>
          <w:sz w:val="24"/>
          <w:szCs w:val="24"/>
          <w:lang w:val="en-AU"/>
        </w:rPr>
      </w:pPr>
      <w:r w:rsidRPr="15DE8374" w:rsidR="51EC99D6">
        <w:rPr>
          <w:rFonts w:ascii="Calibri" w:hAnsi="Calibri" w:eastAsia="Calibri" w:cs="Calibri"/>
          <w:noProof/>
          <w:sz w:val="24"/>
          <w:szCs w:val="24"/>
          <w:lang w:val="en-AU"/>
        </w:rPr>
        <w:t>You should see the web application being served from the VMs behind the load balancer.</w:t>
      </w:r>
    </w:p>
    <w:p w:rsidR="15DE8374" w:rsidP="15DE8374" w:rsidRDefault="15DE8374" w14:paraId="72D87EC2" w14:textId="7A4BA6D1">
      <w:pPr>
        <w:pStyle w:val="Normal"/>
        <w:rPr>
          <w:noProof/>
          <w:lang w:val="en-AU"/>
        </w:rPr>
      </w:pPr>
    </w:p>
    <w:p w:rsidR="12B04253" w:rsidP="15DE8374" w:rsidRDefault="12B04253" w14:paraId="2B3FE655" w14:textId="1B951A0A">
      <w:pPr>
        <w:rPr>
          <w:rFonts w:ascii="Calibri" w:hAnsi="Calibri" w:cs="Calibri" w:asciiTheme="minorAscii" w:hAnsiTheme="minorAscii" w:cstheme="minorAscii"/>
          <w:b w:val="0"/>
          <w:bCs w:val="0"/>
        </w:rPr>
      </w:pPr>
      <w:r w:rsidRPr="15DE8374" w:rsidR="12B04253">
        <w:rPr>
          <w:rFonts w:ascii="Calibri" w:hAnsi="Calibri" w:cs="Calibri" w:asciiTheme="minorAscii" w:hAnsiTheme="minorAscii" w:cstheme="minorAscii"/>
          <w:b w:val="0"/>
          <w:bCs w:val="0"/>
        </w:rPr>
        <w:t xml:space="preserve">Congrats – you have managed to create a load balancer in a cloud environment like Azure to help route your application’s traffic so that your backend servers can be best utilised. </w:t>
      </w:r>
    </w:p>
    <w:p w:rsidRPr="005A41D2" w:rsidR="007F3DA2" w:rsidP="3B0C168D" w:rsidRDefault="00230E2F" w14:paraId="619E6004" w14:textId="42C62AF6">
      <w:pPr>
        <w:pStyle w:val="ListParagraph"/>
        <w:spacing w:before="0" w:beforeAutospacing="off" w:after="0" w:afterAutospacing="off" w:line="240" w:lineRule="auto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>
        <w:br/>
      </w:r>
    </w:p>
    <w:p w:rsidR="4D55E5C4" w:rsidP="15DE8374" w:rsidRDefault="4D55E5C4" w14:paraId="7707C01B" w14:textId="799FD8C3">
      <w:pPr>
        <w:pStyle w:val="Heading3"/>
        <w:spacing w:before="240" w:after="200" w:afterAutospacing="off" w:line="240" w:lineRule="auto"/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</w:pPr>
      <w:r w:rsidRPr="15DE8374" w:rsidR="7E7AC635"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  <w:t xml:space="preserve">Part 2 – Provision a redis cache in Azure  </w:t>
      </w:r>
    </w:p>
    <w:p w:rsidR="4D55E5C4" w:rsidP="15DE8374" w:rsidRDefault="4D55E5C4" w14:paraId="3EE8F37E" w14:textId="15FE9701">
      <w:pPr>
        <w:pStyle w:val="Normal"/>
      </w:pPr>
    </w:p>
    <w:p w:rsidR="2F943B4A" w:rsidP="15DE8374" w:rsidRDefault="2F943B4A" w14:paraId="5BD82260" w14:textId="59875796">
      <w:pPr>
        <w:pStyle w:val="Heading3"/>
        <w:spacing w:before="281" w:beforeAutospacing="off" w:after="281" w:afterAutospacing="off"/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1: Log in to the Azure Portal</w:t>
      </w:r>
    </w:p>
    <w:p w:rsidR="2F943B4A" w:rsidP="15DE8374" w:rsidRDefault="2F943B4A" w14:paraId="2F1DD3B0" w14:textId="112EA73A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Go to the </w:t>
      </w:r>
      <w:hyperlink r:id="Ra18a6013bd0c42a6">
        <w:r w:rsidRPr="15DE8374" w:rsidR="2F943B4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AU"/>
          </w:rPr>
          <w:t>Azure Portal</w:t>
        </w:r>
      </w:hyperlink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and log in with your Azure account.</w:t>
      </w:r>
    </w:p>
    <w:p w:rsidR="2F943B4A" w:rsidP="15DE8374" w:rsidRDefault="2F943B4A" w14:paraId="05775E20" w14:textId="10517590">
      <w:pPr>
        <w:pStyle w:val="Heading3"/>
        <w:spacing w:before="281" w:beforeAutospacing="off" w:after="281" w:afterAutospacing="off"/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2: Create a Resource Group</w:t>
      </w:r>
    </w:p>
    <w:p w:rsidR="2F943B4A" w:rsidP="15DE8374" w:rsidRDefault="2F943B4A" w14:paraId="5CAF012B" w14:textId="2D41C280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In the Azure Portal, click on "Resource groups" in the left-hand menu.</w:t>
      </w:r>
    </w:p>
    <w:p w:rsidR="2F943B4A" w:rsidP="15DE8374" w:rsidRDefault="2F943B4A" w14:paraId="397D8D0F" w14:textId="39C6D0A6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Click the "+ Create" button.</w:t>
      </w:r>
    </w:p>
    <w:p w:rsidR="2F943B4A" w:rsidP="15DE8374" w:rsidRDefault="2F943B4A" w14:paraId="78557524" w14:textId="76A86556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Fill in the necessary details:</w:t>
      </w:r>
    </w:p>
    <w:p w:rsidR="2F943B4A" w:rsidP="15DE8374" w:rsidRDefault="2F943B4A" w14:paraId="4B4635EA" w14:textId="7009BA18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Subscription: Select your subscription.</w:t>
      </w:r>
    </w:p>
    <w:p w:rsidR="2F943B4A" w:rsidP="15DE8374" w:rsidRDefault="2F943B4A" w14:paraId="187C3472" w14:textId="1066FF8F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Resource group: Enter a name for your resource group.</w:t>
      </w:r>
    </w:p>
    <w:p w:rsidR="2F943B4A" w:rsidP="15DE8374" w:rsidRDefault="2F943B4A" w14:paraId="060CE7D9" w14:textId="35444255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Region: Choose a region where you want to deploy your resources.</w:t>
      </w:r>
    </w:p>
    <w:p w:rsidR="2F943B4A" w:rsidP="15DE8374" w:rsidRDefault="2F943B4A" w14:paraId="117A219E" w14:textId="29687E95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Click "Review + create" and then "Create".</w:t>
      </w:r>
    </w:p>
    <w:p w:rsidR="2F943B4A" w:rsidP="15DE8374" w:rsidRDefault="2F943B4A" w14:paraId="31402ED5" w14:textId="26EBC312">
      <w:pPr>
        <w:pStyle w:val="Heading3"/>
        <w:spacing w:before="281" w:beforeAutospacing="off" w:after="281" w:afterAutospacing="off"/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3: Create a Redis Cache</w:t>
      </w:r>
    </w:p>
    <w:p w:rsidR="2F943B4A" w:rsidP="15DE8374" w:rsidRDefault="2F943B4A" w14:paraId="09948314" w14:textId="3B2E36A4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In the Azure Portal, search for "Azure Cache for Redis" and select it.</w:t>
      </w:r>
    </w:p>
    <w:p w:rsidR="2F943B4A" w:rsidP="15DE8374" w:rsidRDefault="2F943B4A" w14:paraId="0CD1A6C8" w14:textId="090093F8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Click the "+ Create" button.</w:t>
      </w:r>
    </w:p>
    <w:p w:rsidR="2F943B4A" w:rsidP="15DE8374" w:rsidRDefault="2F943B4A" w14:paraId="489B0176" w14:textId="5EAAA71F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Fill in the necessary details:</w:t>
      </w:r>
    </w:p>
    <w:p w:rsidR="2F943B4A" w:rsidP="15DE8374" w:rsidRDefault="2F943B4A" w14:paraId="74645121" w14:textId="610140AB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Subscription: Select your subscription.</w:t>
      </w:r>
    </w:p>
    <w:p w:rsidR="2F943B4A" w:rsidP="15DE8374" w:rsidRDefault="2F943B4A" w14:paraId="512517AC" w14:textId="30AFA633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Resource group: Select the resource group you created.</w:t>
      </w:r>
    </w:p>
    <w:p w:rsidR="2F943B4A" w:rsidP="15DE8374" w:rsidRDefault="2F943B4A" w14:paraId="6775A0BD" w14:textId="774C5C50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DNS name: Enter a globally unique name for your Redis cache (this will be used as part of the hostname).</w:t>
      </w:r>
    </w:p>
    <w:p w:rsidR="2F943B4A" w:rsidP="15DE8374" w:rsidRDefault="2F943B4A" w14:paraId="6BCB25C3" w14:textId="3589CB1F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Location: Select the region where you want to deploy your Redis cache.</w:t>
      </w:r>
    </w:p>
    <w:p w:rsidR="2F943B4A" w:rsidP="15DE8374" w:rsidRDefault="2F943B4A" w14:paraId="636451EB" w14:textId="5C5EB980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Pricing tier: Select a pricing tier that suits your needs (e.g., Basic, Standard, Premium).</w:t>
      </w:r>
    </w:p>
    <w:p w:rsidR="2F943B4A" w:rsidP="15DE8374" w:rsidRDefault="2F943B4A" w14:paraId="65CA7B53" w14:textId="78C17AAB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Click "Next: Networking" to configure network settings.</w:t>
      </w:r>
    </w:p>
    <w:p w:rsidR="2F943B4A" w:rsidP="15DE8374" w:rsidRDefault="2F943B4A" w14:paraId="0D896152" w14:textId="160889ED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Virtual Network: Optionally, select a virtual network to deploy the cache in.</w:t>
      </w:r>
    </w:p>
    <w:p w:rsidR="2F943B4A" w:rsidP="15DE8374" w:rsidRDefault="2F943B4A" w14:paraId="42870D47" w14:textId="2525AEAA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Click "Next: Advanced" to configure advanced settings.</w:t>
      </w:r>
    </w:p>
    <w:p w:rsidR="2F943B4A" w:rsidP="15DE8374" w:rsidRDefault="2F943B4A" w14:paraId="637E9093" w14:textId="3D0CC69E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Persistence: Enable or disable persistence (only available for Premium tier).</w:t>
      </w:r>
    </w:p>
    <w:p w:rsidR="2F943B4A" w:rsidP="15DE8374" w:rsidRDefault="2F943B4A" w14:paraId="4FC9E825" w14:textId="7620BF36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Clustering: Enable or disable clustering (only available for Premium tier).</w:t>
      </w:r>
    </w:p>
    <w:p w:rsidR="2F943B4A" w:rsidP="15DE8374" w:rsidRDefault="2F943B4A" w14:paraId="6095B07A" w14:textId="425D30B4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Click "Next: Tags" to add tags (optional).</w:t>
      </w:r>
    </w:p>
    <w:p w:rsidR="2F943B4A" w:rsidP="15DE8374" w:rsidRDefault="2F943B4A" w14:paraId="37B38C02" w14:textId="34C2D5A7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Click "Review + create" and then "Create".</w:t>
      </w:r>
    </w:p>
    <w:p w:rsidR="2F943B4A" w:rsidP="15DE8374" w:rsidRDefault="2F943B4A" w14:paraId="694EACF8" w14:textId="74CC7201">
      <w:pPr>
        <w:pStyle w:val="Heading3"/>
        <w:spacing w:before="281" w:beforeAutospacing="off" w:after="281" w:afterAutospacing="off"/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4: Access and Configure Redis Cache</w:t>
      </w:r>
    </w:p>
    <w:p w:rsidR="2F943B4A" w:rsidP="15DE8374" w:rsidRDefault="2F943B4A" w14:paraId="067CFAE7" w14:textId="726C1DD2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After the Redis cache is created, go to your Redis cache instance in the Azure Portal.</w:t>
      </w:r>
    </w:p>
    <w:p w:rsidR="2F943B4A" w:rsidP="15DE8374" w:rsidRDefault="2F943B4A" w14:paraId="2A45A904" w14:textId="7DF4CCE6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In the "Overview" section, note the Hostname and Access keys. These will be used to connect to your Redis cache.</w:t>
      </w:r>
    </w:p>
    <w:p w:rsidR="2F943B4A" w:rsidP="15DE8374" w:rsidRDefault="2F943B4A" w14:paraId="3112BE31" w14:textId="3D080100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To configure Redis settings, go to "Settings" &gt; "Advanced settings". Here you can configure various settings such as:</w:t>
      </w:r>
    </w:p>
    <w:p w:rsidR="2F943B4A" w:rsidP="15DE8374" w:rsidRDefault="2F943B4A" w14:paraId="5F534120" w14:textId="60F25893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Maxmemory policy</w:t>
      </w:r>
    </w:p>
    <w:p w:rsidR="2F943B4A" w:rsidP="15DE8374" w:rsidRDefault="2F943B4A" w14:paraId="1343E4CE" w14:textId="3C380B7F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Data persistence</w:t>
      </w:r>
    </w:p>
    <w:p w:rsidR="2F943B4A" w:rsidP="15DE8374" w:rsidRDefault="2F943B4A" w14:paraId="2E83566F" w14:textId="6E7B8EF3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Redis version upgrade</w:t>
      </w:r>
    </w:p>
    <w:p w:rsidR="2F943B4A" w:rsidP="15DE8374" w:rsidRDefault="2F943B4A" w14:paraId="0CFD9E6B" w14:textId="71A7316A">
      <w:pPr>
        <w:pStyle w:val="Heading3"/>
        <w:spacing w:before="281" w:beforeAutospacing="off" w:after="281" w:afterAutospacing="off"/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5: Connect to Redis Cache</w:t>
      </w:r>
    </w:p>
    <w:p w:rsidR="2F943B4A" w:rsidP="15DE8374" w:rsidRDefault="2F943B4A" w14:paraId="3C9A1339" w14:textId="285AFC08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Use the connection information (Hostname and Access keys) to connect to your Redis cache from your application.</w:t>
      </w:r>
    </w:p>
    <w:p w:rsidR="2F943B4A" w:rsidP="15DE8374" w:rsidRDefault="2F943B4A" w14:paraId="6F0979C0" w14:textId="3E904E22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Example connection strings for various programming languages:</w:t>
      </w:r>
    </w:p>
    <w:p w:rsidR="15DE8374" w:rsidP="15DE8374" w:rsidRDefault="15DE8374" w14:paraId="7B3AF169" w14:textId="6274366C">
      <w:pPr>
        <w:pStyle w:val="Normal"/>
        <w:spacing w:before="0" w:beforeAutospacing="off" w:after="0" w:afterAutospacing="off"/>
        <w:ind w:left="21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</w:pPr>
    </w:p>
    <w:p w:rsidR="2F943B4A" w:rsidP="15DE8374" w:rsidRDefault="2F943B4A" w14:paraId="7B08A17A" w14:textId="07FDB784">
      <w:pPr>
        <w:pStyle w:val="Normal"/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Node.js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:</w:t>
      </w:r>
    </w:p>
    <w:p w:rsidR="15DE8374" w:rsidP="15DE8374" w:rsidRDefault="15DE8374" w14:paraId="2A5D1C37" w14:textId="287040BD">
      <w:pPr>
        <w:pStyle w:val="Normal"/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2F943B4A" w:rsidP="15DE8374" w:rsidRDefault="2F943B4A" w14:paraId="1172C2CD" w14:textId="51A109A3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const 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redis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= require("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redis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");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const client = 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redis.createClient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({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host: "your-redis-cache-name.redis.cache.windows.net",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port: 6379,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password: "your-access-key"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});</w:t>
      </w:r>
      <w:r>
        <w:br/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client.on("connect", function() {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console.log("Connected to Redis");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});</w:t>
      </w:r>
      <w:r>
        <w:br/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client.set("key", "value", 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redis.print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);</w:t>
      </w:r>
      <w:r>
        <w:br/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client.get("key", 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redis.print</w:t>
      </w:r>
      <w:r w:rsidRPr="15DE8374" w:rsidR="2F943B4A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);</w:t>
      </w:r>
      <w:r>
        <w:br/>
      </w:r>
    </w:p>
    <w:p w:rsidR="2F943B4A" w:rsidP="15DE8374" w:rsidRDefault="2F943B4A" w14:paraId="40C26529" w14:textId="0DC2051E">
      <w:pPr>
        <w:pStyle w:val="Heading3"/>
        <w:spacing w:before="281" w:beforeAutospacing="off" w:after="281" w:afterAutospacing="off"/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6: Monitor and Manage Redis Cache</w:t>
      </w:r>
    </w:p>
    <w:p w:rsidR="2F943B4A" w:rsidP="15DE8374" w:rsidRDefault="2F943B4A" w14:paraId="4C36C037" w14:textId="12C294CF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In the Azure Portal, go to your Redis cache instance.</w:t>
      </w:r>
    </w:p>
    <w:p w:rsidR="2F943B4A" w:rsidP="15DE8374" w:rsidRDefault="2F943B4A" w14:paraId="612A2960" w14:textId="022147D2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Use the "Monitoring" section to view metrics such as:</w:t>
      </w:r>
    </w:p>
    <w:p w:rsidR="2F943B4A" w:rsidP="15DE8374" w:rsidRDefault="2F943B4A" w14:paraId="5DF56F8E" w14:textId="662F8B8A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CPU usage</w:t>
      </w:r>
    </w:p>
    <w:p w:rsidR="2F943B4A" w:rsidP="15DE8374" w:rsidRDefault="2F943B4A" w14:paraId="0AB6274E" w14:textId="16914851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Memory usage</w:t>
      </w:r>
    </w:p>
    <w:p w:rsidR="2F943B4A" w:rsidP="15DE8374" w:rsidRDefault="2F943B4A" w14:paraId="355E5A7D" w14:textId="190802DB">
      <w:pPr>
        <w:pStyle w:val="ListParagraph"/>
        <w:numPr>
          <w:ilvl w:val="1"/>
          <w:numId w:val="12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Network traffic</w:t>
      </w:r>
    </w:p>
    <w:p w:rsidR="2F943B4A" w:rsidP="15DE8374" w:rsidRDefault="2F943B4A" w14:paraId="52A0FB03" w14:textId="7738637C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Use the "Scaling" section to scale your Redis cache up or down based on your needs.</w:t>
      </w:r>
    </w:p>
    <w:p w:rsidR="2F943B4A" w:rsidP="15DE8374" w:rsidRDefault="2F943B4A" w14:paraId="5FADC0E5" w14:textId="6CCAD421">
      <w:pPr>
        <w:pStyle w:val="Heading3"/>
        <w:spacing w:before="281" w:beforeAutospacing="off" w:after="281" w:afterAutospacing="off"/>
      </w:pPr>
      <w:r w:rsidRPr="15DE8374" w:rsidR="2F943B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7: Secure Redis Cache</w:t>
      </w:r>
    </w:p>
    <w:p w:rsidR="2F943B4A" w:rsidP="15DE8374" w:rsidRDefault="2F943B4A" w14:paraId="4B5FFF67" w14:textId="76CCC303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Go to the "Access keys" section in your Redis cache instance to regenerate keys if needed.</w:t>
      </w:r>
    </w:p>
    <w:p w:rsidR="2F943B4A" w:rsidP="15DE8374" w:rsidRDefault="2F943B4A" w14:paraId="3B704369" w14:textId="1EA5163B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15DE8374" w:rsidR="2F943B4A">
        <w:rPr>
          <w:rFonts w:ascii="Calibri" w:hAnsi="Calibri" w:eastAsia="Calibri" w:cs="Calibri"/>
          <w:noProof w:val="0"/>
          <w:sz w:val="24"/>
          <w:szCs w:val="24"/>
          <w:lang w:val="en-AU"/>
        </w:rPr>
        <w:t>Use the "Firewalls and virtual networks" section to restrict access to your Redis cache to specific IP ranges or virtual networks.</w:t>
      </w:r>
    </w:p>
    <w:p w:rsidR="15DE8374" w:rsidP="15DE8374" w:rsidRDefault="15DE8374" w14:paraId="454D982F" w14:textId="05D9D3AC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</w:rPr>
      </w:pPr>
    </w:p>
    <w:p w:rsidR="15DE8374" w:rsidP="15DE8374" w:rsidRDefault="15DE8374" w14:paraId="2EB2D5BF" w14:textId="089EDCC3">
      <w:pPr>
        <w:rPr>
          <w:rFonts w:ascii="Calibri" w:hAnsi="Calibri" w:cs="Calibri" w:asciiTheme="minorAscii" w:hAnsiTheme="minorAscii" w:cstheme="minorAscii"/>
          <w:b w:val="1"/>
          <w:bCs w:val="1"/>
        </w:rPr>
      </w:pPr>
    </w:p>
    <w:p w:rsidR="774F6759" w:rsidP="15DE8374" w:rsidRDefault="774F6759" w14:paraId="77A05B55" w14:textId="0B9A0589">
      <w:pPr>
        <w:rPr>
          <w:rFonts w:ascii="Calibri" w:hAnsi="Calibri" w:cs="Calibri" w:asciiTheme="minorAscii" w:hAnsiTheme="minorAscii" w:cstheme="minorAscii"/>
          <w:b w:val="0"/>
          <w:bCs w:val="0"/>
        </w:rPr>
      </w:pPr>
      <w:r w:rsidRPr="15DE8374" w:rsidR="774F6759">
        <w:rPr>
          <w:rFonts w:ascii="Calibri" w:hAnsi="Calibri" w:cs="Calibri" w:asciiTheme="minorAscii" w:hAnsiTheme="minorAscii" w:cstheme="minorAscii"/>
          <w:b w:val="0"/>
          <w:bCs w:val="0"/>
        </w:rPr>
        <w:t xml:space="preserve">Congrats – you have managed to create a caching server in a cloud environment like Azure to help manage your application’s </w:t>
      </w:r>
      <w:r w:rsidRPr="15DE8374" w:rsidR="774F6759">
        <w:rPr>
          <w:rFonts w:ascii="Calibri" w:hAnsi="Calibri" w:cs="Calibri" w:asciiTheme="minorAscii" w:hAnsiTheme="minorAscii" w:cstheme="minorAscii"/>
          <w:b w:val="0"/>
          <w:bCs w:val="0"/>
        </w:rPr>
        <w:t>performance</w:t>
      </w:r>
      <w:r w:rsidRPr="15DE8374" w:rsidR="774F6759">
        <w:rPr>
          <w:rFonts w:ascii="Calibri" w:hAnsi="Calibri" w:cs="Calibri" w:asciiTheme="minorAscii" w:hAnsiTheme="minorAscii" w:cstheme="minorAscii"/>
          <w:b w:val="0"/>
          <w:bCs w:val="0"/>
        </w:rPr>
        <w:t xml:space="preserve">. </w:t>
      </w:r>
    </w:p>
    <w:sectPr w:rsidR="007F3DA2" w:rsidSect="00C90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720" w:right="720" w:bottom="720" w:left="720" w:header="567" w:footer="510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6DF" w:rsidP="00EE3A11" w:rsidRDefault="00A366DF" w14:paraId="5F7F8947" w14:textId="77777777">
      <w:r>
        <w:separator/>
      </w:r>
    </w:p>
    <w:p w:rsidR="00A366DF" w:rsidP="00EE3A11" w:rsidRDefault="00A366DF" w14:paraId="3AC25630" w14:textId="77777777"/>
  </w:endnote>
  <w:endnote w:type="continuationSeparator" w:id="0">
    <w:p w:rsidR="00A366DF" w:rsidP="00EE3A11" w:rsidRDefault="00A366DF" w14:paraId="32346D89" w14:textId="77777777">
      <w:r>
        <w:continuationSeparator/>
      </w:r>
    </w:p>
    <w:p w:rsidR="00A366DF" w:rsidP="00EE3A11" w:rsidRDefault="00A366DF" w14:paraId="205ADDB0" w14:textId="77777777"/>
  </w:endnote>
  <w:endnote w:type="continuationNotice" w:id="1">
    <w:p w:rsidR="00A366DF" w:rsidRDefault="00A366DF" w14:paraId="2880D3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rolev Medium">
    <w:panose1 w:val="02000606000000020004"/>
    <w:charset w:val="00"/>
    <w:family w:val="modern"/>
    <w:notTrueType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4820C4" w:rsidR="00CC4677" w:rsidP="0002323C" w:rsidRDefault="00CC4677" w14:paraId="793A975C" w14:textId="77777777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15BD8C4" wp14:editId="6B97D42E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853F7" w:rsidR="00CC4677" w:rsidP="00EE3A11" w:rsidRDefault="00CC4677" w14:paraId="7FE8920A" w14:textId="7777777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3D29E1">
                            <w:rPr>
                              <w:noProof/>
                            </w:rPr>
                            <w:t>2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Pr="0091230B" w:rsidR="00CC4677" w:rsidP="00EE3A11" w:rsidRDefault="00CC4677" w14:paraId="183773E2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538951">
            <v:shapetype id="_x0000_t202" coordsize="21600,21600" o:spt="202" path="m,l,21600r21600,l21600,xe" w14:anchorId="715BD8C4">
              <v:stroke joinstyle="miter"/>
              <v:path gradientshapeok="t" o:connecttype="rect"/>
            </v:shapetype>
            <v:shape id="Text Box 2" style="position:absolute;left:0;text-align:left;margin-left:-4pt;margin-top:7.55pt;width:52.2pt;height:2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pq3gEAAKADAAAOAAAAZHJzL2Uyb0RvYy54bWysU1Fv0zAQfkfiP1h+p2myrrCo6TQ2DSGN&#10;gTT4AY5jJxaJz5zdJuXXc3a6rsAb4sWy7y7ffd93l831NPRsr9AbsBXPF0vOlJXQGNtW/NvX+zfv&#10;OP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">
              <v:textbox>
                <w:txbxContent>
                  <w:p w:rsidRPr="007853F7" w:rsidR="00CC4677" w:rsidP="00EE3A11" w:rsidRDefault="00CC4677" w14:paraId="09029C44" w14:textId="77777777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3D29E1">
                      <w:rPr>
                        <w:noProof/>
                      </w:rPr>
                      <w:t>2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:rsidRPr="0091230B" w:rsidR="00CC4677" w:rsidP="00EE3A11" w:rsidRDefault="00CC4677" w14:paraId="672A6659" w14:textId="77777777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3AB3E804" wp14:editId="22D8AC4F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EE9F58">
            <v:shapetype id="_x0000_t32" coordsize="21600,21600" o:oned="t" filled="f" o:spt="32" path="m,l21600,21600e" w14:anchorId="7A0D5A2C">
              <v:path fillok="f" arrowok="t" o:connecttype="none"/>
              <o:lock v:ext="edit" shapetype="t"/>
            </v:shapetype>
            <v:shape id="AutoShape 1" style="position:absolute;margin-left:48.2pt;margin-top:.8pt;width:0;height:24.75pt;flip:y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 [2092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58240" behindDoc="0" locked="0" layoutInCell="1" allowOverlap="1" wp14:anchorId="6D5717C8" wp14:editId="41383FA1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EDD397" wp14:editId="2FDB0200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97E8EE0">
            <v:shape id="AutoShape 3" style="position:absolute;margin-left:3.2pt;margin-top:-4pt;width:477.75pt;height: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A6evcx3QAA&#10;AAcBAAAPAAAAAAAAAAAAAAAAACwEAABkcnMvZG93bnJldi54bWxQSwUGAAAAAAQABADzAAAANgUA&#10;AAAA&#10;" w14:anchorId="4D34ACF7"/>
          </w:pict>
        </mc:Fallback>
      </mc:AlternateContent>
    </w:r>
  </w:p>
  <w:p w:rsidR="00CC4677" w:rsidP="0002323C" w:rsidRDefault="00CC4677" w14:paraId="57CD9902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Pr="0006452B" w:rsidR="00CC4677" w:rsidP="00EE3A11" w:rsidRDefault="00CC4677" w14:paraId="0573D3D9" w14:textId="77777777"/>
  <w:p w:rsidR="00BA0812" w:rsidP="00EE3A11" w:rsidRDefault="00BA0812" w14:paraId="4792D172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5917"/>
      <w:docPartObj>
        <w:docPartGallery w:val="Page Numbers (Bottom of Page)"/>
        <w:docPartUnique/>
      </w:docPartObj>
    </w:sdtPr>
    <w:sdtContent>
      <w:p w:rsidRPr="00D03BD8" w:rsidR="00466027" w:rsidP="00D03BD8" w:rsidRDefault="00E16395" w14:paraId="0D5B412B" w14:textId="045053BF">
        <w:pPr>
          <w:pStyle w:val="Footer"/>
          <w:rPr>
            <w:sz w:val="15"/>
            <w:szCs w:val="15"/>
          </w:rPr>
        </w:pPr>
        <w:r w:rsidRPr="00E16395">
          <w:rPr>
            <w:sz w:val="15"/>
            <w:szCs w:val="15"/>
          </w:rPr>
          <w:t xml:space="preserve">IAT – </w:t>
        </w:r>
        <w:r w:rsidR="00D03BD8">
          <w:rPr>
            <w:sz w:val="15"/>
            <w:szCs w:val="15"/>
          </w:rPr>
          <w:t>Content Writing Template</w:t>
        </w:r>
        <w:r w:rsidRPr="00E16395">
          <w:rPr>
            <w:sz w:val="15"/>
            <w:szCs w:val="15"/>
          </w:rPr>
          <w:t xml:space="preserve"> 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>Version 1.0 | Date: 1</w:t>
        </w:r>
        <w:r w:rsidR="0053024C">
          <w:rPr>
            <w:sz w:val="15"/>
            <w:szCs w:val="15"/>
          </w:rPr>
          <w:t>4</w:t>
        </w:r>
        <w:r w:rsidRPr="00E16395">
          <w:rPr>
            <w:sz w:val="15"/>
            <w:szCs w:val="15"/>
          </w:rPr>
          <w:t>/12/2022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 xml:space="preserve">Page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PAGE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1</w:t>
        </w:r>
        <w:r w:rsidRPr="00E16395">
          <w:rPr>
            <w:sz w:val="15"/>
            <w:szCs w:val="15"/>
          </w:rPr>
          <w:fldChar w:fldCharType="end"/>
        </w:r>
        <w:r w:rsidRPr="00E16395">
          <w:rPr>
            <w:sz w:val="15"/>
            <w:szCs w:val="15"/>
          </w:rPr>
          <w:t xml:space="preserve"> of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NUMPAGES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2</w:t>
        </w:r>
        <w:r w:rsidRPr="00E16395">
          <w:rPr>
            <w:sz w:val="15"/>
            <w:szCs w:val="15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AA3155" w:rsidP="00B438A4" w:rsidRDefault="00AA3155" w14:paraId="7CC9AF6A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3D29E1">
      <w:rPr>
        <w:noProof/>
      </w:rPr>
      <w:t>2</w:t>
    </w:r>
    <w:r w:rsidR="00B46014">
      <w:rPr>
        <w:noProof/>
      </w:rPr>
      <w:fldChar w:fldCharType="end"/>
    </w:r>
  </w:p>
  <w:p w:rsidRPr="008948B1" w:rsidR="00AA3155" w:rsidP="00B438A4" w:rsidRDefault="00AA3155" w14:paraId="605B714A" w14:textId="77777777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w:history="1" r:id="rId1">
      <w:r w:rsidRPr="008D467A">
        <w:t>http://sitwww.tafensw.edu.au</w:t>
      </w:r>
    </w:hyperlink>
    <w:r w:rsidRPr="008D467A">
      <w:t xml:space="preserve"> to ensure this is the latest version.</w:t>
    </w:r>
  </w:p>
  <w:p w:rsidRPr="00AA3155" w:rsidR="00CC4677" w:rsidP="00EE3A11" w:rsidRDefault="00CC4677" w14:paraId="2F16006C" w14:textId="77777777">
    <w:pPr>
      <w:pStyle w:val="Footer"/>
    </w:pPr>
  </w:p>
  <w:p w:rsidR="00BA0812" w:rsidP="00EE3A11" w:rsidRDefault="00BA0812" w14:paraId="7A1AEF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6DF" w:rsidP="00EE3A11" w:rsidRDefault="00A366DF" w14:paraId="4E621518" w14:textId="77777777">
      <w:r>
        <w:separator/>
      </w:r>
    </w:p>
    <w:p w:rsidR="00A366DF" w:rsidP="00EE3A11" w:rsidRDefault="00A366DF" w14:paraId="23D01C54" w14:textId="77777777"/>
  </w:footnote>
  <w:footnote w:type="continuationSeparator" w:id="0">
    <w:p w:rsidR="00A366DF" w:rsidP="00EE3A11" w:rsidRDefault="00A366DF" w14:paraId="5B83E05B" w14:textId="77777777">
      <w:r>
        <w:continuationSeparator/>
      </w:r>
    </w:p>
    <w:p w:rsidR="00A366DF" w:rsidP="00EE3A11" w:rsidRDefault="00A366DF" w14:paraId="6D42FD1E" w14:textId="77777777"/>
  </w:footnote>
  <w:footnote w:type="continuationNotice" w:id="1">
    <w:p w:rsidR="00A366DF" w:rsidRDefault="00A366DF" w14:paraId="07BC20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4677" w:rsidP="00EE3A11" w:rsidRDefault="00CC4677" w14:paraId="6CC266F7" w14:textId="77777777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49F0AF6" wp14:editId="247467A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6D2F04">
            <v:shapetype id="_x0000_t32" coordsize="21600,21600" o:oned="t" filled="f" o:spt="32" path="m,l21600,21600e" w14:anchorId="02118978">
              <v:path fillok="f" arrowok="t" o:connecttype="none"/>
              <o:lock v:ext="edit" shapetype="t"/>
            </v:shapetype>
            <v:shape id="AutoShape 9" style="position:absolute;margin-left:-1.3pt;margin-top:14.2pt;width:477.75pt;height: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C+NtxC3QAA&#10;AAgBAAAPAAAAAAAAAAAAAAAAACwEAABkcnMvZG93bnJldi54bWxQSwUGAAAAAAQABADzAAAANgUA&#10;AAAA&#10;"/>
          </w:pict>
        </mc:Fallback>
      </mc:AlternateContent>
    </w:r>
  </w:p>
  <w:p w:rsidR="00BA0812" w:rsidP="00EE3A11" w:rsidRDefault="00BA0812" w14:paraId="78F4F35C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1E53" w:rsidR="009E7F61" w:rsidP="009E7F61" w:rsidRDefault="009E7F61" w14:paraId="477323AF" w14:textId="41352E04">
    <w:pPr>
      <w:pBdr>
        <w:bottom w:val="single" w:color="948A54" w:themeColor="background2" w:themeShade="80" w:sz="8" w:space="1"/>
      </w:pBdr>
      <w:jc w:val="right"/>
      <w:rPr>
        <w:color w:val="595959" w:themeColor="text1" w:themeTint="A6"/>
        <w:sz w:val="32"/>
        <w:szCs w:val="32"/>
      </w:rPr>
    </w:pPr>
    <w:r w:rsidRPr="00251E53">
      <w:rPr>
        <w:color w:val="595959" w:themeColor="text1" w:themeTint="A6"/>
        <w:sz w:val="32"/>
        <w:szCs w:val="32"/>
      </w:rPr>
      <w:t xml:space="preserve">INSTITUTE OF APPLIED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8CB" w:rsidP="00EE3A11" w:rsidRDefault="004238CB" w14:paraId="01213B53" w14:textId="77777777">
    <w:pPr>
      <w:pStyle w:val="Header"/>
    </w:pPr>
  </w:p>
  <w:p w:rsidR="00BA0812" w:rsidP="00EE3A11" w:rsidRDefault="00BA0812" w14:paraId="72ED9446" w14:textId="77777777"/>
</w:hdr>
</file>

<file path=word/intelligence2.xml><?xml version="1.0" encoding="utf-8"?>
<int2:intelligence xmlns:int2="http://schemas.microsoft.com/office/intelligence/2020/intelligence">
  <int2:observations>
    <int2:textHash int2:hashCode="qAjh2/rBrEpmwK" int2:id="TJNnxyOe">
      <int2:state int2:type="AugLoop_Text_Critique" int2:value="Rejected"/>
    </int2:textHash>
    <int2:textHash int2:hashCode="/IZWM0yXwYAiro" int2:id="bqoxWykm">
      <int2:state int2:type="AugLoop_Text_Critique" int2:value="Rejected"/>
    </int2:textHash>
    <int2:textHash int2:hashCode="o1bYSKNeTI0fHa" int2:id="gxiCwIZ5">
      <int2:state int2:type="AugLoop_Text_Critique" int2:value="Rejected"/>
    </int2:textHash>
    <int2:textHash int2:hashCode="dojgdQS5jEan6a" int2:id="2noBGgHj">
      <int2:state int2:type="AugLoop_Text_Critique" int2:value="Rejected"/>
    </int2:textHash>
    <int2:textHash int2:hashCode="PrZXhhRey3Hp3L" int2:id="dF2Ezf62">
      <int2:state int2:type="AugLoop_Text_Critique" int2:value="Rejected"/>
    </int2:textHash>
    <int2:textHash int2:hashCode="RidmscI2IOki9U" int2:id="M0UXENg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7">
    <w:nsid w:val="ab1a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51247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3dcb7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cfd1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29d7b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45d3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28503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73239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fd50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465b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337ff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35da0a9d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4d5c06f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df51aa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8f00de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1f309a6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3f29f8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110479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3f01fc6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7461a7a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6f236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697af6e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224c9a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2013fbc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1589743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ed829b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a1782f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7ed5860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1be08d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58cd6b5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64090a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ef0d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6ce2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1657a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70bc0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6cfb23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33f00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197a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13505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d83e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2765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042e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55a3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1cbe42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3d81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7e5a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94b8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6f1ec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14c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6273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a6d7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f3f1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f7c55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5dc57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2a32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a5dd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a5e0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483bc86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15bf3e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af7b12d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375cc30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e5f201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2faf9d4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4e06b4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3c12004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6f4ac979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b228c3e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2e0834e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15f9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3ade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63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3e9c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93ec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13a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b74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04f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fab9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730d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df86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18d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6914c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1db7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b47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508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6c7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6ac3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d584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89ba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b9c8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2338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38d0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60e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b3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5b85a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3">
    <w:nsid w:val="68007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86A7665"/>
    <w:multiLevelType w:val="hybridMultilevel"/>
    <w:tmpl w:val="8B28F2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B509D"/>
    <w:multiLevelType w:val="hybridMultilevel"/>
    <w:tmpl w:val="C7D6E560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11B81"/>
    <w:multiLevelType w:val="multilevel"/>
    <w:tmpl w:val="BAE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F163883"/>
    <w:multiLevelType w:val="hybridMultilevel"/>
    <w:tmpl w:val="ACD4D5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E2F74"/>
    <w:multiLevelType w:val="multilevel"/>
    <w:tmpl w:val="47E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96D71AD"/>
    <w:multiLevelType w:val="multilevel"/>
    <w:tmpl w:val="A1C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1D38C5"/>
    <w:multiLevelType w:val="multilevel"/>
    <w:tmpl w:val="4D6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2F504DBB"/>
    <w:multiLevelType w:val="multilevel"/>
    <w:tmpl w:val="766694A0"/>
    <w:lvl w:ilvl="0">
      <w:start w:val="1"/>
      <w:numFmt w:val="bulle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AD3DEC"/>
    <w:multiLevelType w:val="hybridMultilevel"/>
    <w:tmpl w:val="37A0660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D037C4"/>
    <w:multiLevelType w:val="multilevel"/>
    <w:tmpl w:val="0C9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85A0A"/>
    <w:multiLevelType w:val="multilevel"/>
    <w:tmpl w:val="044ADB38"/>
    <w:lvl w:ilvl="0">
      <w:start w:val="1"/>
      <w:numFmt w:val="bullet"/>
      <w:pStyle w:val="ListBullet"/>
      <w:lvlText w:val=""/>
      <w:lvlJc w:val="left"/>
      <w:pPr>
        <w:ind w:left="720" w:hanging="363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3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1588" w:hanging="14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3" w15:restartNumberingAfterBreak="0">
    <w:nsid w:val="3ED71004"/>
    <w:multiLevelType w:val="hybridMultilevel"/>
    <w:tmpl w:val="545A86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D11C9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D0D85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8304F"/>
    <w:multiLevelType w:val="hybridMultilevel"/>
    <w:tmpl w:val="B8542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CDD"/>
    <w:multiLevelType w:val="multilevel"/>
    <w:tmpl w:val="6FB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9D0754E"/>
    <w:multiLevelType w:val="hybridMultilevel"/>
    <w:tmpl w:val="6D167978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46DCF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402EE"/>
    <w:multiLevelType w:val="hybridMultilevel"/>
    <w:tmpl w:val="C37AA4B4"/>
    <w:lvl w:ilvl="0" w:tplc="8F72A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917B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B50F0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03C07"/>
    <w:multiLevelType w:val="multilevel"/>
    <w:tmpl w:val="4F8AC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5A537343"/>
    <w:multiLevelType w:val="multilevel"/>
    <w:tmpl w:val="31D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BA503BE"/>
    <w:multiLevelType w:val="hybridMultilevel"/>
    <w:tmpl w:val="9384B8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852131"/>
    <w:multiLevelType w:val="multilevel"/>
    <w:tmpl w:val="840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E6DBE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1618E"/>
    <w:multiLevelType w:val="multilevel"/>
    <w:tmpl w:val="4630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A0D6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97ED4"/>
    <w:multiLevelType w:val="hybridMultilevel"/>
    <w:tmpl w:val="C90C82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928D8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C30936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9">
    <w:abstractNumId w:val="127"/>
  </w:num>
  <w:num w:numId="128">
    <w:abstractNumId w:val="126"/>
  </w:num>
  <w:num w:numId="127">
    <w:abstractNumId w:val="125"/>
  </w:num>
  <w:num w:numId="126">
    <w:abstractNumId w:val="124"/>
  </w:num>
  <w:num w:numId="125">
    <w:abstractNumId w:val="123"/>
  </w:num>
  <w:num w:numId="124">
    <w:abstractNumId w:val="122"/>
  </w:num>
  <w:num w:numId="123">
    <w:abstractNumId w:val="121"/>
  </w:num>
  <w:num w:numId="122">
    <w:abstractNumId w:val="120"/>
  </w:num>
  <w:num w:numId="121">
    <w:abstractNumId w:val="119"/>
  </w:num>
  <w:num w:numId="120">
    <w:abstractNumId w:val="118"/>
  </w:num>
  <w:num w:numId="119">
    <w:abstractNumId w:val="117"/>
  </w:num>
  <w:num w:numId="118">
    <w:abstractNumId w:val="116"/>
  </w:num>
  <w:num w:numId="117">
    <w:abstractNumId w:val="115"/>
  </w:num>
  <w:num w:numId="116">
    <w:abstractNumId w:val="114"/>
  </w:num>
  <w:num w:numId="115">
    <w:abstractNumId w:val="113"/>
  </w:num>
  <w:num w:numId="114">
    <w:abstractNumId w:val="112"/>
  </w:num>
  <w:num w:numId="113">
    <w:abstractNumId w:val="111"/>
  </w:num>
  <w:num w:numId="112">
    <w:abstractNumId w:val="110"/>
  </w:num>
  <w:num w:numId="111">
    <w:abstractNumId w:val="109"/>
  </w:num>
  <w:num w:numId="110">
    <w:abstractNumId w:val="108"/>
  </w:num>
  <w:num w:numId="109">
    <w:abstractNumId w:val="107"/>
  </w:num>
  <w:num w:numId="108">
    <w:abstractNumId w:val="106"/>
  </w:num>
  <w:num w:numId="107">
    <w:abstractNumId w:val="105"/>
  </w:num>
  <w:num w:numId="106">
    <w:abstractNumId w:val="104"/>
  </w:num>
  <w:num w:numId="105">
    <w:abstractNumId w:val="103"/>
  </w:num>
  <w:num w:numId="104">
    <w:abstractNumId w:val="102"/>
  </w:num>
  <w:num w:numId="103">
    <w:abstractNumId w:val="101"/>
  </w:num>
  <w:num w:numId="102">
    <w:abstractNumId w:val="100"/>
  </w:num>
  <w:num w:numId="101">
    <w:abstractNumId w:val="99"/>
  </w:num>
  <w:num w:numId="100">
    <w:abstractNumId w:val="98"/>
  </w:num>
  <w:num w:numId="99">
    <w:abstractNumId w:val="97"/>
  </w:num>
  <w:num w:numId="98">
    <w:abstractNumId w:val="96"/>
  </w:num>
  <w:num w:numId="97">
    <w:abstractNumId w:val="95"/>
  </w:num>
  <w:num w:numId="96">
    <w:abstractNumId w:val="94"/>
  </w:num>
  <w:num w:numId="95">
    <w:abstractNumId w:val="93"/>
  </w:num>
  <w:num w:numId="94">
    <w:abstractNumId w:val="92"/>
  </w:num>
  <w:num w:numId="93">
    <w:abstractNumId w:val="91"/>
  </w:num>
  <w:num w:numId="92">
    <w:abstractNumId w:val="90"/>
  </w:num>
  <w:num w:numId="91">
    <w:abstractNumId w:val="89"/>
  </w:num>
  <w:num w:numId="90">
    <w:abstractNumId w:val="88"/>
  </w:num>
  <w:num w:numId="89">
    <w:abstractNumId w:val="87"/>
  </w:num>
  <w:num w:numId="88">
    <w:abstractNumId w:val="86"/>
  </w:num>
  <w:num w:numId="87">
    <w:abstractNumId w:val="85"/>
  </w:num>
  <w:num w:numId="86">
    <w:abstractNumId w:val="84"/>
  </w:num>
  <w:num w:numId="85">
    <w:abstractNumId w:val="83"/>
  </w:num>
  <w:num w:numId="84">
    <w:abstractNumId w:val="82"/>
  </w:num>
  <w:num w:numId="83">
    <w:abstractNumId w:val="81"/>
  </w:num>
  <w:num w:numId="82">
    <w:abstractNumId w:val="80"/>
  </w:num>
  <w:num w:numId="81">
    <w:abstractNumId w:val="79"/>
  </w:num>
  <w:num w:numId="80">
    <w:abstractNumId w:val="78"/>
  </w:num>
  <w:num w:numId="79">
    <w:abstractNumId w:val="77"/>
  </w:num>
  <w:num w:numId="78">
    <w:abstractNumId w:val="76"/>
  </w:num>
  <w:num w:numId="77">
    <w:abstractNumId w:val="75"/>
  </w:num>
  <w:num w:numId="76">
    <w:abstractNumId w:val="74"/>
  </w: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1" w16cid:durableId="539392418">
    <w:abstractNumId w:val="8"/>
  </w:num>
  <w:num w:numId="2" w16cid:durableId="973634635">
    <w:abstractNumId w:val="1"/>
  </w:num>
  <w:num w:numId="3" w16cid:durableId="429005076">
    <w:abstractNumId w:val="7"/>
  </w:num>
  <w:num w:numId="4" w16cid:durableId="1971082932">
    <w:abstractNumId w:val="10"/>
  </w:num>
  <w:num w:numId="5" w16cid:durableId="830218003">
    <w:abstractNumId w:val="20"/>
  </w:num>
  <w:num w:numId="6" w16cid:durableId="1734422182">
    <w:abstractNumId w:val="18"/>
  </w:num>
  <w:num w:numId="7" w16cid:durableId="1797288495">
    <w:abstractNumId w:val="30"/>
  </w:num>
  <w:num w:numId="8" w16cid:durableId="1527401571">
    <w:abstractNumId w:val="25"/>
  </w:num>
  <w:num w:numId="9" w16cid:durableId="1980572875">
    <w:abstractNumId w:val="3"/>
  </w:num>
  <w:num w:numId="10" w16cid:durableId="1556577743">
    <w:abstractNumId w:val="12"/>
  </w:num>
  <w:num w:numId="11" w16cid:durableId="887377601">
    <w:abstractNumId w:val="9"/>
  </w:num>
  <w:num w:numId="12" w16cid:durableId="1945263880">
    <w:abstractNumId w:val="17"/>
  </w:num>
  <w:num w:numId="13" w16cid:durableId="1265070380">
    <w:abstractNumId w:val="24"/>
  </w:num>
  <w:num w:numId="14" w16cid:durableId="1235705556">
    <w:abstractNumId w:val="23"/>
  </w:num>
  <w:num w:numId="15" w16cid:durableId="1046373954">
    <w:abstractNumId w:val="11"/>
  </w:num>
  <w:num w:numId="16" w16cid:durableId="55443772">
    <w:abstractNumId w:val="2"/>
  </w:num>
  <w:num w:numId="17" w16cid:durableId="920026476">
    <w:abstractNumId w:val="4"/>
  </w:num>
  <w:num w:numId="18" w16cid:durableId="1829830936">
    <w:abstractNumId w:val="13"/>
  </w:num>
  <w:num w:numId="19" w16cid:durableId="2087065193">
    <w:abstractNumId w:val="0"/>
  </w:num>
  <w:num w:numId="20" w16cid:durableId="1172379355">
    <w:abstractNumId w:val="16"/>
  </w:num>
  <w:num w:numId="21" w16cid:durableId="694768424">
    <w:abstractNumId w:val="7"/>
  </w:num>
  <w:num w:numId="22" w16cid:durableId="2018924938">
    <w:abstractNumId w:val="6"/>
  </w:num>
  <w:num w:numId="23" w16cid:durableId="995111787">
    <w:abstractNumId w:val="26"/>
  </w:num>
  <w:num w:numId="24" w16cid:durableId="1022706351">
    <w:abstractNumId w:val="28"/>
  </w:num>
  <w:num w:numId="25" w16cid:durableId="1087965374">
    <w:abstractNumId w:val="29"/>
  </w:num>
  <w:num w:numId="26" w16cid:durableId="1364555033">
    <w:abstractNumId w:val="27"/>
  </w:num>
  <w:num w:numId="27" w16cid:durableId="1569346039">
    <w:abstractNumId w:val="22"/>
  </w:num>
  <w:num w:numId="28" w16cid:durableId="1286547620">
    <w:abstractNumId w:val="15"/>
  </w:num>
  <w:num w:numId="29" w16cid:durableId="874151835">
    <w:abstractNumId w:val="5"/>
  </w:num>
  <w:num w:numId="30" w16cid:durableId="1620993997">
    <w:abstractNumId w:val="21"/>
  </w:num>
  <w:num w:numId="31" w16cid:durableId="366611325">
    <w:abstractNumId w:val="31"/>
  </w:num>
  <w:num w:numId="32" w16cid:durableId="130829446">
    <w:abstractNumId w:val="32"/>
  </w:num>
  <w:num w:numId="33" w16cid:durableId="1841385601">
    <w:abstractNumId w:val="19"/>
  </w:num>
  <w:num w:numId="34" w16cid:durableId="1866554899">
    <w:abstractNumId w:val="14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hideSpellingErrors/>
  <w:hideGrammaticalError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LY0MjAztQRCcyUdpeDU4uLM/DyQArNaAHCGFZEsAAAA"/>
  </w:docVars>
  <w:rsids>
    <w:rsidRoot w:val="00E605FA"/>
    <w:rsid w:val="00001772"/>
    <w:rsid w:val="00003F7E"/>
    <w:rsid w:val="0001488B"/>
    <w:rsid w:val="0002323C"/>
    <w:rsid w:val="00024A06"/>
    <w:rsid w:val="00025A22"/>
    <w:rsid w:val="0002731B"/>
    <w:rsid w:val="000345D7"/>
    <w:rsid w:val="00035893"/>
    <w:rsid w:val="00040955"/>
    <w:rsid w:val="000533A7"/>
    <w:rsid w:val="000605B8"/>
    <w:rsid w:val="00060B2D"/>
    <w:rsid w:val="00060CC5"/>
    <w:rsid w:val="00061768"/>
    <w:rsid w:val="000621AC"/>
    <w:rsid w:val="00063680"/>
    <w:rsid w:val="000642BD"/>
    <w:rsid w:val="00064BF3"/>
    <w:rsid w:val="00074B39"/>
    <w:rsid w:val="00083062"/>
    <w:rsid w:val="00084567"/>
    <w:rsid w:val="00085C24"/>
    <w:rsid w:val="0009486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6A8"/>
    <w:rsid w:val="000D074B"/>
    <w:rsid w:val="000F1535"/>
    <w:rsid w:val="000F15A1"/>
    <w:rsid w:val="000F2CF5"/>
    <w:rsid w:val="001055D0"/>
    <w:rsid w:val="00114A24"/>
    <w:rsid w:val="00125ABE"/>
    <w:rsid w:val="001264EE"/>
    <w:rsid w:val="001301DF"/>
    <w:rsid w:val="0013572C"/>
    <w:rsid w:val="001411B0"/>
    <w:rsid w:val="0014231A"/>
    <w:rsid w:val="00143DEB"/>
    <w:rsid w:val="00145D44"/>
    <w:rsid w:val="0014752A"/>
    <w:rsid w:val="00152F10"/>
    <w:rsid w:val="001558DD"/>
    <w:rsid w:val="0015747C"/>
    <w:rsid w:val="0015779E"/>
    <w:rsid w:val="0016422F"/>
    <w:rsid w:val="00164F5E"/>
    <w:rsid w:val="00167276"/>
    <w:rsid w:val="00171399"/>
    <w:rsid w:val="00176402"/>
    <w:rsid w:val="00180BE8"/>
    <w:rsid w:val="00182D13"/>
    <w:rsid w:val="001843BC"/>
    <w:rsid w:val="00190738"/>
    <w:rsid w:val="0019299C"/>
    <w:rsid w:val="0019739F"/>
    <w:rsid w:val="001B0C35"/>
    <w:rsid w:val="001B3210"/>
    <w:rsid w:val="001C3671"/>
    <w:rsid w:val="001C6AD8"/>
    <w:rsid w:val="001D405E"/>
    <w:rsid w:val="001D653F"/>
    <w:rsid w:val="00200E96"/>
    <w:rsid w:val="00204B65"/>
    <w:rsid w:val="002067A7"/>
    <w:rsid w:val="00214286"/>
    <w:rsid w:val="002222C6"/>
    <w:rsid w:val="00223807"/>
    <w:rsid w:val="00225312"/>
    <w:rsid w:val="0023031D"/>
    <w:rsid w:val="002303B8"/>
    <w:rsid w:val="00230450"/>
    <w:rsid w:val="00230E2F"/>
    <w:rsid w:val="00243E8B"/>
    <w:rsid w:val="00247F4B"/>
    <w:rsid w:val="00254FC7"/>
    <w:rsid w:val="00263F16"/>
    <w:rsid w:val="002644DD"/>
    <w:rsid w:val="0026687F"/>
    <w:rsid w:val="00267475"/>
    <w:rsid w:val="00274EFE"/>
    <w:rsid w:val="00275385"/>
    <w:rsid w:val="0027689F"/>
    <w:rsid w:val="002770ED"/>
    <w:rsid w:val="00287388"/>
    <w:rsid w:val="00291A31"/>
    <w:rsid w:val="0029236B"/>
    <w:rsid w:val="00293D3F"/>
    <w:rsid w:val="0029595B"/>
    <w:rsid w:val="002A5D07"/>
    <w:rsid w:val="002A6286"/>
    <w:rsid w:val="002A6839"/>
    <w:rsid w:val="002C2109"/>
    <w:rsid w:val="002C3999"/>
    <w:rsid w:val="002C501C"/>
    <w:rsid w:val="002C7CD5"/>
    <w:rsid w:val="002D1CAF"/>
    <w:rsid w:val="002D2547"/>
    <w:rsid w:val="002E51D5"/>
    <w:rsid w:val="002F0479"/>
    <w:rsid w:val="002F4559"/>
    <w:rsid w:val="002F7F93"/>
    <w:rsid w:val="003077C4"/>
    <w:rsid w:val="003127E4"/>
    <w:rsid w:val="003224A8"/>
    <w:rsid w:val="00326D08"/>
    <w:rsid w:val="0033370D"/>
    <w:rsid w:val="00333854"/>
    <w:rsid w:val="00341237"/>
    <w:rsid w:val="003441EE"/>
    <w:rsid w:val="003635F5"/>
    <w:rsid w:val="00373DD7"/>
    <w:rsid w:val="003767C8"/>
    <w:rsid w:val="0038496B"/>
    <w:rsid w:val="00393D00"/>
    <w:rsid w:val="00395152"/>
    <w:rsid w:val="00395EFA"/>
    <w:rsid w:val="003B0E3F"/>
    <w:rsid w:val="003B63FF"/>
    <w:rsid w:val="003B75F3"/>
    <w:rsid w:val="003C0972"/>
    <w:rsid w:val="003C7843"/>
    <w:rsid w:val="003D29E1"/>
    <w:rsid w:val="003D3CA3"/>
    <w:rsid w:val="003D5701"/>
    <w:rsid w:val="003D5F0A"/>
    <w:rsid w:val="003E55C2"/>
    <w:rsid w:val="003E798C"/>
    <w:rsid w:val="003F736A"/>
    <w:rsid w:val="004062C7"/>
    <w:rsid w:val="00413C95"/>
    <w:rsid w:val="004238CB"/>
    <w:rsid w:val="00423D70"/>
    <w:rsid w:val="00425542"/>
    <w:rsid w:val="00447158"/>
    <w:rsid w:val="00452C97"/>
    <w:rsid w:val="00466027"/>
    <w:rsid w:val="00475FDD"/>
    <w:rsid w:val="00477518"/>
    <w:rsid w:val="00494A2B"/>
    <w:rsid w:val="00494D52"/>
    <w:rsid w:val="004A0054"/>
    <w:rsid w:val="004A077E"/>
    <w:rsid w:val="004A2599"/>
    <w:rsid w:val="004A4854"/>
    <w:rsid w:val="004B3640"/>
    <w:rsid w:val="004B649B"/>
    <w:rsid w:val="004B64B7"/>
    <w:rsid w:val="004C0DC5"/>
    <w:rsid w:val="004C0DE3"/>
    <w:rsid w:val="004C2052"/>
    <w:rsid w:val="004C30D1"/>
    <w:rsid w:val="004D11C9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2021D"/>
    <w:rsid w:val="00530092"/>
    <w:rsid w:val="0053024C"/>
    <w:rsid w:val="0053198F"/>
    <w:rsid w:val="005319C2"/>
    <w:rsid w:val="00556A1A"/>
    <w:rsid w:val="00563F2B"/>
    <w:rsid w:val="00565227"/>
    <w:rsid w:val="00565A11"/>
    <w:rsid w:val="005921AF"/>
    <w:rsid w:val="005948A0"/>
    <w:rsid w:val="0059669B"/>
    <w:rsid w:val="005975C2"/>
    <w:rsid w:val="005A22AC"/>
    <w:rsid w:val="005A2688"/>
    <w:rsid w:val="005A2FFA"/>
    <w:rsid w:val="005A33C4"/>
    <w:rsid w:val="005A6716"/>
    <w:rsid w:val="005B4246"/>
    <w:rsid w:val="005B51AF"/>
    <w:rsid w:val="005C5DA1"/>
    <w:rsid w:val="005D1215"/>
    <w:rsid w:val="005D268B"/>
    <w:rsid w:val="005D3BDD"/>
    <w:rsid w:val="005D43E9"/>
    <w:rsid w:val="005F0730"/>
    <w:rsid w:val="00601BDB"/>
    <w:rsid w:val="00601DBD"/>
    <w:rsid w:val="00604B87"/>
    <w:rsid w:val="0060546D"/>
    <w:rsid w:val="0061682F"/>
    <w:rsid w:val="00623781"/>
    <w:rsid w:val="006269FD"/>
    <w:rsid w:val="00645E36"/>
    <w:rsid w:val="00647B97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A0DC9"/>
    <w:rsid w:val="006A4C07"/>
    <w:rsid w:val="006B2675"/>
    <w:rsid w:val="006B36F7"/>
    <w:rsid w:val="006C32B7"/>
    <w:rsid w:val="006E25B8"/>
    <w:rsid w:val="006E3CA1"/>
    <w:rsid w:val="006E4C39"/>
    <w:rsid w:val="006E70F9"/>
    <w:rsid w:val="006F02DF"/>
    <w:rsid w:val="007011D1"/>
    <w:rsid w:val="00701358"/>
    <w:rsid w:val="00703BF8"/>
    <w:rsid w:val="00704070"/>
    <w:rsid w:val="007103F5"/>
    <w:rsid w:val="00710DFB"/>
    <w:rsid w:val="00713C9A"/>
    <w:rsid w:val="00722307"/>
    <w:rsid w:val="00730384"/>
    <w:rsid w:val="00730931"/>
    <w:rsid w:val="00735668"/>
    <w:rsid w:val="0075092D"/>
    <w:rsid w:val="00757252"/>
    <w:rsid w:val="007605FA"/>
    <w:rsid w:val="00761BD8"/>
    <w:rsid w:val="00765A60"/>
    <w:rsid w:val="007665B2"/>
    <w:rsid w:val="00767C20"/>
    <w:rsid w:val="00771AEF"/>
    <w:rsid w:val="0077599D"/>
    <w:rsid w:val="00776FEF"/>
    <w:rsid w:val="00786D53"/>
    <w:rsid w:val="00792BB9"/>
    <w:rsid w:val="007A650B"/>
    <w:rsid w:val="007A7615"/>
    <w:rsid w:val="007B10F4"/>
    <w:rsid w:val="007B420B"/>
    <w:rsid w:val="007B6EB2"/>
    <w:rsid w:val="007D40AA"/>
    <w:rsid w:val="007D5E2B"/>
    <w:rsid w:val="007E018E"/>
    <w:rsid w:val="007F3DA2"/>
    <w:rsid w:val="00804CEF"/>
    <w:rsid w:val="00813A95"/>
    <w:rsid w:val="0081496E"/>
    <w:rsid w:val="00825214"/>
    <w:rsid w:val="00827436"/>
    <w:rsid w:val="0082790D"/>
    <w:rsid w:val="00832401"/>
    <w:rsid w:val="008339E8"/>
    <w:rsid w:val="00833EF2"/>
    <w:rsid w:val="00840418"/>
    <w:rsid w:val="00841239"/>
    <w:rsid w:val="00844BBF"/>
    <w:rsid w:val="00851DEA"/>
    <w:rsid w:val="008527E0"/>
    <w:rsid w:val="00853B81"/>
    <w:rsid w:val="00863CEE"/>
    <w:rsid w:val="00864021"/>
    <w:rsid w:val="00867768"/>
    <w:rsid w:val="008837AA"/>
    <w:rsid w:val="00886864"/>
    <w:rsid w:val="0089381D"/>
    <w:rsid w:val="008948B1"/>
    <w:rsid w:val="008A1BF8"/>
    <w:rsid w:val="008A4500"/>
    <w:rsid w:val="008A535F"/>
    <w:rsid w:val="008A5B08"/>
    <w:rsid w:val="008A679F"/>
    <w:rsid w:val="008A6997"/>
    <w:rsid w:val="008A721C"/>
    <w:rsid w:val="008A7625"/>
    <w:rsid w:val="008A769F"/>
    <w:rsid w:val="008B1732"/>
    <w:rsid w:val="008D0C2C"/>
    <w:rsid w:val="008D3AAD"/>
    <w:rsid w:val="008E161B"/>
    <w:rsid w:val="008E1F29"/>
    <w:rsid w:val="008F1601"/>
    <w:rsid w:val="008F6145"/>
    <w:rsid w:val="00901984"/>
    <w:rsid w:val="00903223"/>
    <w:rsid w:val="0090489C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43001"/>
    <w:rsid w:val="00943948"/>
    <w:rsid w:val="0095011A"/>
    <w:rsid w:val="00953AD4"/>
    <w:rsid w:val="009540E1"/>
    <w:rsid w:val="00954C78"/>
    <w:rsid w:val="00957DA0"/>
    <w:rsid w:val="009601A5"/>
    <w:rsid w:val="00971223"/>
    <w:rsid w:val="009733C0"/>
    <w:rsid w:val="009819DD"/>
    <w:rsid w:val="00983E69"/>
    <w:rsid w:val="00987D2F"/>
    <w:rsid w:val="00992EED"/>
    <w:rsid w:val="00993A2B"/>
    <w:rsid w:val="00996C34"/>
    <w:rsid w:val="009A26CE"/>
    <w:rsid w:val="009A2961"/>
    <w:rsid w:val="009A4A68"/>
    <w:rsid w:val="009A55AA"/>
    <w:rsid w:val="009A7983"/>
    <w:rsid w:val="009B4002"/>
    <w:rsid w:val="009B53E1"/>
    <w:rsid w:val="009D4F41"/>
    <w:rsid w:val="009D757C"/>
    <w:rsid w:val="009E7F61"/>
    <w:rsid w:val="009F590C"/>
    <w:rsid w:val="009F5FBF"/>
    <w:rsid w:val="009F76D0"/>
    <w:rsid w:val="00A04A86"/>
    <w:rsid w:val="00A1105F"/>
    <w:rsid w:val="00A27F43"/>
    <w:rsid w:val="00A305EB"/>
    <w:rsid w:val="00A3522D"/>
    <w:rsid w:val="00A366DF"/>
    <w:rsid w:val="00A42A11"/>
    <w:rsid w:val="00A42C5A"/>
    <w:rsid w:val="00A4365D"/>
    <w:rsid w:val="00A50545"/>
    <w:rsid w:val="00A52A37"/>
    <w:rsid w:val="00A55BC0"/>
    <w:rsid w:val="00A577D5"/>
    <w:rsid w:val="00A654DC"/>
    <w:rsid w:val="00A6672C"/>
    <w:rsid w:val="00A7541A"/>
    <w:rsid w:val="00A75F20"/>
    <w:rsid w:val="00A80B72"/>
    <w:rsid w:val="00A848C5"/>
    <w:rsid w:val="00A86F85"/>
    <w:rsid w:val="00AA3155"/>
    <w:rsid w:val="00AA6867"/>
    <w:rsid w:val="00AC0C84"/>
    <w:rsid w:val="00AC6A49"/>
    <w:rsid w:val="00AC6C1B"/>
    <w:rsid w:val="00AD6C67"/>
    <w:rsid w:val="00AE6676"/>
    <w:rsid w:val="00AF0AA2"/>
    <w:rsid w:val="00AF1525"/>
    <w:rsid w:val="00AF7F7F"/>
    <w:rsid w:val="00B07F4D"/>
    <w:rsid w:val="00B1735C"/>
    <w:rsid w:val="00B35E57"/>
    <w:rsid w:val="00B37DBF"/>
    <w:rsid w:val="00B428F4"/>
    <w:rsid w:val="00B438A4"/>
    <w:rsid w:val="00B450B8"/>
    <w:rsid w:val="00B46014"/>
    <w:rsid w:val="00B538AD"/>
    <w:rsid w:val="00B71A2C"/>
    <w:rsid w:val="00B72728"/>
    <w:rsid w:val="00B730DF"/>
    <w:rsid w:val="00B9442B"/>
    <w:rsid w:val="00BA0812"/>
    <w:rsid w:val="00BA1D72"/>
    <w:rsid w:val="00BA3C5E"/>
    <w:rsid w:val="00BA448C"/>
    <w:rsid w:val="00BC0FFD"/>
    <w:rsid w:val="00BD18AC"/>
    <w:rsid w:val="00BD6F4D"/>
    <w:rsid w:val="00BF3524"/>
    <w:rsid w:val="00BF7BA3"/>
    <w:rsid w:val="00C01529"/>
    <w:rsid w:val="00C0158B"/>
    <w:rsid w:val="00C020CE"/>
    <w:rsid w:val="00C03F55"/>
    <w:rsid w:val="00C0686C"/>
    <w:rsid w:val="00C12AFB"/>
    <w:rsid w:val="00C2412E"/>
    <w:rsid w:val="00C33A29"/>
    <w:rsid w:val="00C36B36"/>
    <w:rsid w:val="00C373B9"/>
    <w:rsid w:val="00C37CA1"/>
    <w:rsid w:val="00C43C25"/>
    <w:rsid w:val="00C47EDE"/>
    <w:rsid w:val="00C5057F"/>
    <w:rsid w:val="00C62B00"/>
    <w:rsid w:val="00C66762"/>
    <w:rsid w:val="00C74DE5"/>
    <w:rsid w:val="00C76F00"/>
    <w:rsid w:val="00C80EC4"/>
    <w:rsid w:val="00C8340C"/>
    <w:rsid w:val="00C861A4"/>
    <w:rsid w:val="00C90719"/>
    <w:rsid w:val="00CA782C"/>
    <w:rsid w:val="00CC419B"/>
    <w:rsid w:val="00CC4548"/>
    <w:rsid w:val="00CC4677"/>
    <w:rsid w:val="00CC5867"/>
    <w:rsid w:val="00CC65E1"/>
    <w:rsid w:val="00CD2841"/>
    <w:rsid w:val="00CD30F1"/>
    <w:rsid w:val="00CD4D74"/>
    <w:rsid w:val="00CD567D"/>
    <w:rsid w:val="00CD5ECD"/>
    <w:rsid w:val="00CD671D"/>
    <w:rsid w:val="00CE7670"/>
    <w:rsid w:val="00D0032D"/>
    <w:rsid w:val="00D03BD8"/>
    <w:rsid w:val="00D14C3C"/>
    <w:rsid w:val="00D16305"/>
    <w:rsid w:val="00D230E6"/>
    <w:rsid w:val="00D32B0B"/>
    <w:rsid w:val="00D43887"/>
    <w:rsid w:val="00D50ED7"/>
    <w:rsid w:val="00D52097"/>
    <w:rsid w:val="00D601B3"/>
    <w:rsid w:val="00D61C8F"/>
    <w:rsid w:val="00D63D05"/>
    <w:rsid w:val="00D73C7D"/>
    <w:rsid w:val="00D7688F"/>
    <w:rsid w:val="00D8232C"/>
    <w:rsid w:val="00D85073"/>
    <w:rsid w:val="00D86E90"/>
    <w:rsid w:val="00D87E55"/>
    <w:rsid w:val="00D91AE3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4B71"/>
    <w:rsid w:val="00DC4854"/>
    <w:rsid w:val="00DC7DC4"/>
    <w:rsid w:val="00DD0BBE"/>
    <w:rsid w:val="00DD5D6C"/>
    <w:rsid w:val="00DD69F3"/>
    <w:rsid w:val="00DE1B04"/>
    <w:rsid w:val="00DE338C"/>
    <w:rsid w:val="00DE3FD4"/>
    <w:rsid w:val="00DF2AB9"/>
    <w:rsid w:val="00E0424A"/>
    <w:rsid w:val="00E058B0"/>
    <w:rsid w:val="00E12AA6"/>
    <w:rsid w:val="00E16395"/>
    <w:rsid w:val="00E23A6F"/>
    <w:rsid w:val="00E27DFD"/>
    <w:rsid w:val="00E45188"/>
    <w:rsid w:val="00E46AD2"/>
    <w:rsid w:val="00E50600"/>
    <w:rsid w:val="00E548EC"/>
    <w:rsid w:val="00E55C2E"/>
    <w:rsid w:val="00E56B0C"/>
    <w:rsid w:val="00E605FA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B254D"/>
    <w:rsid w:val="00EB6D5D"/>
    <w:rsid w:val="00EC06F4"/>
    <w:rsid w:val="00EC0B91"/>
    <w:rsid w:val="00EC5433"/>
    <w:rsid w:val="00EC624B"/>
    <w:rsid w:val="00EC6ED2"/>
    <w:rsid w:val="00ED7279"/>
    <w:rsid w:val="00EE2256"/>
    <w:rsid w:val="00EE3A11"/>
    <w:rsid w:val="00EF117B"/>
    <w:rsid w:val="00EF3BF8"/>
    <w:rsid w:val="00F029E0"/>
    <w:rsid w:val="00F02EA6"/>
    <w:rsid w:val="00F0486D"/>
    <w:rsid w:val="00F05A04"/>
    <w:rsid w:val="00F07639"/>
    <w:rsid w:val="00F10908"/>
    <w:rsid w:val="00F2128A"/>
    <w:rsid w:val="00F23C17"/>
    <w:rsid w:val="00F27409"/>
    <w:rsid w:val="00F31331"/>
    <w:rsid w:val="00F356E3"/>
    <w:rsid w:val="00F37D27"/>
    <w:rsid w:val="00F538DC"/>
    <w:rsid w:val="00F54E2D"/>
    <w:rsid w:val="00F5598B"/>
    <w:rsid w:val="00F577E0"/>
    <w:rsid w:val="00F6786A"/>
    <w:rsid w:val="00F7047F"/>
    <w:rsid w:val="00F706F0"/>
    <w:rsid w:val="00F731D6"/>
    <w:rsid w:val="00F80B24"/>
    <w:rsid w:val="00F87FCE"/>
    <w:rsid w:val="00F91CF5"/>
    <w:rsid w:val="00F92701"/>
    <w:rsid w:val="00FA6477"/>
    <w:rsid w:val="00FB6D04"/>
    <w:rsid w:val="00FC4B52"/>
    <w:rsid w:val="00FC5245"/>
    <w:rsid w:val="00FC68FE"/>
    <w:rsid w:val="00FC7AFB"/>
    <w:rsid w:val="00FE6872"/>
    <w:rsid w:val="00FF0228"/>
    <w:rsid w:val="00FF1B97"/>
    <w:rsid w:val="00FF5701"/>
    <w:rsid w:val="00FF7FDF"/>
    <w:rsid w:val="01062254"/>
    <w:rsid w:val="017C4692"/>
    <w:rsid w:val="021DD3B3"/>
    <w:rsid w:val="022A9E4B"/>
    <w:rsid w:val="023610B8"/>
    <w:rsid w:val="041C50AC"/>
    <w:rsid w:val="04C395BF"/>
    <w:rsid w:val="05D22B71"/>
    <w:rsid w:val="0601AAA3"/>
    <w:rsid w:val="0643AA82"/>
    <w:rsid w:val="06BDC477"/>
    <w:rsid w:val="0B314B82"/>
    <w:rsid w:val="0B5D748C"/>
    <w:rsid w:val="0BA86088"/>
    <w:rsid w:val="0CCC89B6"/>
    <w:rsid w:val="0CEB50A0"/>
    <w:rsid w:val="0DD0EAF4"/>
    <w:rsid w:val="0DD8733A"/>
    <w:rsid w:val="0ED998EB"/>
    <w:rsid w:val="0EF6D9D8"/>
    <w:rsid w:val="0F2B212F"/>
    <w:rsid w:val="10224B22"/>
    <w:rsid w:val="11F3387B"/>
    <w:rsid w:val="120A01EC"/>
    <w:rsid w:val="12A1413D"/>
    <w:rsid w:val="12B04253"/>
    <w:rsid w:val="1309A573"/>
    <w:rsid w:val="137F8082"/>
    <w:rsid w:val="145BD8A1"/>
    <w:rsid w:val="147CEE2F"/>
    <w:rsid w:val="1482C388"/>
    <w:rsid w:val="14ABCF17"/>
    <w:rsid w:val="14FE239A"/>
    <w:rsid w:val="151ADFE0"/>
    <w:rsid w:val="1569A3C5"/>
    <w:rsid w:val="15DE8374"/>
    <w:rsid w:val="15FA4442"/>
    <w:rsid w:val="178BF6D4"/>
    <w:rsid w:val="186210D6"/>
    <w:rsid w:val="18E34970"/>
    <w:rsid w:val="18E392B1"/>
    <w:rsid w:val="1A5EA0BC"/>
    <w:rsid w:val="1B075008"/>
    <w:rsid w:val="1BA309D9"/>
    <w:rsid w:val="1C420238"/>
    <w:rsid w:val="1F82B29B"/>
    <w:rsid w:val="1FBC562A"/>
    <w:rsid w:val="20A7D159"/>
    <w:rsid w:val="22C7E8A1"/>
    <w:rsid w:val="231DA7AB"/>
    <w:rsid w:val="23A3A29C"/>
    <w:rsid w:val="23BCC96E"/>
    <w:rsid w:val="23BDCFCB"/>
    <w:rsid w:val="23C3FFCE"/>
    <w:rsid w:val="2490BE8F"/>
    <w:rsid w:val="26063218"/>
    <w:rsid w:val="26095C3D"/>
    <w:rsid w:val="278AE980"/>
    <w:rsid w:val="27CAF46C"/>
    <w:rsid w:val="2805BDAE"/>
    <w:rsid w:val="2836BB2B"/>
    <w:rsid w:val="28771567"/>
    <w:rsid w:val="2A1CA18E"/>
    <w:rsid w:val="2ADF8562"/>
    <w:rsid w:val="2AEEA7C8"/>
    <w:rsid w:val="2BE88EF1"/>
    <w:rsid w:val="2C116529"/>
    <w:rsid w:val="2C2C30FD"/>
    <w:rsid w:val="2CA4A0CA"/>
    <w:rsid w:val="2EA72494"/>
    <w:rsid w:val="2F02CEE9"/>
    <w:rsid w:val="2F943B4A"/>
    <w:rsid w:val="30702D4F"/>
    <w:rsid w:val="30A37D25"/>
    <w:rsid w:val="30A9EF89"/>
    <w:rsid w:val="30AC9EA3"/>
    <w:rsid w:val="31823585"/>
    <w:rsid w:val="31A47B00"/>
    <w:rsid w:val="321247BF"/>
    <w:rsid w:val="32CD34BD"/>
    <w:rsid w:val="333C7911"/>
    <w:rsid w:val="33934D13"/>
    <w:rsid w:val="33A84EDD"/>
    <w:rsid w:val="3505431A"/>
    <w:rsid w:val="3533BA9F"/>
    <w:rsid w:val="35596ED2"/>
    <w:rsid w:val="356B31FB"/>
    <w:rsid w:val="35729B7E"/>
    <w:rsid w:val="36483886"/>
    <w:rsid w:val="3727C2C0"/>
    <w:rsid w:val="377D6227"/>
    <w:rsid w:val="37CD96C0"/>
    <w:rsid w:val="38C0A6F8"/>
    <w:rsid w:val="38C8564B"/>
    <w:rsid w:val="39FF3924"/>
    <w:rsid w:val="3AC52214"/>
    <w:rsid w:val="3B0C168D"/>
    <w:rsid w:val="3BB7D3FD"/>
    <w:rsid w:val="3BBBDD28"/>
    <w:rsid w:val="3BBBDD28"/>
    <w:rsid w:val="3C643CE4"/>
    <w:rsid w:val="3C643CE4"/>
    <w:rsid w:val="3CD05B19"/>
    <w:rsid w:val="3CE734C7"/>
    <w:rsid w:val="3D32FFAF"/>
    <w:rsid w:val="3DA4D6AD"/>
    <w:rsid w:val="3DB42170"/>
    <w:rsid w:val="3ECC54DD"/>
    <w:rsid w:val="40CB0398"/>
    <w:rsid w:val="40D67E68"/>
    <w:rsid w:val="418BEF7F"/>
    <w:rsid w:val="42243E54"/>
    <w:rsid w:val="438A986D"/>
    <w:rsid w:val="442B84C4"/>
    <w:rsid w:val="44613A1F"/>
    <w:rsid w:val="46C12BC4"/>
    <w:rsid w:val="488CEE38"/>
    <w:rsid w:val="489B44AA"/>
    <w:rsid w:val="48F5F6E9"/>
    <w:rsid w:val="49E1C4E8"/>
    <w:rsid w:val="49ED7348"/>
    <w:rsid w:val="4C02D46C"/>
    <w:rsid w:val="4C3091BD"/>
    <w:rsid w:val="4C3091BD"/>
    <w:rsid w:val="4D55E5C4"/>
    <w:rsid w:val="4F3A4A48"/>
    <w:rsid w:val="50973F7D"/>
    <w:rsid w:val="50CEF031"/>
    <w:rsid w:val="50E02AD7"/>
    <w:rsid w:val="51411E20"/>
    <w:rsid w:val="51EC99D6"/>
    <w:rsid w:val="5289FFF7"/>
    <w:rsid w:val="5370C85D"/>
    <w:rsid w:val="53B22C07"/>
    <w:rsid w:val="56AA1EFE"/>
    <w:rsid w:val="5721AD81"/>
    <w:rsid w:val="573B7185"/>
    <w:rsid w:val="5794862A"/>
    <w:rsid w:val="57D07CDA"/>
    <w:rsid w:val="57E13CC6"/>
    <w:rsid w:val="58340FC2"/>
    <w:rsid w:val="59AA0CCB"/>
    <w:rsid w:val="59D5756A"/>
    <w:rsid w:val="5B46388C"/>
    <w:rsid w:val="5BFAEBD9"/>
    <w:rsid w:val="5C241309"/>
    <w:rsid w:val="5C589616"/>
    <w:rsid w:val="5D4F2E90"/>
    <w:rsid w:val="5DE7F1A6"/>
    <w:rsid w:val="5DF4CD1A"/>
    <w:rsid w:val="5E4890D9"/>
    <w:rsid w:val="5E624055"/>
    <w:rsid w:val="5FAD7BEC"/>
    <w:rsid w:val="5FF78FBF"/>
    <w:rsid w:val="60B8CEDD"/>
    <w:rsid w:val="60B9B1FD"/>
    <w:rsid w:val="6106974A"/>
    <w:rsid w:val="6194F2D8"/>
    <w:rsid w:val="62025F9E"/>
    <w:rsid w:val="62BB5E3F"/>
    <w:rsid w:val="64C3E71D"/>
    <w:rsid w:val="64D61F17"/>
    <w:rsid w:val="650684CA"/>
    <w:rsid w:val="6522F18E"/>
    <w:rsid w:val="65874E37"/>
    <w:rsid w:val="6956678D"/>
    <w:rsid w:val="6969597A"/>
    <w:rsid w:val="69B4D548"/>
    <w:rsid w:val="6A0EA230"/>
    <w:rsid w:val="6BA01024"/>
    <w:rsid w:val="6C79287E"/>
    <w:rsid w:val="6C96F2E0"/>
    <w:rsid w:val="6DDB0EFA"/>
    <w:rsid w:val="6E177947"/>
    <w:rsid w:val="6FE33769"/>
    <w:rsid w:val="710FC9A7"/>
    <w:rsid w:val="74D402F7"/>
    <w:rsid w:val="75270629"/>
    <w:rsid w:val="75E945E6"/>
    <w:rsid w:val="7732F100"/>
    <w:rsid w:val="774F6759"/>
    <w:rsid w:val="780436E4"/>
    <w:rsid w:val="796CC654"/>
    <w:rsid w:val="79833956"/>
    <w:rsid w:val="7AF60E0F"/>
    <w:rsid w:val="7BE8E7F9"/>
    <w:rsid w:val="7BFCE9CC"/>
    <w:rsid w:val="7C9AD532"/>
    <w:rsid w:val="7DA6A20A"/>
    <w:rsid w:val="7DD0ADC1"/>
    <w:rsid w:val="7DE94513"/>
    <w:rsid w:val="7E23BBDD"/>
    <w:rsid w:val="7E668510"/>
    <w:rsid w:val="7E6E02A7"/>
    <w:rsid w:val="7E7AC635"/>
    <w:rsid w:val="7EFF7EC0"/>
    <w:rsid w:val="7F0EEB49"/>
    <w:rsid w:val="7F430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311B2"/>
  <w15:docId w15:val="{44A8E7DC-C553-4B8F-A71F-90D3C38A7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145D44"/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844BBF"/>
    <w:pPr>
      <w:tabs>
        <w:tab w:val="left" w:pos="-567"/>
      </w:tabs>
      <w:spacing w:after="0"/>
    </w:pPr>
    <w:rPr>
      <w:rFonts w:ascii="Korolev Medium" w:hAnsi="Korolev Medium" w:eastAsia="Times New Roman" w:cstheme="minorHAnsi"/>
      <w:noProof/>
      <w:color w:val="002060"/>
      <w:spacing w:val="-4"/>
      <w:kern w:val="22"/>
      <w:sz w:val="6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02323C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052"/>
    <w:pPr>
      <w:spacing w:before="0" w:after="0" w:line="240" w:lineRule="auto"/>
      <w:ind w:left="567"/>
    </w:pPr>
    <w:rPr>
      <w:b w:val="0"/>
      <w:color w:val="2D739F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F37D27"/>
  </w:style>
  <w:style w:type="character" w:styleId="Heading3Char" w:customStyle="1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A305EB"/>
    <w:rPr>
      <w:rFonts w:ascii="Arial" w:hAnsi="Arial" w:eastAsia="Times New Roman" w:cs="Times New Roman"/>
      <w:b/>
      <w:color w:val="464749"/>
      <w:kern w:val="22"/>
      <w:sz w:val="20"/>
      <w:szCs w:val="20"/>
    </w:rPr>
  </w:style>
  <w:style w:type="paragraph" w:styleId="feature" w:customStyle="1">
    <w:name w:val="feature"/>
    <w:basedOn w:val="Body"/>
    <w:qFormat/>
    <w:rsid w:val="008D0C2C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F029E0"/>
    <w:pPr>
      <w:numPr>
        <w:numId w:val="2"/>
      </w:numPr>
    </w:pPr>
  </w:style>
  <w:style w:type="table" w:styleId="eHUBTable-WithTopandSideHeadings" w:customStyle="1">
    <w:name w:val="eHUB Table - With Top and Side Headings"/>
    <w:basedOn w:val="TableNormal"/>
    <w:rsid w:val="007D40AA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4C30D1"/>
    <w:pPr>
      <w:numPr>
        <w:numId w:val="1"/>
      </w:numPr>
    </w:pPr>
  </w:style>
  <w:style w:type="paragraph" w:styleId="Numberedlist" w:customStyle="1">
    <w:name w:val="Numbered list"/>
    <w:basedOn w:val="ListNumber"/>
    <w:autoRedefine/>
    <w:rsid w:val="00954C78"/>
  </w:style>
  <w:style w:type="paragraph" w:styleId="ReferenceCaption" w:customStyle="1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TAFE Digital (1),Compliant Table Grid,FedU Table Grid"/>
    <w:basedOn w:val="TableNormal"/>
    <w:rsid w:val="002C7CD5"/>
    <w:pPr>
      <w:spacing w:before="120" w:after="120" w:line="240" w:lineRule="auto"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3C0972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9238B3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FF570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0408C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styleId="Bodyfooter" w:customStyle="1">
    <w:name w:val="Body footer"/>
    <w:basedOn w:val="Normal"/>
    <w:autoRedefine/>
    <w:qFormat/>
    <w:rsid w:val="00B438A4"/>
    <w:pPr>
      <w:tabs>
        <w:tab w:val="left" w:pos="13183"/>
        <w:tab w:val="center" w:pos="13325"/>
      </w:tabs>
      <w:spacing w:before="60" w:after="60" w:line="220" w:lineRule="exact"/>
      <w:ind w:left="-425" w:right="-714"/>
      <w:jc w:val="both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D97AC3"/>
    <w:rPr>
      <w:rFonts w:eastAsiaTheme="minorEastAsia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8A535F"/>
    <w:pPr>
      <w:textboxTightWrap w:val="allLines"/>
    </w:pPr>
    <w:rPr>
      <w:rFonts w:eastAsiaTheme="minorEastAsia"/>
      <w:b/>
      <w:noProof/>
      <w:color w:val="000000" w:themeColor="text1"/>
      <w:spacing w:val="20"/>
      <w:kern w:val="22"/>
      <w:sz w:val="66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8A535F"/>
    <w:rPr>
      <w:rFonts w:eastAsiaTheme="minorEastAsia" w:cstheme="minorHAnsi"/>
      <w:b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EE3A11"/>
    <w:rPr>
      <w:i/>
      <w:color w:val="FF0000"/>
    </w:rPr>
  </w:style>
  <w:style w:type="table" w:styleId="TableGridLight">
    <w:name w:val="Grid Table Light"/>
    <w:basedOn w:val="TableNormal"/>
    <w:uiPriority w:val="40"/>
    <w:rsid w:val="00786D5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styleId="BodyChar" w:customStyle="1">
    <w:name w:val="Body Char"/>
    <w:basedOn w:val="DefaultParagraphFont"/>
    <w:link w:val="Body"/>
    <w:rsid w:val="003D5701"/>
  </w:style>
  <w:style w:type="paragraph" w:styleId="BulletListLevel1" w:customStyle="1">
    <w:name w:val="Bullet List Level 1"/>
    <w:basedOn w:val="Body"/>
    <w:link w:val="BulletListLevel1Char"/>
    <w:qFormat/>
    <w:rsid w:val="00832401"/>
    <w:pPr>
      <w:numPr>
        <w:numId w:val="6"/>
      </w:numPr>
      <w:spacing w:after="120"/>
      <w:ind w:left="714" w:hanging="357"/>
    </w:pPr>
  </w:style>
  <w:style w:type="paragraph" w:styleId="BulletlistLevel2" w:customStyle="1">
    <w:name w:val="Bullet list Level 2"/>
    <w:basedOn w:val="Body"/>
    <w:link w:val="BulletlistLevel2Char"/>
    <w:qFormat/>
    <w:rsid w:val="00832401"/>
    <w:pPr>
      <w:numPr>
        <w:ilvl w:val="1"/>
        <w:numId w:val="5"/>
      </w:numPr>
      <w:spacing w:after="120"/>
      <w:ind w:left="1434" w:hanging="357"/>
    </w:pPr>
  </w:style>
  <w:style w:type="character" w:styleId="BulletListLevel1Char" w:customStyle="1">
    <w:name w:val="Bullet List Level 1 Char"/>
    <w:basedOn w:val="BodyChar"/>
    <w:link w:val="BulletListLevel1"/>
    <w:rsid w:val="00832401"/>
  </w:style>
  <w:style w:type="paragraph" w:styleId="BulletListLevel3" w:customStyle="1">
    <w:name w:val="Bullet List Level 3"/>
    <w:basedOn w:val="Body"/>
    <w:link w:val="BulletListLevel3Char"/>
    <w:qFormat/>
    <w:rsid w:val="00832401"/>
    <w:pPr>
      <w:numPr>
        <w:ilvl w:val="2"/>
        <w:numId w:val="5"/>
      </w:numPr>
      <w:spacing w:after="120"/>
      <w:ind w:left="2154" w:hanging="357"/>
    </w:pPr>
  </w:style>
  <w:style w:type="character" w:styleId="BulletlistLevel2Char" w:customStyle="1">
    <w:name w:val="Bullet list Level 2 Char"/>
    <w:basedOn w:val="BodyChar"/>
    <w:link w:val="BulletlistLevel2"/>
    <w:rsid w:val="00832401"/>
  </w:style>
  <w:style w:type="character" w:styleId="BulletListLevel3Char" w:customStyle="1">
    <w:name w:val="Bullet List Level 3 Char"/>
    <w:basedOn w:val="BodyChar"/>
    <w:link w:val="BulletListLevel3"/>
    <w:rsid w:val="00832401"/>
  </w:style>
  <w:style w:type="character" w:styleId="ListParagraphChar" w:customStyle="1">
    <w:name w:val="List Paragraph Char"/>
    <w:basedOn w:val="DefaultParagraphFont"/>
    <w:link w:val="ListParagraph"/>
    <w:uiPriority w:val="34"/>
    <w:rsid w:val="00730384"/>
  </w:style>
  <w:style w:type="paragraph" w:styleId="ListBullet">
    <w:name w:val="List Bullet"/>
    <w:basedOn w:val="ListParagraph"/>
    <w:uiPriority w:val="99"/>
    <w:unhideWhenUsed/>
    <w:rsid w:val="00145D44"/>
    <w:pPr>
      <w:numPr>
        <w:numId w:val="10"/>
      </w:numPr>
      <w:tabs>
        <w:tab w:val="num" w:pos="360"/>
      </w:tabs>
      <w:spacing w:before="120" w:after="120" w:line="288" w:lineRule="auto"/>
      <w:ind w:firstLine="0"/>
    </w:pPr>
    <w:rPr>
      <w:rFonts w:eastAsiaTheme="minorEastAsia"/>
      <w:kern w:val="22"/>
      <w:sz w:val="22"/>
      <w:szCs w:val="18"/>
      <w:lang w:bidi="en-US"/>
    </w:rPr>
  </w:style>
  <w:style w:type="paragraph" w:styleId="paragraph" w:customStyle="1">
    <w:name w:val="paragraph"/>
    <w:basedOn w:val="Normal"/>
    <w:rsid w:val="00145D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AU"/>
    </w:rPr>
  </w:style>
  <w:style w:type="character" w:styleId="normaltextrun" w:customStyle="1">
    <w:name w:val="normaltextrun"/>
    <w:basedOn w:val="DefaultParagraphFont"/>
    <w:rsid w:val="00145D44"/>
  </w:style>
  <w:style w:type="character" w:styleId="eop" w:customStyle="1">
    <w:name w:val="eop"/>
    <w:basedOn w:val="DefaultParagraphFont"/>
    <w:rsid w:val="00145D44"/>
  </w:style>
  <w:style w:type="paragraph" w:styleId="TableText" w:customStyle="1">
    <w:name w:val="Table Text"/>
    <w:qFormat/>
    <w:rsid w:val="00A04A86"/>
    <w:pPr>
      <w:spacing w:before="120" w:after="12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styleId="Block3Subtitle" w:customStyle="1">
    <w:name w:val="Block 3. Subtitle"/>
    <w:uiPriority w:val="1"/>
    <w:qFormat/>
    <w:rsid w:val="00A04A86"/>
    <w:pPr>
      <w:keepNext/>
      <w:widowControl w:val="0"/>
      <w:tabs>
        <w:tab w:val="left" w:pos="4820"/>
      </w:tabs>
      <w:spacing w:before="120" w:after="0" w:line="240" w:lineRule="auto"/>
    </w:pPr>
    <w:rPr>
      <w:rFonts w:cs="Arial"/>
      <w:b/>
      <w:sz w:val="22"/>
      <w:szCs w:val="22"/>
    </w:rPr>
  </w:style>
  <w:style w:type="paragraph" w:styleId="Block4Subtitletext" w:customStyle="1">
    <w:name w:val="Block 4. Subtitle text"/>
    <w:uiPriority w:val="1"/>
    <w:qFormat/>
    <w:rsid w:val="00A04A86"/>
    <w:pPr>
      <w:keepLines/>
      <w:widowControl w:val="0"/>
      <w:pBdr>
        <w:bottom w:val="single" w:color="D9D9D9" w:themeColor="background1" w:themeShade="D9" w:sz="8" w:space="4"/>
        <w:between w:val="single" w:color="D9D9D9" w:themeColor="background1" w:themeShade="D9" w:sz="8" w:space="1"/>
      </w:pBdr>
      <w:tabs>
        <w:tab w:val="left" w:pos="4820"/>
      </w:tabs>
      <w:spacing w:before="120" w:after="0" w:line="264" w:lineRule="auto"/>
    </w:pPr>
    <w:rPr>
      <w:rFonts w:cs="Arial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A0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d12101cc62c04c08" /><Relationship Type="http://schemas.openxmlformats.org/officeDocument/2006/relationships/hyperlink" Target="https://portal.azure.com/" TargetMode="External" Id="R1ea822d4d41d422a" /><Relationship Type="http://schemas.openxmlformats.org/officeDocument/2006/relationships/hyperlink" Target="https://portal.azure.com/" TargetMode="External" Id="Ra18a6013bd0c42a6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lpatrick.000\AppData\Local\Microsoft\Windows\INetCache\IE\RTO0K0RY\Simple_Word_Portrait_Azure%20Blu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NoofFiles xmlns="fb71decd-4ff3-43fd-bd53-3adaa8a2e820" xsi:nil="true"/>
    <lcf76f155ced4ddcb4097134ff3c332f xmlns="fb71decd-4ff3-43fd-bd53-3adaa8a2e820">
      <Terms xmlns="http://schemas.microsoft.com/office/infopath/2007/PartnerControls"/>
    </lcf76f155ced4ddcb4097134ff3c332f>
    <Comments xmlns="fb71decd-4ff3-43fd-bd53-3adaa8a2e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3313870DD5940AA1761A4F3ECAB69" ma:contentTypeVersion="23" ma:contentTypeDescription="Create a new document." ma:contentTypeScope="" ma:versionID="a866a7bf174e7d643fd8b12e6120b827">
  <xsd:schema xmlns:xsd="http://www.w3.org/2001/XMLSchema" xmlns:xs="http://www.w3.org/2001/XMLSchema" xmlns:p="http://schemas.microsoft.com/office/2006/metadata/properties" xmlns:ns1="http://schemas.microsoft.com/sharepoint/v3" xmlns:ns2="fb71decd-4ff3-43fd-bd53-3adaa8a2e820" xmlns:ns3="46db0cbf-26ec-4da5-ac84-87047eaef7c4" xmlns:ns4="363f131b-4af0-4a66-9de1-3f50ca42dcc1" targetNamespace="http://schemas.microsoft.com/office/2006/metadata/properties" ma:root="true" ma:fieldsID="6c554921424547437e721faabacf1483" ns1:_="" ns2:_="" ns3:_="" ns4:_="">
    <xsd:import namespace="http://schemas.microsoft.com/sharepoint/v3"/>
    <xsd:import namespace="fb71decd-4ff3-43fd-bd53-3adaa8a2e820"/>
    <xsd:import namespace="46db0cbf-26ec-4da5-ac84-87047eaef7c4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NoofFiles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decd-4ff3-43fd-bd53-3adaa8a2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NoofFiles" ma:index="26" nillable="true" ma:displayName="No of Files" ma:format="Dropdown" ma:internalName="NoofFiles" ma:percentage="FALSE">
      <xsd:simpleType>
        <xsd:restriction base="dms:Number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9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b0cbf-26ec-4da5-ac84-87047eaef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5dbf743e-3315-460a-8a9c-1fc261844e27}" ma:internalName="TaxCatchAll" ma:showField="CatchAllData" ma:web="46db0cbf-26ec-4da5-ac84-87047eaef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fb71decd-4ff3-43fd-bd53-3adaa8a2e820"/>
  </ds:schemaRefs>
</ds:datastoreItem>
</file>

<file path=customXml/itemProps3.xml><?xml version="1.0" encoding="utf-8"?>
<ds:datastoreItem xmlns:ds="http://schemas.openxmlformats.org/officeDocument/2006/customXml" ds:itemID="{B1443C62-6A71-4606-ABB8-C9D108195752}"/>
</file>

<file path=customXml/itemProps4.xml><?xml version="1.0" encoding="utf-8"?>
<ds:datastoreItem xmlns:ds="http://schemas.openxmlformats.org/officeDocument/2006/customXml" ds:itemID="{58F956E7-88F5-4C04-AC99-1E364177E1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Simple_Word_Portrait_Azure Blue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Chaitali Samani</lastModifiedBy>
  <revision>9</revision>
  <dcterms:created xsi:type="dcterms:W3CDTF">2024-05-21T23:42:00.0000000Z</dcterms:created>
  <dcterms:modified xsi:type="dcterms:W3CDTF">2024-07-07T10:54:23.6932616Z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0x01010016D3313870DD5940AA1761A4F3ECAB69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2020-04-21T00:22:08Z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85b24e62-2e41-407b-8039-000022dbf751</vt:lpwstr>
  </property>
  <property fmtid="{D5CDD505-2E9C-101B-9397-08002B2CF9AE}" pid="9" name="MSIP_Label_1124e982-4ed1-4819-8c70-4a27f3d38393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9ba84ab7441a2efc0453cb9684cc414f7c521645bec17de212d07979c9742abc</vt:lpwstr>
  </property>
</Properties>
</file>