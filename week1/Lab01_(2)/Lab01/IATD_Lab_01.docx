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9FD" w:rsidP="006269FD" w:rsidRDefault="00DE338C" w14:paraId="301E92C3" w14:textId="142465CE">
      <w:pPr>
        <w:pStyle w:val="Heading1"/>
        <w:rPr>
          <w:rFonts w:ascii="Calibri Light" w:hAnsi="Calibri Light" w:eastAsia="Yu Gothic Light" w:cs="Times New Roman"/>
          <w:noProof w:val="0"/>
          <w:color w:val="2F5496"/>
          <w:kern w:val="0"/>
          <w:sz w:val="32"/>
          <w:szCs w:val="32"/>
          <w:lang w:eastAsia="en-US"/>
        </w:rPr>
      </w:pPr>
      <w:r w:rsidR="00DE338C">
        <w:rPr>
          <w:rFonts w:ascii="Calibri Light" w:hAnsi="Calibri Light" w:cs="Calibri Light"/>
          <w:sz w:val="32"/>
          <w:szCs w:val="32"/>
        </w:rPr>
        <w:t xml:space="preserve">Lab </w:t>
      </w:r>
      <w:r w:rsidR="39FF3924">
        <w:rPr>
          <w:rFonts w:ascii="Calibri Light" w:hAnsi="Calibri Light" w:cs="Calibri Light"/>
          <w:sz w:val="32"/>
          <w:szCs w:val="32"/>
        </w:rPr>
        <w:t xml:space="preserve">1</w:t>
      </w:r>
      <w:r w:rsidR="006269FD">
        <w:rPr>
          <w:rFonts w:ascii="Calibri Light" w:hAnsi="Calibri Light" w:cs="Calibri Light"/>
          <w:sz w:val="32"/>
          <w:szCs w:val="32"/>
        </w:rPr>
        <w:t xml:space="preserve"> </w:t>
      </w:r>
      <w:r w:rsidR="00230E2F">
        <w:rPr>
          <w:rFonts w:ascii="Calibri Light" w:hAnsi="Calibri Light" w:eastAsia="Yu Gothic Light" w:cs="Times New Roman"/>
          <w:noProof w:val="0"/>
          <w:color w:val="2F5496"/>
          <w:kern w:val="0"/>
          <w:sz w:val="32"/>
          <w:szCs w:val="32"/>
          <w:lang w:eastAsia="en-US"/>
        </w:rPr>
        <w:t>[</w:t>
      </w:r>
      <w:r w:rsidRPr="4D55E5C4" w:rsidR="20A7D159">
        <w:rPr>
          <w:rFonts w:ascii="Calibri Light" w:hAnsi="Calibri Light" w:eastAsia="Yu Gothic Light" w:cs="Times New Roman"/>
          <w:noProof w:val="0"/>
          <w:color w:val="2F5496"/>
          <w:sz w:val="32"/>
          <w:szCs w:val="32"/>
          <w:lang w:eastAsia="en-US"/>
        </w:rPr>
        <w:t>G</w:t>
      </w:r>
      <w:r w:rsidRPr="4D55E5C4" w:rsidR="0ED998EB">
        <w:rPr>
          <w:rFonts w:ascii="Calibri Light" w:hAnsi="Calibri Light" w:eastAsia="Yu Gothic Light" w:cs="Times New Roman"/>
          <w:noProof w:val="0"/>
          <w:color w:val="2F5496"/>
          <w:sz w:val="32"/>
          <w:szCs w:val="32"/>
          <w:lang w:eastAsia="en-US"/>
        </w:rPr>
        <w:t xml:space="preserve">etting started with </w:t>
      </w:r>
      <w:r w:rsidRPr="4D55E5C4" w:rsidR="7DA6A20A">
        <w:rPr>
          <w:rFonts w:ascii="Calibri Light" w:hAnsi="Calibri Light" w:eastAsia="Yu Gothic Light" w:cs="Times New Roman"/>
          <w:noProof w:val="0"/>
          <w:color w:val="2F5496"/>
          <w:sz w:val="32"/>
          <w:szCs w:val="32"/>
          <w:lang w:eastAsia="en-US"/>
        </w:rPr>
        <w:t xml:space="preserve">HTML, CSS &amp; </w:t>
      </w:r>
      <w:r w:rsidRPr="4D55E5C4" w:rsidR="7F43084D">
        <w:rPr>
          <w:rFonts w:ascii="Calibri Light" w:hAnsi="Calibri Light" w:eastAsia="Yu Gothic Light" w:cs="Times New Roman"/>
          <w:noProof w:val="0"/>
          <w:color w:val="2F5496"/>
          <w:sz w:val="32"/>
          <w:szCs w:val="32"/>
          <w:lang w:eastAsia="en-US"/>
        </w:rPr>
        <w:t>JavaS</w:t>
      </w:r>
      <w:r w:rsidRPr="4D55E5C4" w:rsidR="7F43084D">
        <w:rPr>
          <w:rFonts w:ascii="Calibri Light" w:hAnsi="Calibri Light" w:eastAsia="Yu Gothic Light" w:cs="Times New Roman"/>
          <w:noProof w:val="0"/>
          <w:color w:val="2F5496"/>
          <w:sz w:val="32"/>
          <w:szCs w:val="32"/>
          <w:lang w:eastAsia="en-US"/>
        </w:rPr>
        <w:t>cript</w:t>
      </w:r>
      <w:r w:rsidR="00230E2F">
        <w:rPr>
          <w:rFonts w:ascii="Calibri Light" w:hAnsi="Calibri Light" w:eastAsia="Yu Gothic Light" w:cs="Times New Roman"/>
          <w:noProof w:val="0"/>
          <w:color w:val="2F5496"/>
          <w:kern w:val="0"/>
          <w:sz w:val="32"/>
          <w:szCs w:val="32"/>
          <w:lang w:eastAsia="en-US"/>
        </w:rPr>
        <w:t>]</w:t>
      </w:r>
    </w:p>
    <w:p w:rsidRPr="006269FD" w:rsidR="006269FD" w:rsidP="006269FD" w:rsidRDefault="006269FD" w14:paraId="2E2F97EC" w14:textId="77777777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539"/>
        <w:gridCol w:w="6662"/>
      </w:tblGrid>
      <w:tr w:rsidRPr="008D3AAD" w:rsidR="009F5FBF" w:rsidTr="710FC9A7" w14:paraId="1D0721E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244061" w:themeFill="accent1" w:themeFillShade="80"/>
            <w:tcMar/>
          </w:tcPr>
          <w:p w:rsidRPr="008D3AAD" w:rsidR="009F5FBF" w:rsidP="7C9AD532" w:rsidRDefault="00DE338C" w14:paraId="17EBB04B" w14:textId="374874D5">
            <w:pPr>
              <w:spacing w:after="0"/>
              <w:rPr>
                <w:rFonts w:eastAsia="Calibri"/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Lab Title</w:t>
            </w:r>
            <w:r w:rsidRPr="7C9AD532" w:rsidR="009F5FBF">
              <w:rPr>
                <w:bCs/>
                <w:sz w:val="20"/>
                <w:szCs w:val="20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2" w:type="dxa"/>
            <w:tcMar/>
          </w:tcPr>
          <w:p w:rsidRPr="007F3DA2" w:rsidR="009F5FBF" w:rsidP="4D55E5C4" w:rsidRDefault="00230E2F" w14:paraId="47D6F879" w14:textId="080A6667">
            <w:pPr>
              <w:spacing w:after="0"/>
              <w:rPr>
                <w:rFonts w:eastAsia="Calibri" w:cs="Calibri" w:cstheme="minorAscii"/>
                <w:sz w:val="22"/>
                <w:szCs w:val="22"/>
              </w:rPr>
            </w:pPr>
            <w:r w:rsidRPr="59AA0CCB" w:rsidR="00230E2F">
              <w:rPr>
                <w:rFonts w:eastAsia="Calibri" w:cs="Calibri" w:cstheme="minorAscii"/>
                <w:sz w:val="22"/>
                <w:szCs w:val="22"/>
              </w:rPr>
              <w:t xml:space="preserve"> </w:t>
            </w:r>
            <w:r w:rsidRPr="59AA0CCB" w:rsidR="5D4F2E90">
              <w:rPr>
                <w:rFonts w:eastAsia="Calibri" w:cs="Calibri" w:cstheme="minorAscii"/>
                <w:sz w:val="22"/>
                <w:szCs w:val="22"/>
              </w:rPr>
              <w:t>Getting started with HTML</w:t>
            </w:r>
            <w:r w:rsidRPr="59AA0CCB" w:rsidR="69B4D548">
              <w:rPr>
                <w:rFonts w:eastAsia="Calibri" w:cs="Calibri" w:cstheme="minorAscii"/>
                <w:sz w:val="22"/>
                <w:szCs w:val="22"/>
              </w:rPr>
              <w:t>, CSS &amp; JavaScript</w:t>
            </w:r>
          </w:p>
        </w:tc>
      </w:tr>
      <w:tr w:rsidRPr="008D3AAD" w:rsidR="009F5FBF" w:rsidTr="710FC9A7" w14:paraId="3BF6E4B5" w14:textId="77777777">
        <w:trPr>
          <w:trHeight w:val="397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244061" w:themeFill="accent1" w:themeFillShade="80"/>
            <w:tcMar/>
          </w:tcPr>
          <w:p w:rsidRPr="008D3AAD" w:rsidR="009F5FBF" w:rsidP="002C3999" w:rsidRDefault="009F5FBF" w14:paraId="35ABB278" w14:textId="77777777">
            <w:pPr>
              <w:spacing w:after="0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8D3AAD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Expected duration</w:t>
            </w:r>
            <w:r w:rsidRPr="008D3AAD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(hours):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62" w:type="dxa"/>
            <w:tcMar/>
          </w:tcPr>
          <w:p w:rsidRPr="00DE338C" w:rsidR="009F5FBF" w:rsidP="4D55E5C4" w:rsidRDefault="00230E2F" w14:paraId="16EA777E" w14:textId="6FE2447D">
            <w:pPr>
              <w:spacing w:after="0"/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</w:pPr>
            <w:r w:rsidRPr="710FC9A7" w:rsidR="00230E2F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  <w:t xml:space="preserve"> </w:t>
            </w:r>
            <w:r w:rsidRPr="710FC9A7" w:rsidR="60B8CEDD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  <w:t xml:space="preserve">1 hour </w:t>
            </w:r>
            <w:r w:rsidRPr="710FC9A7" w:rsidR="7DD0ADC1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  <w:t>4</w:t>
            </w:r>
            <w:r w:rsidRPr="710FC9A7" w:rsidR="60B8CEDD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  <w:t xml:space="preserve">5 mins </w:t>
            </w:r>
          </w:p>
        </w:tc>
      </w:tr>
    </w:tbl>
    <w:p w:rsidR="00DE338C" w:rsidP="00DE338C" w:rsidRDefault="00DE338C" w14:paraId="6768035B" w14:textId="77777777">
      <w:pPr>
        <w:rPr>
          <w:sz w:val="20"/>
          <w:szCs w:val="20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DE338C" w:rsidTr="59AA0CCB" w14:paraId="7A3166A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</w:tcPr>
          <w:p w:rsidR="00DE338C" w:rsidP="00DE338C" w:rsidRDefault="00DE338C" w14:paraId="28E87DDE" w14:textId="41011812">
            <w:pPr>
              <w:textAlignment w:val="baseline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Objectives</w:t>
            </w:r>
          </w:p>
        </w:tc>
      </w:tr>
      <w:tr w:rsidRPr="00056935" w:rsidR="00DE338C" w:rsidTr="59AA0CCB" w14:paraId="5F36BB20" w14:textId="77777777">
        <w:trPr>
          <w:trHeight w:val="272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Pr="002F585B" w:rsidR="007F3DA2" w:rsidP="4D55E5C4" w:rsidRDefault="00230E2F" w14:paraId="4E74503B" w14:textId="65276169">
            <w:pPr>
              <w:rPr>
                <w:rFonts w:ascii="Calibri" w:hAnsi="Calibri" w:asciiTheme="minorAscii" w:hAnsiTheme="minorAscii"/>
                <w:b w:val="0"/>
                <w:bCs w:val="0"/>
                <w:sz w:val="20"/>
                <w:szCs w:val="20"/>
              </w:rPr>
            </w:pPr>
            <w:r w:rsidRPr="59AA0CCB" w:rsidR="00230E2F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 </w:t>
            </w:r>
            <w:r w:rsidRPr="59AA0CCB" w:rsidR="65874E37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Understanding basic </w:t>
            </w:r>
            <w:r w:rsidRPr="59AA0CCB" w:rsidR="488CEE38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HTML, </w:t>
            </w:r>
            <w:r w:rsidRPr="59AA0CCB" w:rsidR="488CEE38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>CSS</w:t>
            </w:r>
            <w:r w:rsidRPr="59AA0CCB" w:rsidR="488CEE38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 &amp; </w:t>
            </w:r>
            <w:r w:rsidRPr="59AA0CCB" w:rsidR="14ABCF17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JavaScript </w:t>
            </w:r>
            <w:r w:rsidRPr="59AA0CCB" w:rsidR="65874E37">
              <w:rPr>
                <w:rFonts w:ascii="Calibri" w:hAnsi="Calibri" w:cs="Calibri" w:asciiTheme="minorAscii" w:hAnsiTheme="minorAscii" w:cstheme="minorAscii"/>
                <w:b w:val="0"/>
                <w:bCs w:val="0"/>
              </w:rPr>
              <w:t xml:space="preserve">syntax </w:t>
            </w:r>
          </w:p>
        </w:tc>
      </w:tr>
      <w:tr w:rsidR="00DE338C" w:rsidTr="59AA0CCB" w14:paraId="20064697" w14:textId="77777777">
        <w:trPr>
          <w:trHeight w:val="27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="007F3DA2" w:rsidP="321247BF" w:rsidRDefault="00230E2F" w14:paraId="7F7E0156" w14:textId="687571F7">
            <w:pPr>
              <w:rPr>
                <w:rFonts w:ascii="Calibri" w:hAnsi="Calibri" w:cs="Calibri" w:asciiTheme="minorAscii" w:hAnsiTheme="minorAscii" w:cstheme="minorAscii"/>
              </w:rPr>
            </w:pPr>
            <w:r w:rsidRPr="321247BF" w:rsidR="00230E2F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321247BF" w:rsidR="35729B7E">
              <w:rPr>
                <w:rFonts w:ascii="Calibri" w:hAnsi="Calibri" w:cs="Calibri" w:asciiTheme="minorAscii" w:hAnsiTheme="minorAscii" w:cstheme="minorAscii"/>
              </w:rPr>
              <w:t>Validate data</w:t>
            </w:r>
            <w:r w:rsidRPr="321247BF" w:rsidR="5370C85D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321247BF" w:rsidR="3505431A">
              <w:rPr>
                <w:rFonts w:ascii="Calibri" w:hAnsi="Calibri" w:cs="Calibri" w:asciiTheme="minorAscii" w:hAnsiTheme="minorAscii" w:cstheme="minorAscii"/>
              </w:rPr>
              <w:t xml:space="preserve">in a </w:t>
            </w:r>
            <w:r w:rsidRPr="321247BF" w:rsidR="5370C85D">
              <w:rPr>
                <w:rFonts w:ascii="Calibri" w:hAnsi="Calibri" w:cs="Calibri" w:asciiTheme="minorAscii" w:hAnsiTheme="minorAscii" w:cstheme="minorAscii"/>
              </w:rPr>
              <w:t xml:space="preserve">webpage using </w:t>
            </w:r>
            <w:r w:rsidRPr="321247BF" w:rsidR="1F82B29B">
              <w:rPr>
                <w:rFonts w:ascii="Calibri" w:hAnsi="Calibri" w:cs="Calibri" w:asciiTheme="minorAscii" w:hAnsiTheme="minorAscii" w:cstheme="minorAscii"/>
              </w:rPr>
              <w:t>JavaScript</w:t>
            </w:r>
            <w:r w:rsidRPr="321247BF" w:rsidR="5370C85D">
              <w:rPr>
                <w:rFonts w:ascii="Calibri" w:hAnsi="Calibri" w:cs="Calibri" w:asciiTheme="minorAscii" w:hAnsiTheme="minorAscii" w:cstheme="minorAscii"/>
              </w:rPr>
              <w:t xml:space="preserve"> </w:t>
            </w:r>
          </w:p>
        </w:tc>
      </w:tr>
      <w:tr w:rsidR="007F3DA2" w:rsidTr="59AA0CCB" w14:paraId="6D441F76" w14:textId="77777777">
        <w:trPr>
          <w:trHeight w:val="27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Pr="008B645A" w:rsidR="007F3DA2" w:rsidP="4D55E5C4" w:rsidRDefault="007F3DA2" w14:paraId="02ED8641" w14:textId="2A139C7A">
            <w:pPr>
              <w:rPr>
                <w:rFonts w:ascii="Calibri" w:hAnsi="Calibri" w:cs="Calibri" w:asciiTheme="minorAscii" w:hAnsiTheme="minorAscii" w:cstheme="minorAscii"/>
              </w:rPr>
            </w:pPr>
            <w:r w:rsidRPr="321247BF" w:rsidR="00230E2F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321247BF" w:rsidR="10224B22">
              <w:rPr>
                <w:rFonts w:ascii="Calibri" w:hAnsi="Calibri" w:cs="Calibri" w:asciiTheme="minorAscii" w:hAnsiTheme="minorAscii" w:cstheme="minorAscii"/>
              </w:rPr>
              <w:t xml:space="preserve">Learn how to </w:t>
            </w:r>
            <w:r w:rsidRPr="321247BF" w:rsidR="57D07CDA">
              <w:rPr>
                <w:rFonts w:ascii="Calibri" w:hAnsi="Calibri" w:cs="Calibri" w:asciiTheme="minorAscii" w:hAnsiTheme="minorAscii" w:cstheme="minorAscii"/>
              </w:rPr>
              <w:t>make a webpage interactive</w:t>
            </w:r>
            <w:r w:rsidRPr="321247BF" w:rsidR="10224B22">
              <w:rPr>
                <w:rFonts w:ascii="Calibri" w:hAnsi="Calibri" w:cs="Calibri" w:asciiTheme="minorAscii" w:hAnsiTheme="minorAscii" w:cstheme="minorAscii"/>
              </w:rPr>
              <w:t xml:space="preserve"> </w:t>
            </w:r>
          </w:p>
        </w:tc>
      </w:tr>
    </w:tbl>
    <w:p w:rsidR="00DE338C" w:rsidP="4C02D46C" w:rsidRDefault="00DE338C" w14:paraId="004D0217" w14:textId="77777777">
      <w:pPr>
        <w:pStyle w:val="ListNumber"/>
        <w:numPr>
          <w:ilvl w:val="0"/>
          <w:numId w:val="0"/>
        </w:numPr>
        <w:rPr>
          <w:rFonts w:asciiTheme="minorHAnsi" w:hAnsiTheme="minorHAnsi" w:cstheme="minorHAnsi"/>
          <w:i/>
          <w:iCs/>
          <w:color w:val="FF0000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DE338C" w:rsidTr="4D55E5C4" w14:paraId="09AA077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</w:tcPr>
          <w:p w:rsidR="00DE338C" w:rsidP="00442102" w:rsidRDefault="00DE338C" w14:paraId="5091EFD1" w14:textId="7C4E7BB6">
            <w:pPr>
              <w:textAlignment w:val="baseline"/>
              <w:rPr>
                <w:rFonts w:eastAsia="Calibri" w:cs="Calibri"/>
                <w:sz w:val="20"/>
                <w:szCs w:val="20"/>
              </w:rPr>
            </w:pPr>
            <w:r>
              <w:rPr>
                <w:rFonts w:eastAsia="Calibri" w:cs="Calibri"/>
                <w:sz w:val="20"/>
                <w:szCs w:val="20"/>
              </w:rPr>
              <w:t>Requirements</w:t>
            </w:r>
          </w:p>
        </w:tc>
      </w:tr>
      <w:tr w:rsidRPr="002F585B" w:rsidR="007F3DA2" w:rsidTr="4D55E5C4" w14:paraId="4D884415" w14:textId="77777777">
        <w:trPr>
          <w:trHeight w:val="272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Pr="002F585B" w:rsidR="007F3DA2" w:rsidP="4D55E5C4" w:rsidRDefault="00230E2F" w14:paraId="5AECE7DF" w14:textId="1ABA1358">
            <w:pPr>
              <w:pStyle w:val="Normal"/>
              <w:suppressLineNumbers w:val="0"/>
              <w:bidi w:val="0"/>
              <w:spacing w:before="120" w:beforeAutospacing="off" w:after="200" w:afterAutospacing="off" w:line="276" w:lineRule="auto"/>
              <w:ind w:left="0" w:right="0"/>
              <w:jc w:val="left"/>
            </w:pPr>
            <w:r w:rsidRPr="4D55E5C4" w:rsidR="0CEB50A0">
              <w:rPr>
                <w:rFonts w:ascii="Calibri" w:hAnsi="Calibri" w:cs="Calibri" w:asciiTheme="minorAscii" w:hAnsiTheme="minorAscii" w:cstheme="minorAscii"/>
              </w:rPr>
              <w:t xml:space="preserve">A laptop or a desktop with Windows or Mac as an operating system </w:t>
            </w:r>
          </w:p>
        </w:tc>
      </w:tr>
      <w:tr w:rsidR="007F3DA2" w:rsidTr="4D55E5C4" w14:paraId="04FFBF85" w14:textId="77777777">
        <w:trPr>
          <w:trHeight w:val="27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="007F3DA2" w:rsidP="007F3DA2" w:rsidRDefault="00230E2F" w14:paraId="7FA8ACF2" w14:textId="3A1ED7BF">
            <w:pPr>
              <w:rPr>
                <w:rFonts w:eastAsia="Calibri" w:cs="Calibri"/>
                <w:sz w:val="20"/>
                <w:szCs w:val="20"/>
              </w:rPr>
            </w:pPr>
            <w:r w:rsidRPr="4D55E5C4" w:rsidR="00230E2F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4D55E5C4" w:rsidR="37CD96C0">
              <w:rPr>
                <w:rFonts w:ascii="Calibri" w:hAnsi="Calibri" w:cs="Calibri" w:asciiTheme="minorAscii" w:hAnsiTheme="minorAscii" w:cstheme="minorAscii"/>
              </w:rPr>
              <w:t xml:space="preserve">Visual studio code or something similar as a text editor </w:t>
            </w:r>
          </w:p>
        </w:tc>
      </w:tr>
      <w:tr w:rsidR="007F3DA2" w:rsidTr="4D55E5C4" w14:paraId="0DAA1B2D" w14:textId="77777777">
        <w:trPr>
          <w:trHeight w:val="267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43" w:type="dxa"/>
            <w:tcMar/>
            <w:vAlign w:val="top"/>
          </w:tcPr>
          <w:p w:rsidR="4D55E5C4" w:rsidP="4D55E5C4" w:rsidRDefault="4D55E5C4" w14:paraId="5DC2BAD3" w14:textId="7A13E9AD">
            <w:pPr>
              <w:rPr>
                <w:rFonts w:ascii="Calibri" w:hAnsi="Calibri" w:asciiTheme="minorAscii" w:hAnsiTheme="minorAscii"/>
                <w:sz w:val="20"/>
                <w:szCs w:val="20"/>
              </w:rPr>
            </w:pPr>
            <w:r w:rsidRPr="4D55E5C4" w:rsidR="4D55E5C4">
              <w:rPr>
                <w:rFonts w:ascii="Calibri" w:hAnsi="Calibri" w:cs="Calibri" w:asciiTheme="minorAscii" w:hAnsiTheme="minorAscii" w:cstheme="minorAscii"/>
              </w:rPr>
              <w:t xml:space="preserve"> A modern web browser like chrome </w:t>
            </w:r>
          </w:p>
        </w:tc>
      </w:tr>
    </w:tbl>
    <w:p w:rsidR="00DE338C" w:rsidP="00DE338C" w:rsidRDefault="00DE338C" w14:paraId="62ED9C4C" w14:textId="77777777">
      <w:pPr>
        <w:pStyle w:val="Heading2"/>
      </w:pPr>
    </w:p>
    <w:p w:rsidR="00DE338C" w:rsidP="00DE338C" w:rsidRDefault="00DE338C" w14:paraId="3BD5C5EB" w14:textId="04B8EC30">
      <w:pPr>
        <w:pStyle w:val="Heading2"/>
      </w:pPr>
      <w:r>
        <w:t>Lab Instructions:</w:t>
      </w:r>
    </w:p>
    <w:p w:rsidRPr="007F3DA2" w:rsidR="007F3DA2" w:rsidP="007F3DA2" w:rsidRDefault="00230E2F" w14:paraId="7A274BA4" w14:textId="63796388">
      <w:pPr>
        <w:pStyle w:val="Heading1"/>
      </w:pPr>
      <w:r w:rsidR="418BEF7F">
        <w:rPr/>
        <w:t xml:space="preserve">Understanding </w:t>
      </w:r>
      <w:r w:rsidR="48F5F6E9">
        <w:rPr/>
        <w:t xml:space="preserve">HTML, CSS, </w:t>
      </w:r>
      <w:r w:rsidR="2836BB2B">
        <w:rPr/>
        <w:t>JavaScript</w:t>
      </w:r>
      <w:r w:rsidR="418BEF7F">
        <w:rPr/>
        <w:t xml:space="preserve"> and create basic web pages</w:t>
      </w:r>
    </w:p>
    <w:p w:rsidR="418BEF7F" w:rsidP="4D55E5C4" w:rsidRDefault="418BEF7F" w14:paraId="2EB63063" w14:textId="2A266846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="418BEF7F">
        <w:rPr/>
        <w:t xml:space="preserve">This lab will help you to get familiar with basic </w:t>
      </w:r>
      <w:r w:rsidR="7AF60E0F">
        <w:rPr/>
        <w:t xml:space="preserve">HTML, </w:t>
      </w:r>
      <w:r w:rsidR="7AF60E0F">
        <w:rPr/>
        <w:t>CSS</w:t>
      </w:r>
      <w:r w:rsidR="7AF60E0F">
        <w:rPr/>
        <w:t xml:space="preserve"> and </w:t>
      </w:r>
      <w:r w:rsidR="2C2C30FD">
        <w:rPr/>
        <w:t xml:space="preserve">JavaScript </w:t>
      </w:r>
      <w:r w:rsidR="418BEF7F">
        <w:rPr/>
        <w:t xml:space="preserve">syntax, you will </w:t>
      </w:r>
      <w:r w:rsidR="6956678D">
        <w:rPr/>
        <w:t xml:space="preserve">add a product list and created product page and then </w:t>
      </w:r>
      <w:r w:rsidR="442B84C4">
        <w:rPr/>
        <w:t xml:space="preserve">transform the </w:t>
      </w:r>
      <w:r w:rsidR="418BEF7F">
        <w:rPr/>
        <w:t xml:space="preserve">create </w:t>
      </w:r>
      <w:r w:rsidR="151ADFE0">
        <w:rPr/>
        <w:t xml:space="preserve">product </w:t>
      </w:r>
      <w:r w:rsidR="418BEF7F">
        <w:rPr/>
        <w:t xml:space="preserve">page </w:t>
      </w:r>
      <w:r w:rsidR="1309A573">
        <w:rPr/>
        <w:t>interactive</w:t>
      </w:r>
      <w:r w:rsidR="0EF6D9D8">
        <w:rPr/>
        <w:t>.</w:t>
      </w:r>
      <w:r w:rsidR="5E4890D9">
        <w:rPr/>
        <w:t xml:space="preserve"> None of these pages will use anything but HTML</w:t>
      </w:r>
      <w:r w:rsidR="64D61F17">
        <w:rPr/>
        <w:t xml:space="preserve">, </w:t>
      </w:r>
      <w:r w:rsidR="64D61F17">
        <w:rPr/>
        <w:t>CSS</w:t>
      </w:r>
      <w:r w:rsidR="64D61F17">
        <w:rPr/>
        <w:t xml:space="preserve"> and JavaScript</w:t>
      </w:r>
      <w:r w:rsidR="5E4890D9">
        <w:rPr/>
        <w:t xml:space="preserve">. The purpose of this lab is to getting students familiar with a </w:t>
      </w:r>
      <w:r w:rsidR="7DE94513">
        <w:rPr/>
        <w:t xml:space="preserve">scripting </w:t>
      </w:r>
      <w:r w:rsidR="5E4890D9">
        <w:rPr/>
        <w:t xml:space="preserve">language like </w:t>
      </w:r>
      <w:r w:rsidR="5C589616">
        <w:rPr/>
        <w:t>JavaScript</w:t>
      </w:r>
      <w:r w:rsidR="5E4890D9">
        <w:rPr/>
        <w:t xml:space="preserve"> and show the power of it. </w:t>
      </w:r>
    </w:p>
    <w:p w:rsidR="50E02AD7" w:rsidP="377D6227" w:rsidRDefault="50E02AD7" w14:paraId="41F76A23" w14:textId="79EFE498">
      <w:pPr>
        <w:pStyle w:val="Heading3"/>
        <w:spacing w:before="240" w:after="200" w:afterAutospacing="off" w:line="240" w:lineRule="auto"/>
        <w:rPr>
          <w:b w:val="1"/>
          <w:bCs w:val="1"/>
          <w:i w:val="0"/>
          <w:iCs w:val="0"/>
          <w:caps w:val="0"/>
          <w:smallCaps w:val="0"/>
          <w:noProof/>
          <w:color w:val="2D739F"/>
          <w:sz w:val="32"/>
          <w:szCs w:val="32"/>
          <w:lang w:val="en-AU"/>
        </w:rPr>
      </w:pPr>
      <w:r w:rsidRPr="377D6227" w:rsidR="50E02AD7">
        <w:rPr>
          <w:b w:val="1"/>
          <w:bCs w:val="1"/>
          <w:i w:val="0"/>
          <w:iCs w:val="0"/>
          <w:caps w:val="0"/>
          <w:smallCaps w:val="0"/>
          <w:noProof/>
          <w:color w:val="2D739F"/>
          <w:sz w:val="32"/>
          <w:szCs w:val="32"/>
          <w:lang w:val="en-AU"/>
        </w:rPr>
        <w:t xml:space="preserve">Part 1 - Style a list product page using CSS </w:t>
      </w:r>
    </w:p>
    <w:p w:rsidR="50E02AD7" w:rsidP="377D6227" w:rsidRDefault="50E02AD7" w14:paraId="740AB13C" w14:textId="16473D8D">
      <w:pPr>
        <w:pStyle w:val="ListParagraph"/>
        <w:numPr>
          <w:ilvl w:val="0"/>
          <w:numId w:val="61"/>
        </w:numPr>
        <w:spacing w:before="0" w:beforeAutospacing="off" w:after="0" w:afterAutospacing="off" w:line="240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Open your text editor or IDE (such as Visual Studio Code, Sublime Text, or any code editor of your choice).</w:t>
      </w:r>
    </w:p>
    <w:p w:rsidR="50E02AD7" w:rsidP="377D6227" w:rsidRDefault="50E02AD7" w14:paraId="43CF0659" w14:textId="7FE801F4">
      <w:pPr>
        <w:pStyle w:val="ListParagraph"/>
        <w:numPr>
          <w:ilvl w:val="0"/>
          <w:numId w:val="61"/>
        </w:numPr>
        <w:spacing w:before="240" w:beforeAutospacing="off" w:after="240" w:afterAutospacing="off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Create a new file and name it product_list.html.</w:t>
      </w:r>
    </w:p>
    <w:p w:rsidR="50E02AD7" w:rsidP="377D6227" w:rsidRDefault="50E02AD7" w14:paraId="786C4924" w14:textId="72D6AA42">
      <w:pPr>
        <w:pStyle w:val="ListParagraph"/>
        <w:numPr>
          <w:ilvl w:val="0"/>
          <w:numId w:val="61"/>
        </w:numPr>
        <w:spacing w:before="240" w:beforeAutospacing="off" w:after="240" w:afterAutospacing="off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Copy and paste the following HTML code into your product_list.html file:</w:t>
      </w:r>
    </w:p>
    <w:p w:rsidR="377D6227" w:rsidP="377D6227" w:rsidRDefault="377D6227" w14:paraId="44ADD512" w14:textId="30316A7C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</w:p>
    <w:p w:rsidR="377D6227" w:rsidP="377D6227" w:rsidRDefault="377D6227" w14:paraId="5216E490" w14:textId="62FF933D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</w:p>
    <w:p w:rsidR="377D6227" w:rsidP="377D6227" w:rsidRDefault="377D6227" w14:paraId="56237C44" w14:textId="62F48EE9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</w:p>
    <w:p w:rsidR="50E02AD7" w:rsidP="377D6227" w:rsidRDefault="50E02AD7" w14:paraId="39DB8FA2" w14:textId="24F6C5C2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&lt;!DOCTYPE html&gt;</w:t>
      </w:r>
    </w:p>
    <w:p w:rsidR="50E02AD7" w:rsidP="377D6227" w:rsidRDefault="50E02AD7" w14:paraId="469884FE" w14:textId="1F1F625C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&lt;html lang="en"&gt;</w:t>
      </w:r>
    </w:p>
    <w:p w:rsidR="50E02AD7" w:rsidP="377D6227" w:rsidRDefault="50E02AD7" w14:paraId="2D3B00EF" w14:textId="08AC109D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&lt;head&gt;</w:t>
      </w:r>
    </w:p>
    <w:p w:rsidR="50E02AD7" w:rsidP="377D6227" w:rsidRDefault="50E02AD7" w14:paraId="65722DCE" w14:textId="415B7B27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   &lt;meta charset="UTF-8"&gt;</w:t>
      </w:r>
    </w:p>
    <w:p w:rsidR="50E02AD7" w:rsidP="377D6227" w:rsidRDefault="50E02AD7" w14:paraId="65CCCB32" w14:textId="504B6026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   &lt;meta name="viewport" content="width=device-width, initial-scale=1.0"&gt;</w:t>
      </w:r>
    </w:p>
    <w:p w:rsidR="50E02AD7" w:rsidP="377D6227" w:rsidRDefault="50E02AD7" w14:paraId="041929A9" w14:textId="5E65D743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   &lt;title&gt;Product List&lt;/title&gt;</w:t>
      </w:r>
    </w:p>
    <w:p w:rsidR="50E02AD7" w:rsidP="377D6227" w:rsidRDefault="50E02AD7" w14:paraId="71C59E43" w14:textId="546A8B32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&lt;/head&gt;</w:t>
      </w:r>
    </w:p>
    <w:p w:rsidR="50E02AD7" w:rsidP="377D6227" w:rsidRDefault="50E02AD7" w14:paraId="31C7EA37" w14:textId="7BDB4649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&lt;body&gt;</w:t>
      </w:r>
    </w:p>
    <w:p w:rsidR="50E02AD7" w:rsidP="377D6227" w:rsidRDefault="50E02AD7" w14:paraId="11829E0B" w14:textId="60427779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   &lt;div&gt;</w:t>
      </w:r>
    </w:p>
    <w:p w:rsidR="50E02AD7" w:rsidP="377D6227" w:rsidRDefault="50E02AD7" w14:paraId="0EB1E07D" w14:textId="56BE73DA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       &lt;h1&gt;Available Products&lt;/h1&gt;</w:t>
      </w:r>
    </w:p>
    <w:p w:rsidR="50E02AD7" w:rsidP="377D6227" w:rsidRDefault="50E02AD7" w14:paraId="52EA0A58" w14:textId="6E3FF756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       &lt;div&gt;</w:t>
      </w:r>
    </w:p>
    <w:p w:rsidR="50E02AD7" w:rsidP="377D6227" w:rsidRDefault="50E02AD7" w14:paraId="023407F2" w14:textId="44A44379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           &lt;h2&gt;Smartphone XYZ&lt;/h2&gt;</w:t>
      </w:r>
    </w:p>
    <w:p w:rsidR="50E02AD7" w:rsidP="377D6227" w:rsidRDefault="50E02AD7" w14:paraId="4554BDE2" w14:textId="3784EAAC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           &lt;p&gt;A high-end smartphone with a 6.5-inch display, 128GB storage, and a 48MP camera.&lt;/p&gt;</w:t>
      </w:r>
    </w:p>
    <w:p w:rsidR="50E02AD7" w:rsidP="377D6227" w:rsidRDefault="50E02AD7" w14:paraId="6BB5BF7A" w14:textId="2201EB0C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           &lt;p&gt;Price: $799&lt;/p&gt;</w:t>
      </w:r>
    </w:p>
    <w:p w:rsidR="50E02AD7" w:rsidP="377D6227" w:rsidRDefault="50E02AD7" w14:paraId="48BA3181" w14:textId="060272BA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       &lt;/div&gt;</w:t>
      </w:r>
    </w:p>
    <w:p w:rsidR="50E02AD7" w:rsidP="377D6227" w:rsidRDefault="50E02AD7" w14:paraId="08F300CA" w14:textId="3267FA31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       &lt;div&gt;</w:t>
      </w:r>
    </w:p>
    <w:p w:rsidR="50E02AD7" w:rsidP="377D6227" w:rsidRDefault="50E02AD7" w14:paraId="15DBDA7F" w14:textId="48BE88B9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           &lt;h2&gt;Laptop Pro 15&lt;/h2&gt;</w:t>
      </w:r>
    </w:p>
    <w:p w:rsidR="50E02AD7" w:rsidP="377D6227" w:rsidRDefault="50E02AD7" w14:paraId="42D9B1D4" w14:textId="108ACB8D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           &lt;p&gt;A powerful laptop with a 15-inch screen, 16GB RAM, and 512GB SSD for professionals.&lt;/p&gt;</w:t>
      </w:r>
    </w:p>
    <w:p w:rsidR="50E02AD7" w:rsidP="377D6227" w:rsidRDefault="50E02AD7" w14:paraId="56E2E4B0" w14:textId="33F5C4E2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           &lt;p&gt;Price: $1,299&lt;/p&gt;</w:t>
      </w:r>
    </w:p>
    <w:p w:rsidR="50E02AD7" w:rsidP="377D6227" w:rsidRDefault="50E02AD7" w14:paraId="6D418F26" w14:textId="07042452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       &lt;/div&gt;</w:t>
      </w:r>
    </w:p>
    <w:p w:rsidR="50E02AD7" w:rsidP="377D6227" w:rsidRDefault="50E02AD7" w14:paraId="201C9CEC" w14:textId="5E2A236F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       &lt;div&gt;</w:t>
      </w:r>
    </w:p>
    <w:p w:rsidR="50E02AD7" w:rsidP="377D6227" w:rsidRDefault="50E02AD7" w14:paraId="6D29C144" w14:textId="17C9E3A1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           &lt;h2&gt;Wireless Earbuds&lt;/h2&gt;</w:t>
      </w:r>
    </w:p>
    <w:p w:rsidR="50E02AD7" w:rsidP="377D6227" w:rsidRDefault="50E02AD7" w14:paraId="1C059EFB" w14:textId="3FFEA298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           &lt;p&gt;Compact and comfortable wireless earbuds with noise cancellation and 20-hour battery life.&lt;/p&gt;</w:t>
      </w:r>
    </w:p>
    <w:p w:rsidR="50E02AD7" w:rsidP="377D6227" w:rsidRDefault="50E02AD7" w14:paraId="7D1C3FF2" w14:textId="3E044B4B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           &lt;p&gt;Price: $199&lt;/p&gt;</w:t>
      </w:r>
    </w:p>
    <w:p w:rsidR="50E02AD7" w:rsidP="377D6227" w:rsidRDefault="50E02AD7" w14:paraId="6D44899F" w14:textId="3C046835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       &lt;/div&gt;</w:t>
      </w:r>
    </w:p>
    <w:p w:rsidR="50E02AD7" w:rsidP="377D6227" w:rsidRDefault="50E02AD7" w14:paraId="5652FEFE" w14:textId="6268E069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       &lt;div&gt;</w:t>
      </w:r>
    </w:p>
    <w:p w:rsidR="50E02AD7" w:rsidP="377D6227" w:rsidRDefault="50E02AD7" w14:paraId="699FA903" w14:textId="22214DBF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           &lt;h2&gt;4K Ultra HD TV&lt;/h2&gt;</w:t>
      </w:r>
    </w:p>
    <w:p w:rsidR="50E02AD7" w:rsidP="377D6227" w:rsidRDefault="50E02AD7" w14:paraId="33073B71" w14:textId="7FFA4D74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           &lt;p&gt;A stunning 65-inch 4K Ultra HD TV with HDR and smart features for streaming.&lt;/p&gt;</w:t>
      </w:r>
    </w:p>
    <w:p w:rsidR="50E02AD7" w:rsidP="377D6227" w:rsidRDefault="50E02AD7" w14:paraId="273252F7" w14:textId="1A1C821C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           &lt;p&gt;Price: $999&lt;/p&gt;</w:t>
      </w:r>
    </w:p>
    <w:p w:rsidR="50E02AD7" w:rsidP="377D6227" w:rsidRDefault="50E02AD7" w14:paraId="11D132DA" w14:textId="09622FB6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       &lt;/div&gt;</w:t>
      </w:r>
    </w:p>
    <w:p w:rsidR="50E02AD7" w:rsidP="377D6227" w:rsidRDefault="50E02AD7" w14:paraId="3117C41B" w14:textId="39DAB588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       &lt;div&gt;</w:t>
      </w:r>
    </w:p>
    <w:p w:rsidR="50E02AD7" w:rsidP="377D6227" w:rsidRDefault="50E02AD7" w14:paraId="5C8513B1" w14:textId="3CA0D057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           &lt;h2&gt;Smartwatch Series 5&lt;/h2&gt;</w:t>
      </w:r>
    </w:p>
    <w:p w:rsidR="50E02AD7" w:rsidP="377D6227" w:rsidRDefault="50E02AD7" w14:paraId="7E0DC0E0" w14:textId="1BFE2B65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           &lt;p&gt;A versatile smartwatch with fitness tracking, GPS, and heart rate monitoring.&lt;/p&gt;</w:t>
      </w:r>
    </w:p>
    <w:p w:rsidR="50E02AD7" w:rsidP="377D6227" w:rsidRDefault="50E02AD7" w14:paraId="6BA251CB" w14:textId="7B5F5DCC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           &lt;p&gt;Price: $299&lt;/p&gt;</w:t>
      </w:r>
    </w:p>
    <w:p w:rsidR="50E02AD7" w:rsidP="377D6227" w:rsidRDefault="50E02AD7" w14:paraId="039DFBAD" w14:textId="391E065E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       &lt;/div&gt;</w:t>
      </w:r>
    </w:p>
    <w:p w:rsidR="50E02AD7" w:rsidP="377D6227" w:rsidRDefault="50E02AD7" w14:paraId="5F292C13" w14:textId="3F56557C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   &lt;/div&gt;</w:t>
      </w:r>
    </w:p>
    <w:p w:rsidR="50E02AD7" w:rsidP="377D6227" w:rsidRDefault="50E02AD7" w14:paraId="39C8A26B" w14:textId="78F0E47E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&lt;/body&gt;</w:t>
      </w:r>
    </w:p>
    <w:p w:rsidR="50E02AD7" w:rsidP="377D6227" w:rsidRDefault="50E02AD7" w14:paraId="3A1F0B64" w14:textId="29FC2B83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&lt;/html&gt;</w:t>
      </w:r>
    </w:p>
    <w:p w:rsidR="377D6227" w:rsidP="377D6227" w:rsidRDefault="377D6227" w14:paraId="3ABD718F" w14:textId="11711EFD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</w:p>
    <w:p w:rsidR="377D6227" w:rsidP="377D6227" w:rsidRDefault="377D6227" w14:paraId="64B286CD" w14:textId="59ACA313">
      <w:pPr>
        <w:spacing w:before="0" w:beforeAutospacing="off" w:after="0" w:afterAutospacing="off" w:line="240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</w:p>
    <w:p w:rsidR="50E02AD7" w:rsidP="377D6227" w:rsidRDefault="50E02AD7" w14:paraId="211ADF67" w14:textId="13BE0771">
      <w:pPr>
        <w:pStyle w:val="ListParagraph"/>
        <w:numPr>
          <w:ilvl w:val="0"/>
          <w:numId w:val="61"/>
        </w:numPr>
        <w:spacing w:before="0" w:beforeAutospacing="off" w:after="0" w:afterAutospacing="off" w:line="240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Save the product_list.html file.</w:t>
      </w:r>
    </w:p>
    <w:p w:rsidR="50E02AD7" w:rsidP="377D6227" w:rsidRDefault="50E02AD7" w14:paraId="0FD94AEE" w14:textId="33EDAD09">
      <w:pPr>
        <w:pStyle w:val="ListParagraph"/>
        <w:numPr>
          <w:ilvl w:val="0"/>
          <w:numId w:val="61"/>
        </w:numPr>
        <w:spacing w:before="0" w:beforeAutospacing="off" w:after="0" w:afterAutospacing="off" w:line="240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Create a new directory named css at the same level as html </w:t>
      </w:r>
    </w:p>
    <w:p w:rsidR="50E02AD7" w:rsidP="377D6227" w:rsidRDefault="50E02AD7" w14:paraId="2CB3DF21" w14:textId="72F1B670">
      <w:pPr>
        <w:pStyle w:val="ListParagraph"/>
        <w:numPr>
          <w:ilvl w:val="0"/>
          <w:numId w:val="66"/>
        </w:numPr>
        <w:spacing w:before="240" w:beforeAutospacing="off" w:after="240" w:afterAutospacing="off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Create a new file inside the css directory and name it styles.css.</w:t>
      </w:r>
    </w:p>
    <w:p w:rsidR="50E02AD7" w:rsidP="377D6227" w:rsidRDefault="50E02AD7" w14:paraId="7A3201FE" w14:textId="1FDB5CA3">
      <w:pPr>
        <w:pStyle w:val="ListParagraph"/>
        <w:numPr>
          <w:ilvl w:val="0"/>
          <w:numId w:val="66"/>
        </w:numPr>
        <w:spacing w:before="240" w:beforeAutospacing="off" w:after="240" w:afterAutospacing="off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Copy and paste the following CSS code into your styles.css file:</w:t>
      </w:r>
    </w:p>
    <w:p w:rsidR="377D6227" w:rsidP="377D6227" w:rsidRDefault="377D6227" w14:paraId="6D242E1C" w14:textId="159F015C">
      <w:pPr>
        <w:spacing w:before="240" w:beforeAutospacing="off" w:after="240" w:afterAutospacing="off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</w:p>
    <w:p w:rsidR="50E02AD7" w:rsidP="377D6227" w:rsidRDefault="50E02AD7" w14:paraId="39D06165" w14:textId="00C1FE24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>/* styles.css */</w:t>
      </w:r>
    </w:p>
    <w:p w:rsidR="50E02AD7" w:rsidP="377D6227" w:rsidRDefault="50E02AD7" w14:paraId="087FDFC7" w14:textId="4041B2D2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 xml:space="preserve"> </w:t>
      </w:r>
    </w:p>
    <w:p w:rsidR="50E02AD7" w:rsidP="377D6227" w:rsidRDefault="50E02AD7" w14:paraId="670A5C95" w14:textId="54ADC8EC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>body {</w:t>
      </w:r>
    </w:p>
    <w:p w:rsidR="50E02AD7" w:rsidP="377D6227" w:rsidRDefault="50E02AD7" w14:paraId="10FDDAE3" w14:textId="2FA5E0C2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 xml:space="preserve">    font-family: Arial, sans-serif;</w:t>
      </w:r>
    </w:p>
    <w:p w:rsidR="50E02AD7" w:rsidP="377D6227" w:rsidRDefault="50E02AD7" w14:paraId="2D13426B" w14:textId="3AFB03AD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 xml:space="preserve">    background-color: #f4f4f4;</w:t>
      </w:r>
    </w:p>
    <w:p w:rsidR="50E02AD7" w:rsidP="377D6227" w:rsidRDefault="50E02AD7" w14:paraId="0E0C6811" w14:textId="602EA50D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 xml:space="preserve">    margin: 0;</w:t>
      </w:r>
    </w:p>
    <w:p w:rsidR="50E02AD7" w:rsidP="377D6227" w:rsidRDefault="50E02AD7" w14:paraId="309522F4" w14:textId="15924ECF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 xml:space="preserve">    padding: 0;</w:t>
      </w:r>
    </w:p>
    <w:p w:rsidR="50E02AD7" w:rsidP="377D6227" w:rsidRDefault="50E02AD7" w14:paraId="0B883333" w14:textId="032B9D86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>}</w:t>
      </w:r>
    </w:p>
    <w:p w:rsidR="50E02AD7" w:rsidP="377D6227" w:rsidRDefault="50E02AD7" w14:paraId="726743B8" w14:textId="34D51291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 xml:space="preserve"> </w:t>
      </w:r>
    </w:p>
    <w:p w:rsidR="50E02AD7" w:rsidP="377D6227" w:rsidRDefault="50E02AD7" w14:paraId="757B97B3" w14:textId="0A45C22C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>.container {</w:t>
      </w:r>
    </w:p>
    <w:p w:rsidR="50E02AD7" w:rsidP="377D6227" w:rsidRDefault="50E02AD7" w14:paraId="7B3D362B" w14:textId="1B9D40AD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 xml:space="preserve">    width: 80%;</w:t>
      </w:r>
    </w:p>
    <w:p w:rsidR="50E02AD7" w:rsidP="377D6227" w:rsidRDefault="50E02AD7" w14:paraId="3E441A07" w14:textId="562396AC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 xml:space="preserve">    margin: 0 auto;</w:t>
      </w:r>
    </w:p>
    <w:p w:rsidR="50E02AD7" w:rsidP="377D6227" w:rsidRDefault="50E02AD7" w14:paraId="3BBC42CD" w14:textId="17F580A2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 xml:space="preserve">    padding: 20px;</w:t>
      </w:r>
    </w:p>
    <w:p w:rsidR="50E02AD7" w:rsidP="377D6227" w:rsidRDefault="50E02AD7" w14:paraId="39E91E9D" w14:textId="11ABCFC7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 xml:space="preserve">    background-color: #fff;</w:t>
      </w:r>
    </w:p>
    <w:p w:rsidR="50E02AD7" w:rsidP="377D6227" w:rsidRDefault="50E02AD7" w14:paraId="17DA353E" w14:textId="048733AC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 xml:space="preserve">    box-shadow: 0 0 10px rgba(0, 0, 0, 0.1);</w:t>
      </w:r>
    </w:p>
    <w:p w:rsidR="50E02AD7" w:rsidP="377D6227" w:rsidRDefault="50E02AD7" w14:paraId="6DAB7947" w14:textId="7E19F0C2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>}</w:t>
      </w:r>
    </w:p>
    <w:p w:rsidR="50E02AD7" w:rsidP="377D6227" w:rsidRDefault="50E02AD7" w14:paraId="46D65957" w14:textId="40FF0FE7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 xml:space="preserve"> </w:t>
      </w:r>
    </w:p>
    <w:p w:rsidR="50E02AD7" w:rsidP="377D6227" w:rsidRDefault="50E02AD7" w14:paraId="10EF6B3A" w14:textId="4BE91C92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>h1 {</w:t>
      </w:r>
    </w:p>
    <w:p w:rsidR="50E02AD7" w:rsidP="377D6227" w:rsidRDefault="50E02AD7" w14:paraId="3E4C2D0D" w14:textId="0014C9DB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 xml:space="preserve">    text-align: center;</w:t>
      </w:r>
    </w:p>
    <w:p w:rsidR="50E02AD7" w:rsidP="377D6227" w:rsidRDefault="50E02AD7" w14:paraId="1DFB4271" w14:textId="6C96FF68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 xml:space="preserve">    color: #333;</w:t>
      </w:r>
    </w:p>
    <w:p w:rsidR="50E02AD7" w:rsidP="377D6227" w:rsidRDefault="50E02AD7" w14:paraId="5ACEF33C" w14:textId="610EAC5C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>}</w:t>
      </w:r>
    </w:p>
    <w:p w:rsidR="50E02AD7" w:rsidP="377D6227" w:rsidRDefault="50E02AD7" w14:paraId="0132148C" w14:textId="1DA89E99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 xml:space="preserve"> </w:t>
      </w:r>
    </w:p>
    <w:p w:rsidR="50E02AD7" w:rsidP="377D6227" w:rsidRDefault="50E02AD7" w14:paraId="7E8CC254" w14:textId="7C21B293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>.product {</w:t>
      </w:r>
    </w:p>
    <w:p w:rsidR="50E02AD7" w:rsidP="377D6227" w:rsidRDefault="50E02AD7" w14:paraId="06088E93" w14:textId="3418DFF5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 xml:space="preserve">    background: #eee;</w:t>
      </w:r>
    </w:p>
    <w:p w:rsidR="50E02AD7" w:rsidP="377D6227" w:rsidRDefault="50E02AD7" w14:paraId="261F35EA" w14:textId="7A30E4D2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 xml:space="preserve">    margin: 10px 0;</w:t>
      </w:r>
    </w:p>
    <w:p w:rsidR="50E02AD7" w:rsidP="377D6227" w:rsidRDefault="50E02AD7" w14:paraId="5736961A" w14:textId="3ED95A50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 xml:space="preserve">    padding: 15px;</w:t>
      </w:r>
    </w:p>
    <w:p w:rsidR="50E02AD7" w:rsidP="377D6227" w:rsidRDefault="50E02AD7" w14:paraId="46F4AA6C" w14:textId="00FDBA7D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 xml:space="preserve">    border-radius: 5px;</w:t>
      </w:r>
    </w:p>
    <w:p w:rsidR="50E02AD7" w:rsidP="377D6227" w:rsidRDefault="50E02AD7" w14:paraId="353E9125" w14:textId="0383A94C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>}</w:t>
      </w:r>
    </w:p>
    <w:p w:rsidR="50E02AD7" w:rsidP="377D6227" w:rsidRDefault="50E02AD7" w14:paraId="59028DF9" w14:textId="57B5DB74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 xml:space="preserve"> </w:t>
      </w:r>
    </w:p>
    <w:p w:rsidR="50E02AD7" w:rsidP="377D6227" w:rsidRDefault="50E02AD7" w14:paraId="142F61A7" w14:textId="65D4D6C7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>.product h2 {</w:t>
      </w:r>
    </w:p>
    <w:p w:rsidR="50E02AD7" w:rsidP="377D6227" w:rsidRDefault="50E02AD7" w14:paraId="685D64C6" w14:textId="6D02E35F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 xml:space="preserve">    margin: 0;</w:t>
      </w:r>
    </w:p>
    <w:p w:rsidR="50E02AD7" w:rsidP="377D6227" w:rsidRDefault="50E02AD7" w14:paraId="04185CE6" w14:textId="4BC7255D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 xml:space="preserve">    color: #333;</w:t>
      </w:r>
    </w:p>
    <w:p w:rsidR="50E02AD7" w:rsidP="377D6227" w:rsidRDefault="50E02AD7" w14:paraId="0127713D" w14:textId="2BAEC080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>}</w:t>
      </w:r>
    </w:p>
    <w:p w:rsidR="50E02AD7" w:rsidP="377D6227" w:rsidRDefault="50E02AD7" w14:paraId="699FFDBF" w14:textId="062D0EC9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 xml:space="preserve"> </w:t>
      </w:r>
    </w:p>
    <w:p w:rsidR="50E02AD7" w:rsidP="377D6227" w:rsidRDefault="50E02AD7" w14:paraId="08F53E17" w14:textId="4932CED6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>.product p {</w:t>
      </w:r>
    </w:p>
    <w:p w:rsidR="50E02AD7" w:rsidP="377D6227" w:rsidRDefault="50E02AD7" w14:paraId="7C7530DB" w14:textId="7FC5399F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 xml:space="preserve">    margin: 5px 0;</w:t>
      </w:r>
    </w:p>
    <w:p w:rsidR="50E02AD7" w:rsidP="377D6227" w:rsidRDefault="50E02AD7" w14:paraId="60212320" w14:textId="104DAF6E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 xml:space="preserve">    color: #666;</w:t>
      </w:r>
    </w:p>
    <w:p w:rsidR="50E02AD7" w:rsidP="377D6227" w:rsidRDefault="50E02AD7" w14:paraId="3409BAE4" w14:textId="76004293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>}</w:t>
      </w:r>
    </w:p>
    <w:p w:rsidR="50E02AD7" w:rsidP="377D6227" w:rsidRDefault="50E02AD7" w14:paraId="58487D86" w14:textId="090C7D0A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 xml:space="preserve"> </w:t>
      </w:r>
    </w:p>
    <w:p w:rsidR="50E02AD7" w:rsidP="377D6227" w:rsidRDefault="50E02AD7" w14:paraId="6669B9AB" w14:textId="612C786D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>.product .instructor {</w:t>
      </w:r>
    </w:p>
    <w:p w:rsidR="50E02AD7" w:rsidP="377D6227" w:rsidRDefault="50E02AD7" w14:paraId="33F4BD83" w14:textId="033D9CC0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 xml:space="preserve">    font-weight: bold;</w:t>
      </w:r>
    </w:p>
    <w:p w:rsidR="50E02AD7" w:rsidP="377D6227" w:rsidRDefault="50E02AD7" w14:paraId="560C0BFB" w14:textId="1B6A955D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highlight w:val="yellow"/>
          <w:lang w:val="en-AU"/>
        </w:rPr>
        <w:t>}</w:t>
      </w:r>
    </w:p>
    <w:p w:rsidR="377D6227" w:rsidP="377D6227" w:rsidRDefault="377D6227" w14:paraId="0043B195" w14:textId="0297118F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18"/>
          <w:szCs w:val="18"/>
          <w:lang w:val="en-AU"/>
        </w:rPr>
      </w:pPr>
    </w:p>
    <w:p w:rsidR="50E02AD7" w:rsidP="377D6227" w:rsidRDefault="50E02AD7" w14:paraId="79D86DA2" w14:textId="1A1FD22E">
      <w:pPr>
        <w:pStyle w:val="ListParagraph"/>
        <w:numPr>
          <w:ilvl w:val="0"/>
          <w:numId w:val="66"/>
        </w:numPr>
        <w:spacing w:before="240" w:beforeAutospacing="off" w:after="240" w:afterAutospacing="off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Save the styles.css file.</w:t>
      </w:r>
    </w:p>
    <w:p w:rsidR="50E02AD7" w:rsidP="377D6227" w:rsidRDefault="50E02AD7" w14:paraId="5D2FA94B" w14:textId="4C7319F3">
      <w:pPr>
        <w:pStyle w:val="ListParagraph"/>
        <w:numPr>
          <w:ilvl w:val="0"/>
          <w:numId w:val="61"/>
        </w:numPr>
        <w:spacing w:before="240" w:beforeAutospacing="off" w:after="240" w:afterAutospacing="off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Update the html page with relevant classes as below  &lt;!DOCTYPE html&gt;</w:t>
      </w:r>
    </w:p>
    <w:p w:rsidR="50E02AD7" w:rsidP="377D6227" w:rsidRDefault="50E02AD7" w14:paraId="5460ACF9" w14:textId="7C129868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&lt;html lang="en"&gt;</w:t>
      </w:r>
    </w:p>
    <w:p w:rsidR="50E02AD7" w:rsidP="377D6227" w:rsidRDefault="50E02AD7" w14:paraId="1573896F" w14:textId="59B462CB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&lt;head&gt;</w:t>
      </w:r>
    </w:p>
    <w:p w:rsidR="50E02AD7" w:rsidP="377D6227" w:rsidRDefault="50E02AD7" w14:paraId="518D74E1" w14:textId="1B18EFC1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&lt;meta charset="UTF-8"&gt;</w:t>
      </w:r>
    </w:p>
    <w:p w:rsidR="50E02AD7" w:rsidP="377D6227" w:rsidRDefault="50E02AD7" w14:paraId="4AA6FE1C" w14:textId="196C41CB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&lt;meta name="viewport" content="width=device-width, initial-scale=1.0"&gt;</w:t>
      </w:r>
    </w:p>
    <w:p w:rsidR="50E02AD7" w:rsidP="377D6227" w:rsidRDefault="50E02AD7" w14:paraId="09FBD980" w14:textId="31CC51F4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&lt;title&gt;Product List&lt;/title&gt;</w:t>
      </w:r>
    </w:p>
    <w:p w:rsidR="50E02AD7" w:rsidP="377D6227" w:rsidRDefault="50E02AD7" w14:paraId="599FA365" w14:textId="1850FA83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&lt;link rel="stylesheet" href="../css/styles.css"&gt;</w:t>
      </w:r>
    </w:p>
    <w:p w:rsidR="50E02AD7" w:rsidP="377D6227" w:rsidRDefault="50E02AD7" w14:paraId="1B90384B" w14:textId="609F55D6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&lt;/head&gt;</w:t>
      </w:r>
    </w:p>
    <w:p w:rsidR="50E02AD7" w:rsidP="377D6227" w:rsidRDefault="50E02AD7" w14:paraId="0AE49675" w14:textId="2D00DA0A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&lt;body&gt;</w:t>
      </w:r>
    </w:p>
    <w:p w:rsidR="50E02AD7" w:rsidP="377D6227" w:rsidRDefault="50E02AD7" w14:paraId="09264921" w14:textId="7727A6E3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&lt;div class="container"&gt;</w:t>
      </w:r>
    </w:p>
    <w:p w:rsidR="50E02AD7" w:rsidP="377D6227" w:rsidRDefault="50E02AD7" w14:paraId="7A06DE63" w14:textId="303B3A9E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&lt;h1&gt;Available Products&lt;/h1&gt;</w:t>
      </w:r>
    </w:p>
    <w:p w:rsidR="50E02AD7" w:rsidP="377D6227" w:rsidRDefault="50E02AD7" w14:paraId="08F3C1B9" w14:textId="19CD6F88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&lt;div class="product"&gt;</w:t>
      </w:r>
    </w:p>
    <w:p w:rsidR="50E02AD7" w:rsidP="377D6227" w:rsidRDefault="50E02AD7" w14:paraId="2488BC67" w14:textId="504034C2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&lt;h2&gt;Smartphone X100&lt;/h2&gt;</w:t>
      </w:r>
    </w:p>
    <w:p w:rsidR="50E02AD7" w:rsidP="377D6227" w:rsidRDefault="50E02AD7" w14:paraId="0FFC93F8" w14:textId="313F156A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&lt;p&gt;A high-end smartphone with a sleek design, powerful processor, and advanced camera features.&lt;/p&gt;</w:t>
      </w:r>
    </w:p>
    <w:p w:rsidR="50E02AD7" w:rsidP="377D6227" w:rsidRDefault="50E02AD7" w14:paraId="5F9470DB" w14:textId="75A6B4A5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&lt;p class="price"&gt;$999&lt;/p&gt;</w:t>
      </w:r>
    </w:p>
    <w:p w:rsidR="50E02AD7" w:rsidP="377D6227" w:rsidRDefault="50E02AD7" w14:paraId="45FFA827" w14:textId="1E88C62C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&lt;/div&gt;</w:t>
      </w:r>
    </w:p>
    <w:p w:rsidR="50E02AD7" w:rsidP="377D6227" w:rsidRDefault="50E02AD7" w14:paraId="0818248A" w14:textId="16CEEA86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&lt;div class="product"&gt;</w:t>
      </w:r>
    </w:p>
    <w:p w:rsidR="50E02AD7" w:rsidP="377D6227" w:rsidRDefault="50E02AD7" w14:paraId="200EE326" w14:textId="32C26EE7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&lt;h2&gt;4K Ultra HD TV&lt;/h2&gt;</w:t>
      </w:r>
    </w:p>
    <w:p w:rsidR="50E02AD7" w:rsidP="377D6227" w:rsidRDefault="50E02AD7" w14:paraId="12A198DD" w14:textId="6EB9023A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&lt;p&gt;An ultra-high-definition television with stunning picture quality and smart features for streaming.&lt;/p&gt;</w:t>
      </w:r>
    </w:p>
    <w:p w:rsidR="50E02AD7" w:rsidP="377D6227" w:rsidRDefault="50E02AD7" w14:paraId="7F9849BC" w14:textId="340FC2D3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&lt;p class="price"&gt;$799&lt;/p&gt;</w:t>
      </w:r>
    </w:p>
    <w:p w:rsidR="50E02AD7" w:rsidP="377D6227" w:rsidRDefault="50E02AD7" w14:paraId="71E7FC33" w14:textId="2C2AD637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&lt;/div&gt;</w:t>
      </w:r>
    </w:p>
    <w:p w:rsidR="50E02AD7" w:rsidP="377D6227" w:rsidRDefault="50E02AD7" w14:paraId="27291038" w14:textId="0EF71354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&lt;div class="product"&gt;</w:t>
      </w:r>
    </w:p>
    <w:p w:rsidR="50E02AD7" w:rsidP="377D6227" w:rsidRDefault="50E02AD7" w14:paraId="3CBA4CE7" w14:textId="0C425AD9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&lt;h2&gt;Wireless Noise-Cancelling Headphones&lt;/h2&gt;</w:t>
      </w:r>
    </w:p>
    <w:p w:rsidR="50E02AD7" w:rsidP="377D6227" w:rsidRDefault="50E02AD7" w14:paraId="3AD94206" w14:textId="7C818C6E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&lt;p&gt;Premium headphones with noise-cancelling technology and exceptional sound quality.&lt;/p&gt;</w:t>
      </w:r>
    </w:p>
    <w:p w:rsidR="50E02AD7" w:rsidP="377D6227" w:rsidRDefault="50E02AD7" w14:paraId="6ABCDCC5" w14:textId="7D8A4B3E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&lt;p class="price"&gt;$299&lt;/p&gt;</w:t>
      </w:r>
    </w:p>
    <w:p w:rsidR="50E02AD7" w:rsidP="377D6227" w:rsidRDefault="50E02AD7" w14:paraId="0F612132" w14:textId="783155AA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&lt;/div&gt;</w:t>
      </w:r>
    </w:p>
    <w:p w:rsidR="50E02AD7" w:rsidP="377D6227" w:rsidRDefault="50E02AD7" w14:paraId="15B19A56" w14:textId="50CCB6D3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&lt;div class="product"&gt;</w:t>
      </w:r>
    </w:p>
    <w:p w:rsidR="50E02AD7" w:rsidP="377D6227" w:rsidRDefault="50E02AD7" w14:paraId="1DFB0909" w14:textId="52A52429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&lt;h2&gt;Laptop Pro 15&lt;/h2&gt;</w:t>
      </w:r>
    </w:p>
    <w:p w:rsidR="50E02AD7" w:rsidP="377D6227" w:rsidRDefault="50E02AD7" w14:paraId="7D673754" w14:textId="6952C6A8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&lt;p&gt;A powerful laptop with a high-resolution display, fast processor, and ample storage.&lt;/p&gt;</w:t>
      </w:r>
    </w:p>
    <w:p w:rsidR="50E02AD7" w:rsidP="377D6227" w:rsidRDefault="50E02AD7" w14:paraId="72521EC3" w14:textId="3C8052AC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&lt;p class="price"&gt;$1,299&lt;/p&gt;</w:t>
      </w:r>
    </w:p>
    <w:p w:rsidR="50E02AD7" w:rsidP="377D6227" w:rsidRDefault="50E02AD7" w14:paraId="6E0E2FAD" w14:textId="06BBCA95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&lt;/div&gt;</w:t>
      </w:r>
    </w:p>
    <w:p w:rsidR="50E02AD7" w:rsidP="377D6227" w:rsidRDefault="50E02AD7" w14:paraId="75630133" w14:textId="3B686458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&lt;div class="product"&gt;</w:t>
      </w:r>
    </w:p>
    <w:p w:rsidR="50E02AD7" w:rsidP="377D6227" w:rsidRDefault="50E02AD7" w14:paraId="064911BD" w14:textId="2620D758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&lt;h2&gt;Smartwatch Series 5&lt;/h2&gt;</w:t>
      </w:r>
    </w:p>
    <w:p w:rsidR="50E02AD7" w:rsidP="377D6227" w:rsidRDefault="50E02AD7" w14:paraId="56268A01" w14:textId="53CAD2A8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&lt;p&gt;A versatile smartwatch with fitness tracking, notifications, and customizable watch faces.&lt;/p&gt;</w:t>
      </w:r>
    </w:p>
    <w:p w:rsidR="50E02AD7" w:rsidP="377D6227" w:rsidRDefault="50E02AD7" w14:paraId="2BE415D4" w14:textId="2ACE77F4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&lt;p class="price"&gt;$399&lt;/p&gt;</w:t>
      </w:r>
    </w:p>
    <w:p w:rsidR="50E02AD7" w:rsidP="377D6227" w:rsidRDefault="50E02AD7" w14:paraId="56B6A455" w14:textId="1EEA9140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&lt;/div&gt;</w:t>
      </w:r>
    </w:p>
    <w:p w:rsidR="50E02AD7" w:rsidP="377D6227" w:rsidRDefault="50E02AD7" w14:paraId="1DC27BB9" w14:textId="314D410E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&lt;/div&gt;</w:t>
      </w:r>
    </w:p>
    <w:p w:rsidR="50E02AD7" w:rsidP="377D6227" w:rsidRDefault="50E02AD7" w14:paraId="24740A73" w14:textId="55880CAE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&lt;/body&gt;</w:t>
      </w:r>
    </w:p>
    <w:p w:rsidR="50E02AD7" w:rsidP="377D6227" w:rsidRDefault="50E02AD7" w14:paraId="64207B8D" w14:textId="343F00B7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&lt;/html&gt;</w:t>
      </w:r>
    </w:p>
    <w:p w:rsidR="377D6227" w:rsidP="377D6227" w:rsidRDefault="377D6227" w14:paraId="340DF020" w14:textId="2962F83D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</w:p>
    <w:p w:rsidR="377D6227" w:rsidP="377D6227" w:rsidRDefault="377D6227" w14:paraId="3FA35E43" w14:textId="52F7F398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</w:p>
    <w:p w:rsidR="50E02AD7" w:rsidP="377D6227" w:rsidRDefault="50E02AD7" w14:paraId="1D4763B3" w14:textId="58E68D0C">
      <w:pPr>
        <w:pStyle w:val="ListParagraph"/>
        <w:numPr>
          <w:ilvl w:val="0"/>
          <w:numId w:val="61"/>
        </w:numPr>
        <w:spacing w:before="240" w:beforeAutospacing="off" w:after="240" w:afterAutospacing="off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Open the product_list.html file in your web browser by double-clicking the file or dragging it into an open browser window.</w:t>
      </w:r>
    </w:p>
    <w:p w:rsidR="50E02AD7" w:rsidP="377D6227" w:rsidRDefault="50E02AD7" w14:paraId="5F01B7FA" w14:textId="6D64D1E5">
      <w:pPr>
        <w:pStyle w:val="ListParagraph"/>
        <w:numPr>
          <w:ilvl w:val="0"/>
          <w:numId w:val="71"/>
        </w:numPr>
        <w:spacing w:after="200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Observe the styled product list with a container, headings, paragraphs, and instructor information.</w:t>
      </w:r>
    </w:p>
    <w:p w:rsidR="50E02AD7" w:rsidP="377D6227" w:rsidRDefault="50E02AD7" w14:paraId="1F19FA8F" w14:textId="1036B718">
      <w:pPr>
        <w:pStyle w:val="ListParagraph"/>
        <w:numPr>
          <w:ilvl w:val="0"/>
          <w:numId w:val="61"/>
        </w:numPr>
        <w:spacing w:after="200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Let's break down the CSS rules and see how they apply to the HTML elements:</w:t>
      </w:r>
    </w:p>
    <w:p w:rsidR="50E02AD7" w:rsidP="377D6227" w:rsidRDefault="50E02AD7" w14:paraId="738B7789" w14:textId="2FB02BCD">
      <w:pPr>
        <w:pStyle w:val="ListParagraph"/>
        <w:numPr>
          <w:ilvl w:val="1"/>
          <w:numId w:val="61"/>
        </w:numPr>
        <w:spacing w:after="200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Styling the body:</w:t>
      </w:r>
    </w:p>
    <w:p w:rsidR="50E02AD7" w:rsidP="377D6227" w:rsidRDefault="50E02AD7" w14:paraId="58AFF6F7" w14:textId="7D056D1D">
      <w:pPr>
        <w:spacing w:after="200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body {</w:t>
      </w:r>
    </w:p>
    <w:p w:rsidR="50E02AD7" w:rsidP="377D6227" w:rsidRDefault="50E02AD7" w14:paraId="6D40BAAB" w14:textId="5A37FC09">
      <w:pPr>
        <w:spacing w:after="200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font-family: Arial, sans-serif;</w:t>
      </w:r>
    </w:p>
    <w:p w:rsidR="50E02AD7" w:rsidP="377D6227" w:rsidRDefault="50E02AD7" w14:paraId="568E9997" w14:textId="75874730">
      <w:pPr>
        <w:spacing w:after="200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background-color: #f4f4f4;</w:t>
      </w:r>
    </w:p>
    <w:p w:rsidR="50E02AD7" w:rsidP="377D6227" w:rsidRDefault="50E02AD7" w14:paraId="60DD389B" w14:textId="725A021F">
      <w:pPr>
        <w:spacing w:after="200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margin: 0;</w:t>
      </w:r>
    </w:p>
    <w:p w:rsidR="50E02AD7" w:rsidP="377D6227" w:rsidRDefault="50E02AD7" w14:paraId="1574E82F" w14:textId="63441029">
      <w:pPr>
        <w:spacing w:after="200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padding: 0;</w:t>
      </w:r>
    </w:p>
    <w:p w:rsidR="50E02AD7" w:rsidP="377D6227" w:rsidRDefault="50E02AD7" w14:paraId="6A404713" w14:textId="0AE25673">
      <w:pPr>
        <w:spacing w:after="200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}</w:t>
      </w:r>
    </w:p>
    <w:p w:rsidR="50E02AD7" w:rsidP="377D6227" w:rsidRDefault="50E02AD7" w14:paraId="4DA0EA26" w14:textId="07613252">
      <w:pPr>
        <w:pStyle w:val="ListParagraph"/>
        <w:numPr>
          <w:ilvl w:val="0"/>
          <w:numId w:val="73"/>
        </w:num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font-family: Arial, sans-serif; sets the font for the entire page to Arial with a fallback to sans-serif.</w:t>
      </w:r>
    </w:p>
    <w:p w:rsidR="50E02AD7" w:rsidP="377D6227" w:rsidRDefault="50E02AD7" w14:paraId="72428761" w14:textId="3B082FFC">
      <w:pPr>
        <w:pStyle w:val="ListParagraph"/>
        <w:numPr>
          <w:ilvl w:val="0"/>
          <w:numId w:val="73"/>
        </w:num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background-color: #f4f4f4; sets a light grey background color for the entire page.</w:t>
      </w:r>
    </w:p>
    <w:p w:rsidR="50E02AD7" w:rsidP="377D6227" w:rsidRDefault="50E02AD7" w14:paraId="1D70B367" w14:textId="34179BB7">
      <w:pPr>
        <w:pStyle w:val="ListParagraph"/>
        <w:numPr>
          <w:ilvl w:val="0"/>
          <w:numId w:val="73"/>
        </w:num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margin: 0; removes the default margin around the page.</w:t>
      </w:r>
    </w:p>
    <w:p w:rsidR="50E02AD7" w:rsidP="377D6227" w:rsidRDefault="50E02AD7" w14:paraId="61CC74F2" w14:textId="7B25E053">
      <w:pPr>
        <w:pStyle w:val="ListParagraph"/>
        <w:numPr>
          <w:ilvl w:val="0"/>
          <w:numId w:val="73"/>
        </w:numPr>
        <w:spacing w:after="200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padding: 0; removes the default padding around the page.</w:t>
      </w:r>
    </w:p>
    <w:p w:rsidR="50E02AD7" w:rsidP="377D6227" w:rsidRDefault="50E02AD7" w14:paraId="61F8462B" w14:textId="64BC9ADB">
      <w:pPr>
        <w:pStyle w:val="ListParagraph"/>
        <w:numPr>
          <w:ilvl w:val="1"/>
          <w:numId w:val="61"/>
        </w:numPr>
        <w:spacing w:after="200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Styling the container:</w:t>
      </w:r>
    </w:p>
    <w:p w:rsidR="50E02AD7" w:rsidP="377D6227" w:rsidRDefault="50E02AD7" w14:paraId="6712030E" w14:textId="1E418618">
      <w:pPr>
        <w:spacing w:after="200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.container {</w:t>
      </w:r>
    </w:p>
    <w:p w:rsidR="50E02AD7" w:rsidP="377D6227" w:rsidRDefault="50E02AD7" w14:paraId="6509841A" w14:textId="2B124BB1">
      <w:pPr>
        <w:spacing w:after="200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width: 80%;</w:t>
      </w:r>
    </w:p>
    <w:p w:rsidR="50E02AD7" w:rsidP="377D6227" w:rsidRDefault="50E02AD7" w14:paraId="525426BD" w14:textId="61F1A541">
      <w:pPr>
        <w:spacing w:after="200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margin: 0 auto;</w:t>
      </w:r>
    </w:p>
    <w:p w:rsidR="50E02AD7" w:rsidP="377D6227" w:rsidRDefault="50E02AD7" w14:paraId="193BFCC4" w14:textId="183711CA">
      <w:pPr>
        <w:spacing w:after="200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padding: 20px;</w:t>
      </w:r>
    </w:p>
    <w:p w:rsidR="50E02AD7" w:rsidP="377D6227" w:rsidRDefault="50E02AD7" w14:paraId="37F4A064" w14:textId="7F77BA52">
      <w:pPr>
        <w:spacing w:after="200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background-color: #fff;</w:t>
      </w:r>
    </w:p>
    <w:p w:rsidR="50E02AD7" w:rsidP="377D6227" w:rsidRDefault="50E02AD7" w14:paraId="14EA396A" w14:textId="0839C937">
      <w:pPr>
        <w:spacing w:after="200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box-shadow: 0 0 10px rgba(0, 0, 0, 0.1);</w:t>
      </w:r>
    </w:p>
    <w:p w:rsidR="50E02AD7" w:rsidP="377D6227" w:rsidRDefault="50E02AD7" w14:paraId="22A6A56F" w14:textId="4EC45B8D">
      <w:pPr>
        <w:spacing w:after="200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}</w:t>
      </w:r>
    </w:p>
    <w:p w:rsidR="377D6227" w:rsidP="377D6227" w:rsidRDefault="377D6227" w14:paraId="1C6D471B" w14:textId="6D0D84D3">
      <w:pPr>
        <w:spacing w:after="200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</w:p>
    <w:p w:rsidR="50E02AD7" w:rsidP="377D6227" w:rsidRDefault="50E02AD7" w14:paraId="353C122F" w14:textId="06836011">
      <w:pPr>
        <w:pStyle w:val="ListParagraph"/>
        <w:numPr>
          <w:ilvl w:val="0"/>
          <w:numId w:val="73"/>
        </w:numPr>
        <w:spacing w:before="0" w:beforeAutospacing="off" w:after="0" w:afterAutospacing="off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width: 80%; sets the width of the container to 80% of the page width.</w:t>
      </w:r>
    </w:p>
    <w:p w:rsidR="50E02AD7" w:rsidP="377D6227" w:rsidRDefault="50E02AD7" w14:paraId="04475A47" w14:textId="7431135A">
      <w:pPr>
        <w:pStyle w:val="ListParagraph"/>
        <w:numPr>
          <w:ilvl w:val="0"/>
          <w:numId w:val="73"/>
        </w:numPr>
        <w:spacing w:before="0" w:beforeAutospacing="off" w:after="0" w:afterAutospacing="off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margin: 0 auto; centers the container horizontally.</w:t>
      </w:r>
    </w:p>
    <w:p w:rsidR="50E02AD7" w:rsidP="377D6227" w:rsidRDefault="50E02AD7" w14:paraId="3CF15ECB" w14:textId="0D86982D">
      <w:pPr>
        <w:pStyle w:val="ListParagraph"/>
        <w:numPr>
          <w:ilvl w:val="0"/>
          <w:numId w:val="73"/>
        </w:numPr>
        <w:spacing w:before="0" w:beforeAutospacing="off" w:after="0" w:afterAutospacing="off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padding: 20px; adds padding inside the container.</w:t>
      </w:r>
    </w:p>
    <w:p w:rsidR="50E02AD7" w:rsidP="377D6227" w:rsidRDefault="50E02AD7" w14:paraId="16FC3B8E" w14:textId="37D0AD6D">
      <w:pPr>
        <w:pStyle w:val="ListParagraph"/>
        <w:numPr>
          <w:ilvl w:val="0"/>
          <w:numId w:val="73"/>
        </w:numPr>
        <w:spacing w:before="0" w:beforeAutospacing="off" w:after="0" w:afterAutospacing="off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background-color: #fff; sets a white background color for the container.</w:t>
      </w:r>
    </w:p>
    <w:p w:rsidR="50E02AD7" w:rsidP="377D6227" w:rsidRDefault="50E02AD7" w14:paraId="76A92F36" w14:textId="7A55018E">
      <w:pPr>
        <w:pStyle w:val="ListParagraph"/>
        <w:numPr>
          <w:ilvl w:val="0"/>
          <w:numId w:val="73"/>
        </w:numPr>
        <w:spacing w:before="0" w:beforeAutospacing="off" w:after="0" w:afterAutospacing="off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box-shadow: 0 0 10px rgba(0, 0, 0, 0.1); adds a subtle shadow around the container to give it a raised appearance.</w:t>
      </w:r>
    </w:p>
    <w:p w:rsidR="50E02AD7" w:rsidP="377D6227" w:rsidRDefault="50E02AD7" w14:paraId="1C6D0674" w14:textId="1C248E94">
      <w:pPr>
        <w:pStyle w:val="ListParagraph"/>
        <w:numPr>
          <w:ilvl w:val="1"/>
          <w:numId w:val="61"/>
        </w:numPr>
        <w:spacing w:before="240" w:beforeAutospacing="off" w:after="240" w:afterAutospacing="off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Styling the main heading:</w:t>
      </w:r>
    </w:p>
    <w:p w:rsidR="50E02AD7" w:rsidP="377D6227" w:rsidRDefault="50E02AD7" w14:paraId="0A27F38B" w14:textId="5BC493B4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h1 {</w:t>
      </w:r>
    </w:p>
    <w:p w:rsidR="50E02AD7" w:rsidP="377D6227" w:rsidRDefault="50E02AD7" w14:paraId="19D43C95" w14:textId="3DB6FC7A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text-align: center;</w:t>
      </w:r>
    </w:p>
    <w:p w:rsidR="50E02AD7" w:rsidP="377D6227" w:rsidRDefault="50E02AD7" w14:paraId="7D242D50" w14:textId="19E52114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color: #333;</w:t>
      </w:r>
    </w:p>
    <w:p w:rsidR="50E02AD7" w:rsidP="377D6227" w:rsidRDefault="50E02AD7" w14:paraId="7CAB9D04" w14:textId="36024505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}</w:t>
      </w:r>
    </w:p>
    <w:p w:rsidR="50E02AD7" w:rsidP="377D6227" w:rsidRDefault="50E02AD7" w14:paraId="5E9D3F8C" w14:textId="14380743">
      <w:pPr>
        <w:pStyle w:val="ListParagraph"/>
        <w:numPr>
          <w:ilvl w:val="0"/>
          <w:numId w:val="73"/>
        </w:numPr>
        <w:spacing w:before="0" w:beforeAutospacing="off" w:after="0" w:afterAutospacing="off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text-align: center; centers the heading text.</w:t>
      </w:r>
    </w:p>
    <w:p w:rsidR="50E02AD7" w:rsidP="377D6227" w:rsidRDefault="50E02AD7" w14:paraId="5B25E941" w14:textId="2CF98DE7">
      <w:pPr>
        <w:pStyle w:val="ListParagraph"/>
        <w:numPr>
          <w:ilvl w:val="0"/>
          <w:numId w:val="73"/>
        </w:numPr>
        <w:spacing w:before="0" w:beforeAutospacing="off" w:after="0" w:afterAutospacing="off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color: #333; sets the text color to a dark grey.</w:t>
      </w:r>
    </w:p>
    <w:p w:rsidR="50E02AD7" w:rsidP="377D6227" w:rsidRDefault="50E02AD7" w14:paraId="005C2175" w14:textId="1F29336F">
      <w:pPr>
        <w:pStyle w:val="ListParagraph"/>
        <w:numPr>
          <w:ilvl w:val="1"/>
          <w:numId w:val="61"/>
        </w:numPr>
        <w:spacing w:before="240" w:beforeAutospacing="off" w:after="240" w:afterAutospacing="off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Styling each product block:</w:t>
      </w:r>
    </w:p>
    <w:p w:rsidR="50E02AD7" w:rsidP="377D6227" w:rsidRDefault="50E02AD7" w14:paraId="6B2FD4B7" w14:textId="5DCC9D16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highlight w:val="yellow"/>
          <w:u w:val="none"/>
          <w:lang w:val="en-AU"/>
        </w:rPr>
        <w:t>.product {</w:t>
      </w:r>
    </w:p>
    <w:p w:rsidR="50E02AD7" w:rsidP="377D6227" w:rsidRDefault="50E02AD7" w14:paraId="4F652572" w14:textId="1BEF9F71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u w:val="none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highlight w:val="yellow"/>
          <w:u w:val="none"/>
          <w:lang w:val="en-AU"/>
        </w:rPr>
        <w:t>background: #eee;</w:t>
      </w:r>
    </w:p>
    <w:p w:rsidR="50E02AD7" w:rsidP="377D6227" w:rsidRDefault="50E02AD7" w14:paraId="1F58A10D" w14:textId="74E61B7F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u w:val="none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highlight w:val="yellow"/>
          <w:u w:val="none"/>
          <w:lang w:val="en-AU"/>
        </w:rPr>
        <w:t>margin: 10px 0;</w:t>
      </w:r>
    </w:p>
    <w:p w:rsidR="50E02AD7" w:rsidP="377D6227" w:rsidRDefault="50E02AD7" w14:paraId="12FBFF7F" w14:textId="11C7AF27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u w:val="none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highlight w:val="yellow"/>
          <w:u w:val="none"/>
          <w:lang w:val="en-AU"/>
        </w:rPr>
        <w:t>padding: 15px;</w:t>
      </w:r>
    </w:p>
    <w:p w:rsidR="50E02AD7" w:rsidP="377D6227" w:rsidRDefault="50E02AD7" w14:paraId="7CE6E93A" w14:textId="1A698D81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u w:val="none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highlight w:val="yellow"/>
          <w:u w:val="none"/>
          <w:lang w:val="en-AU"/>
        </w:rPr>
        <w:t>border-radius: 5px;</w:t>
      </w:r>
    </w:p>
    <w:p w:rsidR="50E02AD7" w:rsidP="377D6227" w:rsidRDefault="50E02AD7" w14:paraId="35101AB5" w14:textId="3973A282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/>
          <w:color w:val="000000" w:themeColor="text1" w:themeTint="FF" w:themeShade="FF"/>
          <w:sz w:val="24"/>
          <w:szCs w:val="24"/>
          <w:highlight w:val="yellow"/>
          <w:u w:val="none"/>
          <w:lang w:val="en-AU"/>
        </w:rPr>
        <w:t>}</w:t>
      </w:r>
    </w:p>
    <w:p w:rsidR="50E02AD7" w:rsidP="377D6227" w:rsidRDefault="50E02AD7" w14:paraId="3C8E2CEA" w14:textId="728D44E6">
      <w:pPr>
        <w:pStyle w:val="ListParagraph"/>
        <w:numPr>
          <w:ilvl w:val="0"/>
          <w:numId w:val="73"/>
        </w:numPr>
        <w:spacing w:before="0" w:beforeAutospacing="off" w:after="0" w:afterAutospacing="off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background: #eee; sets a light grey background color for each product block.</w:t>
      </w:r>
    </w:p>
    <w:p w:rsidR="50E02AD7" w:rsidP="377D6227" w:rsidRDefault="50E02AD7" w14:paraId="6965DE11" w14:textId="04F0FF16">
      <w:pPr>
        <w:pStyle w:val="ListParagraph"/>
        <w:numPr>
          <w:ilvl w:val="0"/>
          <w:numId w:val="73"/>
        </w:numPr>
        <w:spacing w:before="0" w:beforeAutospacing="off" w:after="0" w:afterAutospacing="off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margin: 10px 0; adds margin above and below each product block.</w:t>
      </w:r>
    </w:p>
    <w:p w:rsidR="50E02AD7" w:rsidP="377D6227" w:rsidRDefault="50E02AD7" w14:paraId="7BEC0481" w14:textId="33834A01">
      <w:pPr>
        <w:pStyle w:val="ListParagraph"/>
        <w:numPr>
          <w:ilvl w:val="0"/>
          <w:numId w:val="73"/>
        </w:numPr>
        <w:spacing w:before="0" w:beforeAutospacing="off" w:after="0" w:afterAutospacing="off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padding: 15px; adds padding inside each product block.</w:t>
      </w:r>
    </w:p>
    <w:p w:rsidR="50E02AD7" w:rsidP="377D6227" w:rsidRDefault="50E02AD7" w14:paraId="774E558C" w14:textId="32A42E4D">
      <w:pPr>
        <w:pStyle w:val="ListParagraph"/>
        <w:numPr>
          <w:ilvl w:val="0"/>
          <w:numId w:val="73"/>
        </w:numPr>
        <w:spacing w:before="0" w:beforeAutospacing="off" w:after="0" w:afterAutospacing="off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border-radius: 5px; rounds the corners of each product block.</w:t>
      </w:r>
    </w:p>
    <w:p w:rsidR="50E02AD7" w:rsidP="377D6227" w:rsidRDefault="50E02AD7" w14:paraId="72DC8A9F" w14:textId="423C70A4">
      <w:pPr>
        <w:pStyle w:val="ListParagraph"/>
        <w:numPr>
          <w:ilvl w:val="1"/>
          <w:numId w:val="61"/>
        </w:numPr>
        <w:spacing w:before="240" w:beforeAutospacing="off" w:after="240" w:afterAutospacing="off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Styling the product titles:</w:t>
      </w:r>
    </w:p>
    <w:p w:rsidR="50E02AD7" w:rsidP="377D6227" w:rsidRDefault="50E02AD7" w14:paraId="1076DF4A" w14:textId="3795A2E2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.product h2 {</w:t>
      </w:r>
    </w:p>
    <w:p w:rsidR="50E02AD7" w:rsidP="377D6227" w:rsidRDefault="50E02AD7" w14:paraId="0C446E12" w14:textId="7CA9CF5D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margin: 0;</w:t>
      </w:r>
    </w:p>
    <w:p w:rsidR="50E02AD7" w:rsidP="377D6227" w:rsidRDefault="50E02AD7" w14:paraId="441C7D96" w14:textId="29B685BB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color: #333;</w:t>
      </w:r>
    </w:p>
    <w:p w:rsidR="50E02AD7" w:rsidP="377D6227" w:rsidRDefault="50E02AD7" w14:paraId="39280231" w14:textId="1B67823E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}</w:t>
      </w:r>
    </w:p>
    <w:p w:rsidR="377D6227" w:rsidP="377D6227" w:rsidRDefault="377D6227" w14:paraId="787CAFFB" w14:textId="273BD20F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</w:p>
    <w:p w:rsidR="50E02AD7" w:rsidP="377D6227" w:rsidRDefault="50E02AD7" w14:paraId="4E241996" w14:textId="75B08594">
      <w:pPr>
        <w:pStyle w:val="ListParagraph"/>
        <w:numPr>
          <w:ilvl w:val="0"/>
          <w:numId w:val="73"/>
        </w:numPr>
        <w:spacing w:before="0" w:beforeAutospacing="off" w:after="0" w:afterAutospacing="off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margin: 0; removes the default margin around the product titles.</w:t>
      </w:r>
    </w:p>
    <w:p w:rsidR="50E02AD7" w:rsidP="377D6227" w:rsidRDefault="50E02AD7" w14:paraId="59E0A494" w14:textId="5AA76AF7">
      <w:pPr>
        <w:pStyle w:val="ListParagraph"/>
        <w:numPr>
          <w:ilvl w:val="0"/>
          <w:numId w:val="73"/>
        </w:numPr>
        <w:spacing w:before="0" w:beforeAutospacing="off" w:after="0" w:afterAutospacing="off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color: #333; sets the text color to dark grey.</w:t>
      </w:r>
    </w:p>
    <w:p w:rsidR="50E02AD7" w:rsidP="377D6227" w:rsidRDefault="50E02AD7" w14:paraId="28012B11" w14:textId="1EA0E6F1">
      <w:pPr>
        <w:pStyle w:val="ListParagraph"/>
        <w:numPr>
          <w:ilvl w:val="1"/>
          <w:numId w:val="61"/>
        </w:numPr>
        <w:spacing w:before="240" w:beforeAutospacing="off" w:after="240" w:afterAutospacing="off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Styling the product descriptions:</w:t>
      </w:r>
    </w:p>
    <w:p w:rsidR="50E02AD7" w:rsidP="377D6227" w:rsidRDefault="50E02AD7" w14:paraId="5AFA9AE4" w14:textId="41355808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.product p {</w:t>
      </w:r>
    </w:p>
    <w:p w:rsidR="50E02AD7" w:rsidP="377D6227" w:rsidRDefault="50E02AD7" w14:paraId="11DE7107" w14:textId="122FA7EC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margin: 5px 0;</w:t>
      </w:r>
    </w:p>
    <w:p w:rsidR="50E02AD7" w:rsidP="377D6227" w:rsidRDefault="50E02AD7" w14:paraId="5904B59F" w14:textId="289BED09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color: #666;</w:t>
      </w:r>
    </w:p>
    <w:p w:rsidR="50E02AD7" w:rsidP="377D6227" w:rsidRDefault="50E02AD7" w14:paraId="20FF47FD" w14:textId="1EE1E444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}</w:t>
      </w:r>
    </w:p>
    <w:p w:rsidR="50E02AD7" w:rsidP="377D6227" w:rsidRDefault="50E02AD7" w14:paraId="6603219E" w14:textId="77E8B278">
      <w:pPr>
        <w:pStyle w:val="ListParagraph"/>
        <w:numPr>
          <w:ilvl w:val="0"/>
          <w:numId w:val="73"/>
        </w:numPr>
        <w:spacing w:before="0" w:beforeAutospacing="off" w:after="0" w:afterAutospacing="off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margin: 5px 0; adds margin above and below the product descriptions.</w:t>
      </w:r>
    </w:p>
    <w:p w:rsidR="50E02AD7" w:rsidP="377D6227" w:rsidRDefault="50E02AD7" w14:paraId="7DF844A6" w14:textId="11958D47">
      <w:pPr>
        <w:pStyle w:val="ListParagraph"/>
        <w:numPr>
          <w:ilvl w:val="0"/>
          <w:numId w:val="73"/>
        </w:numPr>
        <w:spacing w:before="0" w:beforeAutospacing="off" w:after="0" w:afterAutospacing="off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color: #666; sets the text color to a medium grey.</w:t>
      </w:r>
    </w:p>
    <w:p w:rsidR="50E02AD7" w:rsidP="377D6227" w:rsidRDefault="50E02AD7" w14:paraId="10F69797" w14:textId="735097F5">
      <w:pPr>
        <w:pStyle w:val="ListParagraph"/>
        <w:numPr>
          <w:ilvl w:val="1"/>
          <w:numId w:val="61"/>
        </w:numPr>
        <w:spacing w:before="240" w:beforeAutospacing="off" w:after="240" w:afterAutospacing="off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Highlighting the instructor's name:</w:t>
      </w:r>
    </w:p>
    <w:p w:rsidR="50E02AD7" w:rsidP="377D6227" w:rsidRDefault="50E02AD7" w14:paraId="7DBEC782" w14:textId="2715161C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.product .instructor {</w:t>
      </w:r>
    </w:p>
    <w:p w:rsidR="50E02AD7" w:rsidP="377D6227" w:rsidRDefault="50E02AD7" w14:paraId="5AEB42DA" w14:textId="3608B145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font-weight: bold;</w:t>
      </w:r>
    </w:p>
    <w:p w:rsidR="50E02AD7" w:rsidP="377D6227" w:rsidRDefault="50E02AD7" w14:paraId="28477319" w14:textId="62F099E5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}</w:t>
      </w:r>
    </w:p>
    <w:p w:rsidR="50E02AD7" w:rsidP="377D6227" w:rsidRDefault="50E02AD7" w14:paraId="6FE23BBF" w14:textId="0993CC38">
      <w:pPr>
        <w:pStyle w:val="ListParagraph"/>
        <w:numPr>
          <w:ilvl w:val="0"/>
          <w:numId w:val="98"/>
        </w:numPr>
        <w:spacing w:before="240" w:beforeAutospacing="off" w:after="240" w:afterAutospacing="off" w:line="276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font-weight: bold; makes the instructor's name bold to stand out.</w:t>
      </w:r>
    </w:p>
    <w:p w:rsidR="377D6227" w:rsidP="377D6227" w:rsidRDefault="377D6227" w14:paraId="20C4E4CC" w14:textId="28FB910A">
      <w:pPr>
        <w:spacing w:before="240" w:beforeAutospacing="off" w:after="240" w:afterAutospacing="off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</w:p>
    <w:p w:rsidR="50E02AD7" w:rsidP="377D6227" w:rsidRDefault="50E02AD7" w14:paraId="40982AD4" w14:textId="333171B9">
      <w:pPr>
        <w:pStyle w:val="Heading3"/>
        <w:spacing w:before="240" w:after="200" w:afterAutospacing="off" w:line="240" w:lineRule="auto"/>
        <w:rPr>
          <w:b w:val="1"/>
          <w:bCs w:val="1"/>
          <w:i w:val="0"/>
          <w:iCs w:val="0"/>
          <w:caps w:val="0"/>
          <w:smallCaps w:val="0"/>
          <w:noProof/>
          <w:color w:val="2D739F"/>
          <w:sz w:val="32"/>
          <w:szCs w:val="32"/>
          <w:lang w:val="en-AU"/>
        </w:rPr>
      </w:pPr>
      <w:r w:rsidRPr="377D6227" w:rsidR="50E02AD7">
        <w:rPr>
          <w:b w:val="1"/>
          <w:bCs w:val="1"/>
          <w:i w:val="0"/>
          <w:iCs w:val="0"/>
          <w:caps w:val="0"/>
          <w:smallCaps w:val="0"/>
          <w:noProof/>
          <w:color w:val="2D739F"/>
          <w:sz w:val="32"/>
          <w:szCs w:val="32"/>
          <w:lang w:val="en-AU"/>
        </w:rPr>
        <w:t xml:space="preserve">Part 2 - Style a list product page using CSS </w:t>
      </w:r>
    </w:p>
    <w:p w:rsidR="50E02AD7" w:rsidP="377D6227" w:rsidRDefault="50E02AD7" w14:paraId="06D86902" w14:textId="45305D98">
      <w:pPr>
        <w:pStyle w:val="ListParagraph"/>
        <w:numPr>
          <w:ilvl w:val="0"/>
          <w:numId w:val="99"/>
        </w:numPr>
        <w:spacing w:before="0" w:beforeAutospacing="off" w:after="0" w:afterAutospacing="off" w:line="240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Open your text editor or IDE (such as Visual Studio Code, Sublime Text, or any code editor of your choice).</w:t>
      </w:r>
    </w:p>
    <w:p w:rsidR="50E02AD7" w:rsidP="377D6227" w:rsidRDefault="50E02AD7" w14:paraId="7208FFBB" w14:textId="2DA55FF9">
      <w:pPr>
        <w:pStyle w:val="ListParagraph"/>
        <w:numPr>
          <w:ilvl w:val="0"/>
          <w:numId w:val="99"/>
        </w:numPr>
        <w:spacing w:before="240" w:beforeAutospacing="off" w:after="240" w:afterAutospacing="off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Create a new file and name it create_product.html.</w:t>
      </w:r>
    </w:p>
    <w:p w:rsidR="50E02AD7" w:rsidP="377D6227" w:rsidRDefault="50E02AD7" w14:paraId="2D4D3369" w14:textId="245AF769">
      <w:pPr>
        <w:pStyle w:val="ListParagraph"/>
        <w:numPr>
          <w:ilvl w:val="0"/>
          <w:numId w:val="99"/>
        </w:numPr>
        <w:spacing w:before="240" w:beforeAutospacing="off" w:after="240" w:afterAutospacing="off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Copy and paste the following HTML code into your create_product.html file: &lt;!DOCTYPE html&gt;</w:t>
      </w:r>
    </w:p>
    <w:p w:rsidR="50E02AD7" w:rsidP="377D6227" w:rsidRDefault="50E02AD7" w14:paraId="78AAE090" w14:textId="2D0B856B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&lt;html lang="en"&gt;</w:t>
      </w:r>
    </w:p>
    <w:p w:rsidR="50E02AD7" w:rsidP="377D6227" w:rsidRDefault="50E02AD7" w14:paraId="75A104CA" w14:textId="5673BD27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&lt;head&gt;</w:t>
      </w:r>
    </w:p>
    <w:p w:rsidR="50E02AD7" w:rsidP="377D6227" w:rsidRDefault="50E02AD7" w14:paraId="79B60F08" w14:textId="722C0D6B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&lt;meta charset="UTF-8"&gt;</w:t>
      </w:r>
    </w:p>
    <w:p w:rsidR="50E02AD7" w:rsidP="377D6227" w:rsidRDefault="50E02AD7" w14:paraId="24888898" w14:textId="2DFAA1CC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&lt;meta name="viewport" content="width=device-width, initial-scale=1.0"&gt;</w:t>
      </w:r>
    </w:p>
    <w:p w:rsidR="50E02AD7" w:rsidP="377D6227" w:rsidRDefault="50E02AD7" w14:paraId="6B9E0160" w14:textId="77075FF8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&lt;title&gt;Create a Product&lt;/title&gt;</w:t>
      </w:r>
    </w:p>
    <w:p w:rsidR="50E02AD7" w:rsidP="377D6227" w:rsidRDefault="50E02AD7" w14:paraId="01D8A9A0" w14:textId="2505C56E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&lt;/head&gt;</w:t>
      </w:r>
    </w:p>
    <w:p w:rsidR="50E02AD7" w:rsidP="377D6227" w:rsidRDefault="50E02AD7" w14:paraId="1F72E382" w14:textId="2F45351D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&lt;body&gt;</w:t>
      </w:r>
    </w:p>
    <w:p w:rsidR="50E02AD7" w:rsidP="377D6227" w:rsidRDefault="50E02AD7" w14:paraId="4E6E5A5E" w14:textId="4021668D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&lt;div&gt;</w:t>
      </w:r>
    </w:p>
    <w:p w:rsidR="50E02AD7" w:rsidP="377D6227" w:rsidRDefault="50E02AD7" w14:paraId="31DE8E0A" w14:textId="79A08F5A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&lt;h1&gt;Create a Product&lt;/h1&gt;</w:t>
      </w:r>
    </w:p>
    <w:p w:rsidR="50E02AD7" w:rsidP="377D6227" w:rsidRDefault="50E02AD7" w14:paraId="242FC348" w14:textId="51C61B11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&lt;form&gt;</w:t>
      </w:r>
    </w:p>
    <w:p w:rsidR="50E02AD7" w:rsidP="377D6227" w:rsidRDefault="50E02AD7" w14:paraId="1AB893B0" w14:textId="0FA7E3D1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&lt;label for="productName"&gt;Product Name&lt;/label&gt;</w:t>
      </w:r>
    </w:p>
    <w:p w:rsidR="50E02AD7" w:rsidP="377D6227" w:rsidRDefault="50E02AD7" w14:paraId="44062CC8" w14:textId="08304012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&lt;input type="text" id="productName" name="productName" required&gt;</w:t>
      </w:r>
    </w:p>
    <w:p w:rsidR="50E02AD7" w:rsidP="377D6227" w:rsidRDefault="50E02AD7" w14:paraId="3B720DC0" w14:textId="06E60D75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&lt;br/&gt;</w:t>
      </w:r>
    </w:p>
    <w:p w:rsidR="50E02AD7" w:rsidP="377D6227" w:rsidRDefault="50E02AD7" w14:paraId="48DF4FCE" w14:textId="790D2C3E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&lt;br/&gt;</w:t>
      </w:r>
    </w:p>
    <w:p w:rsidR="50E02AD7" w:rsidP="377D6227" w:rsidRDefault="50E02AD7" w14:paraId="5F3AC723" w14:textId="004177A1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&lt;label for="productDescription"&gt;Product Description&lt;/label&gt;</w:t>
      </w:r>
    </w:p>
    <w:p w:rsidR="50E02AD7" w:rsidP="377D6227" w:rsidRDefault="50E02AD7" w14:paraId="56CD5AF5" w14:textId="104A30D7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&lt;textarea id="productDescription" name="productDescription" rows="5" required&gt;&lt;/textarea&gt;</w:t>
      </w:r>
    </w:p>
    <w:p w:rsidR="50E02AD7" w:rsidP="377D6227" w:rsidRDefault="50E02AD7" w14:paraId="34FB443E" w14:textId="21B96305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&lt;br/&gt;</w:t>
      </w:r>
    </w:p>
    <w:p w:rsidR="50E02AD7" w:rsidP="377D6227" w:rsidRDefault="50E02AD7" w14:paraId="3BE0B0A7" w14:textId="644E3EF9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&lt;br/&gt;</w:t>
      </w:r>
    </w:p>
    <w:p w:rsidR="50E02AD7" w:rsidP="377D6227" w:rsidRDefault="50E02AD7" w14:paraId="35541425" w14:textId="50B965FD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&lt;label for="price"&gt;Price&lt;/label&gt;</w:t>
      </w:r>
    </w:p>
    <w:p w:rsidR="50E02AD7" w:rsidP="377D6227" w:rsidRDefault="50E02AD7" w14:paraId="589EB88B" w14:textId="57C63C20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&lt;input type="text" id="price" name="price" required&gt;</w:t>
      </w:r>
    </w:p>
    <w:p w:rsidR="50E02AD7" w:rsidP="377D6227" w:rsidRDefault="50E02AD7" w14:paraId="6810A212" w14:textId="642D2286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&lt;br/&gt;</w:t>
      </w:r>
    </w:p>
    <w:p w:rsidR="50E02AD7" w:rsidP="377D6227" w:rsidRDefault="50E02AD7" w14:paraId="35006D36" w14:textId="5FEA0460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&lt;br/&gt;</w:t>
      </w:r>
    </w:p>
    <w:p w:rsidR="50E02AD7" w:rsidP="377D6227" w:rsidRDefault="50E02AD7" w14:paraId="476BA018" w14:textId="1F602E08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&lt;button type="submit"&gt;Create Product&lt;/button&gt;</w:t>
      </w:r>
    </w:p>
    <w:p w:rsidR="50E02AD7" w:rsidP="377D6227" w:rsidRDefault="50E02AD7" w14:paraId="41C23C64" w14:textId="570B4A34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&lt;/form&gt;</w:t>
      </w:r>
    </w:p>
    <w:p w:rsidR="50E02AD7" w:rsidP="377D6227" w:rsidRDefault="50E02AD7" w14:paraId="216CF7A3" w14:textId="4600C6BC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&lt;/div&gt;</w:t>
      </w:r>
    </w:p>
    <w:p w:rsidR="50E02AD7" w:rsidP="377D6227" w:rsidRDefault="50E02AD7" w14:paraId="57D92CDE" w14:textId="427B2E3E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&lt;/body&gt;</w:t>
      </w:r>
    </w:p>
    <w:p w:rsidR="50E02AD7" w:rsidP="377D6227" w:rsidRDefault="50E02AD7" w14:paraId="3C2D4DD2" w14:textId="3312D42A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&lt;/html&gt;</w:t>
      </w:r>
    </w:p>
    <w:p w:rsidR="377D6227" w:rsidP="377D6227" w:rsidRDefault="377D6227" w14:paraId="1998E03C" w14:textId="012EA334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</w:p>
    <w:p w:rsidR="377D6227" w:rsidP="377D6227" w:rsidRDefault="377D6227" w14:paraId="3E85D3AF" w14:textId="4BAB6917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</w:p>
    <w:p w:rsidR="50E02AD7" w:rsidP="377D6227" w:rsidRDefault="50E02AD7" w14:paraId="24A90244" w14:textId="24EF1832">
      <w:pPr>
        <w:pStyle w:val="ListParagraph"/>
        <w:numPr>
          <w:ilvl w:val="0"/>
          <w:numId w:val="99"/>
        </w:numPr>
        <w:spacing w:before="0" w:beforeAutospacing="off" w:after="0" w:afterAutospacing="off" w:line="240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Save the create_product.html file.</w:t>
      </w:r>
    </w:p>
    <w:p w:rsidR="50E02AD7" w:rsidP="377D6227" w:rsidRDefault="50E02AD7" w14:paraId="523213E3" w14:textId="4CB3F1C8">
      <w:pPr>
        <w:pStyle w:val="ListParagraph"/>
        <w:numPr>
          <w:ilvl w:val="0"/>
          <w:numId w:val="99"/>
        </w:numPr>
        <w:spacing w:before="240" w:beforeAutospacing="off" w:after="240" w:afterAutospacing="off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Create a new file inside the css directory and name it form-styles.css.</w:t>
      </w:r>
    </w:p>
    <w:p w:rsidR="50E02AD7" w:rsidP="377D6227" w:rsidRDefault="50E02AD7" w14:paraId="20E7B0D0" w14:textId="52D49A52">
      <w:pPr>
        <w:pStyle w:val="ListParagraph"/>
        <w:numPr>
          <w:ilvl w:val="0"/>
          <w:numId w:val="99"/>
        </w:numPr>
        <w:spacing w:before="240" w:beforeAutospacing="off" w:after="240" w:afterAutospacing="off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Copy and paste the following CSS code into your form-styles.css file:</w:t>
      </w:r>
    </w:p>
    <w:p w:rsidR="50E02AD7" w:rsidP="377D6227" w:rsidRDefault="50E02AD7" w14:paraId="41A1CE2D" w14:textId="4FFEA606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/* form-styles.css */</w:t>
      </w:r>
    </w:p>
    <w:p w:rsidR="50E02AD7" w:rsidP="377D6227" w:rsidRDefault="50E02AD7" w14:paraId="695D4948" w14:textId="2A21473B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</w:t>
      </w:r>
    </w:p>
    <w:p w:rsidR="50E02AD7" w:rsidP="377D6227" w:rsidRDefault="50E02AD7" w14:paraId="77229DF5" w14:textId="72BBC9E1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body {</w:t>
      </w:r>
    </w:p>
    <w:p w:rsidR="50E02AD7" w:rsidP="377D6227" w:rsidRDefault="50E02AD7" w14:paraId="1037FF71" w14:textId="66446E3E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font-family: Arial, sans-serif;</w:t>
      </w:r>
    </w:p>
    <w:p w:rsidR="50E02AD7" w:rsidP="377D6227" w:rsidRDefault="50E02AD7" w14:paraId="219A4FB0" w14:textId="1B88D217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background-color: #f4f4f4;</w:t>
      </w:r>
    </w:p>
    <w:p w:rsidR="50E02AD7" w:rsidP="377D6227" w:rsidRDefault="50E02AD7" w14:paraId="1E9F67D1" w14:textId="56FE4374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margin: 0;</w:t>
      </w:r>
    </w:p>
    <w:p w:rsidR="50E02AD7" w:rsidP="377D6227" w:rsidRDefault="50E02AD7" w14:paraId="1291BA27" w14:textId="7AA65F4B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padding: 0;</w:t>
      </w:r>
    </w:p>
    <w:p w:rsidR="50E02AD7" w:rsidP="377D6227" w:rsidRDefault="50E02AD7" w14:paraId="264A7AD6" w14:textId="163CEE8B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}</w:t>
      </w:r>
    </w:p>
    <w:p w:rsidR="50E02AD7" w:rsidP="377D6227" w:rsidRDefault="50E02AD7" w14:paraId="25CC10AF" w14:textId="5D09CD41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</w:t>
      </w:r>
    </w:p>
    <w:p w:rsidR="50E02AD7" w:rsidP="377D6227" w:rsidRDefault="50E02AD7" w14:paraId="2E70508C" w14:textId="6B3F1178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.container {</w:t>
      </w:r>
    </w:p>
    <w:p w:rsidR="50E02AD7" w:rsidP="377D6227" w:rsidRDefault="50E02AD7" w14:paraId="79FE9F0E" w14:textId="5B19F49D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width: 50%;</w:t>
      </w:r>
    </w:p>
    <w:p w:rsidR="50E02AD7" w:rsidP="377D6227" w:rsidRDefault="50E02AD7" w14:paraId="30D2A23B" w14:textId="6375EDAA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margin: 50px auto;</w:t>
      </w:r>
    </w:p>
    <w:p w:rsidR="50E02AD7" w:rsidP="377D6227" w:rsidRDefault="50E02AD7" w14:paraId="719C1E90" w14:textId="49F7E228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padding: 20px;</w:t>
      </w:r>
    </w:p>
    <w:p w:rsidR="50E02AD7" w:rsidP="377D6227" w:rsidRDefault="50E02AD7" w14:paraId="499D6A96" w14:textId="23F4DB58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background-color: #fff;</w:t>
      </w:r>
    </w:p>
    <w:p w:rsidR="50E02AD7" w:rsidP="377D6227" w:rsidRDefault="50E02AD7" w14:paraId="63E5071E" w14:textId="73841169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box-shadow: 0 0 10px rgba(0, 0, 0, 0.1);</w:t>
      </w:r>
    </w:p>
    <w:p w:rsidR="50E02AD7" w:rsidP="377D6227" w:rsidRDefault="50E02AD7" w14:paraId="69C07D8D" w14:textId="502D8665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border-radius: 8px;</w:t>
      </w:r>
    </w:p>
    <w:p w:rsidR="50E02AD7" w:rsidP="377D6227" w:rsidRDefault="50E02AD7" w14:paraId="296BEE5A" w14:textId="42CC7F71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}</w:t>
      </w:r>
    </w:p>
    <w:p w:rsidR="50E02AD7" w:rsidP="377D6227" w:rsidRDefault="50E02AD7" w14:paraId="14D51967" w14:textId="4389621B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</w:t>
      </w:r>
    </w:p>
    <w:p w:rsidR="50E02AD7" w:rsidP="377D6227" w:rsidRDefault="50E02AD7" w14:paraId="7C2DB2F1" w14:textId="62D40122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h1 {</w:t>
      </w:r>
    </w:p>
    <w:p w:rsidR="50E02AD7" w:rsidP="377D6227" w:rsidRDefault="50E02AD7" w14:paraId="7B28520F" w14:textId="66A8DF42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text-align: center;</w:t>
      </w:r>
    </w:p>
    <w:p w:rsidR="50E02AD7" w:rsidP="377D6227" w:rsidRDefault="50E02AD7" w14:paraId="49441613" w14:textId="17AFCB83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color: #333;</w:t>
      </w:r>
    </w:p>
    <w:p w:rsidR="50E02AD7" w:rsidP="377D6227" w:rsidRDefault="50E02AD7" w14:paraId="76FD520C" w14:textId="401598B9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}</w:t>
      </w:r>
    </w:p>
    <w:p w:rsidR="50E02AD7" w:rsidP="377D6227" w:rsidRDefault="50E02AD7" w14:paraId="3812ADEC" w14:textId="358E70F7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</w:t>
      </w:r>
    </w:p>
    <w:p w:rsidR="50E02AD7" w:rsidP="377D6227" w:rsidRDefault="50E02AD7" w14:paraId="487D6DFF" w14:textId="786401E0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form {</w:t>
      </w:r>
    </w:p>
    <w:p w:rsidR="50E02AD7" w:rsidP="377D6227" w:rsidRDefault="50E02AD7" w14:paraId="5B49A11B" w14:textId="25301ADE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display: flex;</w:t>
      </w:r>
    </w:p>
    <w:p w:rsidR="50E02AD7" w:rsidP="377D6227" w:rsidRDefault="50E02AD7" w14:paraId="5D507E7E" w14:textId="642C4421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flex-direction: column;</w:t>
      </w:r>
    </w:p>
    <w:p w:rsidR="50E02AD7" w:rsidP="377D6227" w:rsidRDefault="50E02AD7" w14:paraId="31DB4B80" w14:textId="5BCA758C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}</w:t>
      </w:r>
    </w:p>
    <w:p w:rsidR="50E02AD7" w:rsidP="377D6227" w:rsidRDefault="50E02AD7" w14:paraId="58666D97" w14:textId="29452A5B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</w:t>
      </w:r>
    </w:p>
    <w:p w:rsidR="50E02AD7" w:rsidP="377D6227" w:rsidRDefault="50E02AD7" w14:paraId="1C70224B" w14:textId="4860E7F2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label {</w:t>
      </w:r>
    </w:p>
    <w:p w:rsidR="50E02AD7" w:rsidP="377D6227" w:rsidRDefault="50E02AD7" w14:paraId="32409888" w14:textId="3C7DE10A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margin: 10px 0 5px;</w:t>
      </w:r>
    </w:p>
    <w:p w:rsidR="50E02AD7" w:rsidP="377D6227" w:rsidRDefault="50E02AD7" w14:paraId="36CB1780" w14:textId="35327F4F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font-weight: bold;</w:t>
      </w:r>
    </w:p>
    <w:p w:rsidR="50E02AD7" w:rsidP="377D6227" w:rsidRDefault="50E02AD7" w14:paraId="2D0733F2" w14:textId="35C68490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}</w:t>
      </w:r>
    </w:p>
    <w:p w:rsidR="50E02AD7" w:rsidP="377D6227" w:rsidRDefault="50E02AD7" w14:paraId="3DAA4484" w14:textId="105330D2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</w:t>
      </w:r>
    </w:p>
    <w:p w:rsidR="50E02AD7" w:rsidP="377D6227" w:rsidRDefault="50E02AD7" w14:paraId="1007985E" w14:textId="0F902149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input, textarea {</w:t>
      </w:r>
    </w:p>
    <w:p w:rsidR="50E02AD7" w:rsidP="377D6227" w:rsidRDefault="50E02AD7" w14:paraId="7D751416" w14:textId="6707F533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padding: 10px;</w:t>
      </w:r>
    </w:p>
    <w:p w:rsidR="50E02AD7" w:rsidP="377D6227" w:rsidRDefault="50E02AD7" w14:paraId="5C82D99D" w14:textId="0EBB138A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margin: 5px 0 20px;</w:t>
      </w:r>
    </w:p>
    <w:p w:rsidR="50E02AD7" w:rsidP="377D6227" w:rsidRDefault="50E02AD7" w14:paraId="57E3B668" w14:textId="0D0BF434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border: 1px solid #ccc;</w:t>
      </w:r>
    </w:p>
    <w:p w:rsidR="50E02AD7" w:rsidP="377D6227" w:rsidRDefault="50E02AD7" w14:paraId="00880593" w14:textId="53900994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border-radius: 4px;</w:t>
      </w:r>
    </w:p>
    <w:p w:rsidR="50E02AD7" w:rsidP="377D6227" w:rsidRDefault="50E02AD7" w14:paraId="1ABDF271" w14:textId="6C6DFE7E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width: 100%;</w:t>
      </w:r>
    </w:p>
    <w:p w:rsidR="50E02AD7" w:rsidP="377D6227" w:rsidRDefault="50E02AD7" w14:paraId="56636653" w14:textId="59AAF353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}</w:t>
      </w:r>
    </w:p>
    <w:p w:rsidR="50E02AD7" w:rsidP="377D6227" w:rsidRDefault="50E02AD7" w14:paraId="49442F9F" w14:textId="677D2040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</w:t>
      </w:r>
    </w:p>
    <w:p w:rsidR="50E02AD7" w:rsidP="377D6227" w:rsidRDefault="50E02AD7" w14:paraId="55E62B9F" w14:textId="732B6E35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button {</w:t>
      </w:r>
    </w:p>
    <w:p w:rsidR="50E02AD7" w:rsidP="377D6227" w:rsidRDefault="50E02AD7" w14:paraId="4B4204A2" w14:textId="151D9B7E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padding: 10px;</w:t>
      </w:r>
    </w:p>
    <w:p w:rsidR="50E02AD7" w:rsidP="377D6227" w:rsidRDefault="50E02AD7" w14:paraId="3727B18C" w14:textId="71A7F56A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color: #fff;</w:t>
      </w:r>
    </w:p>
    <w:p w:rsidR="50E02AD7" w:rsidP="377D6227" w:rsidRDefault="50E02AD7" w14:paraId="0DB8EF64" w14:textId="4A1E1DF8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background-color: #333;</w:t>
      </w:r>
    </w:p>
    <w:p w:rsidR="50E02AD7" w:rsidP="377D6227" w:rsidRDefault="50E02AD7" w14:paraId="131C2C87" w14:textId="78070F05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border: none;</w:t>
      </w:r>
    </w:p>
    <w:p w:rsidR="50E02AD7" w:rsidP="377D6227" w:rsidRDefault="50E02AD7" w14:paraId="0BF35DED" w14:textId="1CC0E9D0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border-radius: 4px;</w:t>
      </w:r>
    </w:p>
    <w:p w:rsidR="50E02AD7" w:rsidP="377D6227" w:rsidRDefault="50E02AD7" w14:paraId="62E10D68" w14:textId="5259F6DF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cursor: pointer;</w:t>
      </w:r>
    </w:p>
    <w:p w:rsidR="50E02AD7" w:rsidP="377D6227" w:rsidRDefault="50E02AD7" w14:paraId="53411F7F" w14:textId="47266E82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}</w:t>
      </w:r>
    </w:p>
    <w:p w:rsidR="50E02AD7" w:rsidP="377D6227" w:rsidRDefault="50E02AD7" w14:paraId="3593680F" w14:textId="6ADC958A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</w:t>
      </w:r>
    </w:p>
    <w:p w:rsidR="50E02AD7" w:rsidP="377D6227" w:rsidRDefault="50E02AD7" w14:paraId="1547D133" w14:textId="6A81DAD0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button:hover {</w:t>
      </w:r>
    </w:p>
    <w:p w:rsidR="50E02AD7" w:rsidP="377D6227" w:rsidRDefault="50E02AD7" w14:paraId="3750B202" w14:textId="541C70B3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background-color: #555;</w:t>
      </w:r>
    </w:p>
    <w:p w:rsidR="50E02AD7" w:rsidP="377D6227" w:rsidRDefault="50E02AD7" w14:paraId="297F0995" w14:textId="61BB8BA0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}</w:t>
      </w:r>
    </w:p>
    <w:p w:rsidR="377D6227" w:rsidP="377D6227" w:rsidRDefault="377D6227" w14:paraId="7CFFEC91" w14:textId="5D1376A6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</w:p>
    <w:p w:rsidR="50E02AD7" w:rsidP="377D6227" w:rsidRDefault="50E02AD7" w14:paraId="1874571F" w14:textId="252C853D">
      <w:pPr>
        <w:pStyle w:val="ListParagraph"/>
        <w:numPr>
          <w:ilvl w:val="0"/>
          <w:numId w:val="99"/>
        </w:numPr>
        <w:spacing w:before="240" w:beforeAutospacing="off" w:after="240" w:afterAutospacing="off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Save the form-styles.css file.</w:t>
      </w:r>
    </w:p>
    <w:p w:rsidR="50E02AD7" w:rsidP="377D6227" w:rsidRDefault="50E02AD7" w14:paraId="4FF09488" w14:textId="73CD7D14">
      <w:pPr>
        <w:pStyle w:val="ListParagraph"/>
        <w:numPr>
          <w:ilvl w:val="0"/>
          <w:numId w:val="99"/>
        </w:numPr>
        <w:spacing w:before="240" w:beforeAutospacing="off" w:after="240" w:afterAutospacing="off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Update the html page with relevant classes as below  &lt;!DOCTYPE html&gt;</w:t>
      </w:r>
    </w:p>
    <w:p w:rsidR="50E02AD7" w:rsidP="377D6227" w:rsidRDefault="50E02AD7" w14:paraId="53647CD8" w14:textId="61CFC959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&lt;html lang="en"&gt;</w:t>
      </w:r>
    </w:p>
    <w:p w:rsidR="50E02AD7" w:rsidP="377D6227" w:rsidRDefault="50E02AD7" w14:paraId="0C417EB0" w14:textId="38B301EA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&lt;head&gt;</w:t>
      </w:r>
    </w:p>
    <w:p w:rsidR="50E02AD7" w:rsidP="377D6227" w:rsidRDefault="50E02AD7" w14:paraId="02B30779" w14:textId="665F55F9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&lt;meta charset="UTF-8"&gt;</w:t>
      </w:r>
    </w:p>
    <w:p w:rsidR="50E02AD7" w:rsidP="377D6227" w:rsidRDefault="50E02AD7" w14:paraId="76A22E8D" w14:textId="2E9846C9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&lt;meta name="viewport" content="width=device-width, initial-scale=1.0"&gt;</w:t>
      </w:r>
    </w:p>
    <w:p w:rsidR="50E02AD7" w:rsidP="377D6227" w:rsidRDefault="50E02AD7" w14:paraId="3C0F34A0" w14:textId="7EA4AC51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&lt;title&gt;Create a Product&lt;/title&gt;</w:t>
      </w:r>
    </w:p>
    <w:p w:rsidR="50E02AD7" w:rsidP="377D6227" w:rsidRDefault="50E02AD7" w14:paraId="620386D9" w14:textId="58D89BF7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&lt;link rel="stylesheet" href="../css/form-styles.css"&gt;</w:t>
      </w:r>
    </w:p>
    <w:p w:rsidR="50E02AD7" w:rsidP="377D6227" w:rsidRDefault="50E02AD7" w14:paraId="60B3F9AD" w14:textId="17F17430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&lt;/head&gt;</w:t>
      </w:r>
    </w:p>
    <w:p w:rsidR="50E02AD7" w:rsidP="377D6227" w:rsidRDefault="50E02AD7" w14:paraId="483AFDF2" w14:textId="57195F51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&lt;body&gt;</w:t>
      </w:r>
    </w:p>
    <w:p w:rsidR="50E02AD7" w:rsidP="377D6227" w:rsidRDefault="50E02AD7" w14:paraId="5CE32FED" w14:textId="460C5A74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&lt;div class="container"&gt;</w:t>
      </w:r>
    </w:p>
    <w:p w:rsidR="50E02AD7" w:rsidP="377D6227" w:rsidRDefault="50E02AD7" w14:paraId="758A2D7D" w14:textId="18B52EC6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&lt;h1&gt;Create a Product&lt;/h1&gt;</w:t>
      </w:r>
    </w:p>
    <w:p w:rsidR="50E02AD7" w:rsidP="377D6227" w:rsidRDefault="50E02AD7" w14:paraId="4F036786" w14:textId="5ACAA162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&lt;form&gt;</w:t>
      </w:r>
    </w:p>
    <w:p w:rsidR="50E02AD7" w:rsidP="377D6227" w:rsidRDefault="50E02AD7" w14:paraId="5D5C3312" w14:textId="22D2C88C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&lt;label for="productName"&gt;Product Name&lt;/label&gt;</w:t>
      </w:r>
    </w:p>
    <w:p w:rsidR="50E02AD7" w:rsidP="377D6227" w:rsidRDefault="50E02AD7" w14:paraId="6402A6C2" w14:textId="1644050F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&lt;input type="text" id="productName" name="productName" required&gt;</w:t>
      </w:r>
    </w:p>
    <w:p w:rsidR="50E02AD7" w:rsidP="377D6227" w:rsidRDefault="50E02AD7" w14:paraId="52D871BD" w14:textId="680E7149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</w:t>
      </w:r>
    </w:p>
    <w:p w:rsidR="50E02AD7" w:rsidP="377D6227" w:rsidRDefault="50E02AD7" w14:paraId="4FCE7C59" w14:textId="53EAEA89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&lt;label for="productDescription"&gt;Product Description&lt;/label&gt;</w:t>
      </w:r>
    </w:p>
    <w:p w:rsidR="50E02AD7" w:rsidP="377D6227" w:rsidRDefault="50E02AD7" w14:paraId="720A0278" w14:textId="10289B6F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&lt;textarea id="productDescription" name="productDescription" rows="5" required&gt;&lt;/textarea&gt;</w:t>
      </w:r>
    </w:p>
    <w:p w:rsidR="50E02AD7" w:rsidP="377D6227" w:rsidRDefault="50E02AD7" w14:paraId="6C34899C" w14:textId="08893DC0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</w:t>
      </w:r>
    </w:p>
    <w:p w:rsidR="50E02AD7" w:rsidP="377D6227" w:rsidRDefault="50E02AD7" w14:paraId="6BF370E6" w14:textId="3EBC0680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&lt;label for="productPrice"&gt;Product Price&lt;/label&gt;</w:t>
      </w:r>
    </w:p>
    <w:p w:rsidR="50E02AD7" w:rsidP="377D6227" w:rsidRDefault="50E02AD7" w14:paraId="4A887721" w14:textId="09791CC2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&lt;input type="number" id="productPrice" name="productPrice" required&gt;</w:t>
      </w:r>
    </w:p>
    <w:p w:rsidR="50E02AD7" w:rsidP="377D6227" w:rsidRDefault="50E02AD7" w14:paraId="4A25551E" w14:textId="37C8EC08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</w:t>
      </w:r>
    </w:p>
    <w:p w:rsidR="50E02AD7" w:rsidP="377D6227" w:rsidRDefault="50E02AD7" w14:paraId="1EDE3130" w14:textId="46487D6B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&lt;button type="submit"&gt;Create Product&lt;/button&gt;</w:t>
      </w:r>
    </w:p>
    <w:p w:rsidR="50E02AD7" w:rsidP="377D6227" w:rsidRDefault="50E02AD7" w14:paraId="1B287784" w14:textId="560B3A21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&lt;/form&gt;</w:t>
      </w:r>
    </w:p>
    <w:p w:rsidR="50E02AD7" w:rsidP="377D6227" w:rsidRDefault="50E02AD7" w14:paraId="5CDF5A11" w14:textId="6BF1E0A3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&lt;/div&gt;</w:t>
      </w:r>
    </w:p>
    <w:p w:rsidR="50E02AD7" w:rsidP="377D6227" w:rsidRDefault="50E02AD7" w14:paraId="729BFC7E" w14:textId="05FCBD5F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&lt;/body&gt;</w:t>
      </w:r>
    </w:p>
    <w:p w:rsidR="50E02AD7" w:rsidP="377D6227" w:rsidRDefault="50E02AD7" w14:paraId="206AD2D5" w14:textId="2654114C">
      <w:pPr>
        <w:spacing w:before="240" w:beforeAutospacing="off" w:after="240" w:afterAutospacing="off" w:line="276" w:lineRule="auto"/>
        <w:ind w:left="216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&lt;/html&gt;</w:t>
      </w:r>
    </w:p>
    <w:p w:rsidR="377D6227" w:rsidP="377D6227" w:rsidRDefault="377D6227" w14:paraId="080DEE3C" w14:textId="26037679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</w:p>
    <w:p w:rsidR="377D6227" w:rsidP="377D6227" w:rsidRDefault="377D6227" w14:paraId="380E5CB7" w14:textId="0D58B7FB">
      <w:pPr>
        <w:spacing w:before="240" w:beforeAutospacing="off" w:after="240" w:afterAutospacing="off" w:line="276" w:lineRule="auto"/>
        <w:ind w:left="180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</w:p>
    <w:p w:rsidR="50E02AD7" w:rsidP="377D6227" w:rsidRDefault="50E02AD7" w14:paraId="6DA8A028" w14:textId="3378FE24">
      <w:pPr>
        <w:pStyle w:val="ListParagraph"/>
        <w:numPr>
          <w:ilvl w:val="0"/>
          <w:numId w:val="99"/>
        </w:numPr>
        <w:spacing w:before="240" w:beforeAutospacing="off" w:after="240" w:afterAutospacing="off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Open the create_product.html file in your web browser by double-clicking the file or dragging it into an open browser window.</w:t>
      </w:r>
    </w:p>
    <w:p w:rsidR="50E02AD7" w:rsidP="377D6227" w:rsidRDefault="50E02AD7" w14:paraId="38CD3C03" w14:textId="23024AAC">
      <w:pPr>
        <w:pStyle w:val="ListParagraph"/>
        <w:numPr>
          <w:ilvl w:val="0"/>
          <w:numId w:val="99"/>
        </w:numPr>
        <w:spacing w:before="240" w:beforeAutospacing="off" w:after="240" w:afterAutospacing="off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Observe the styled create product page. </w:t>
      </w:r>
    </w:p>
    <w:p w:rsidR="377D6227" w:rsidP="377D6227" w:rsidRDefault="377D6227" w14:paraId="7D950147" w14:textId="69E8FD6B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</w:p>
    <w:p w:rsidR="50E02AD7" w:rsidP="377D6227" w:rsidRDefault="50E02AD7" w14:paraId="66772DDE" w14:textId="06BC6CEE">
      <w:pPr>
        <w:pStyle w:val="Heading3"/>
        <w:spacing w:before="0" w:beforeAutospacing="off" w:after="0" w:afterAutospacing="off" w:line="240" w:lineRule="auto"/>
        <w:ind w:left="0"/>
        <w:rPr>
          <w:b w:val="1"/>
          <w:bCs w:val="1"/>
          <w:i w:val="0"/>
          <w:iCs w:val="0"/>
          <w:caps w:val="0"/>
          <w:smallCaps w:val="0"/>
          <w:noProof/>
          <w:color w:val="2D739F"/>
          <w:sz w:val="32"/>
          <w:szCs w:val="32"/>
          <w:lang w:val="en-AU"/>
        </w:rPr>
      </w:pPr>
      <w:r w:rsidRPr="377D6227" w:rsidR="50E02AD7">
        <w:rPr>
          <w:b w:val="1"/>
          <w:bCs w:val="1"/>
          <w:i w:val="0"/>
          <w:iCs w:val="0"/>
          <w:caps w:val="0"/>
          <w:smallCaps w:val="0"/>
          <w:noProof/>
          <w:color w:val="2D739F"/>
          <w:sz w:val="32"/>
          <w:szCs w:val="32"/>
          <w:lang w:val="en-AU"/>
        </w:rPr>
        <w:t>Part 3 - Style a home page using CSS</w:t>
      </w:r>
    </w:p>
    <w:p w:rsidR="377D6227" w:rsidP="377D6227" w:rsidRDefault="377D6227" w14:paraId="2B52D0B3" w14:textId="41A0833B">
      <w:pPr>
        <w:spacing w:after="200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</w:p>
    <w:p w:rsidR="50E02AD7" w:rsidP="377D6227" w:rsidRDefault="50E02AD7" w14:paraId="49ACB7CC" w14:textId="5C0D7965">
      <w:pPr>
        <w:pStyle w:val="ListParagraph"/>
        <w:numPr>
          <w:ilvl w:val="0"/>
          <w:numId w:val="109"/>
        </w:numPr>
        <w:spacing w:after="200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Open your text editor or IDE (such as Visual Studio Code, Sublime Text, or any code editor of your choice).</w:t>
      </w:r>
    </w:p>
    <w:p w:rsidR="50E02AD7" w:rsidP="377D6227" w:rsidRDefault="50E02AD7" w14:paraId="44533E34" w14:textId="554EAD0C">
      <w:pPr>
        <w:pStyle w:val="ListParagraph"/>
        <w:numPr>
          <w:ilvl w:val="0"/>
          <w:numId w:val="109"/>
        </w:numPr>
        <w:spacing w:before="240" w:beforeAutospacing="off" w:after="240" w:afterAutospacing="off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Create a new file and name it home_page.html.</w:t>
      </w:r>
    </w:p>
    <w:p w:rsidR="50E02AD7" w:rsidP="377D6227" w:rsidRDefault="50E02AD7" w14:paraId="257961AE" w14:textId="71A273F7">
      <w:pPr>
        <w:pStyle w:val="ListParagraph"/>
        <w:numPr>
          <w:ilvl w:val="0"/>
          <w:numId w:val="109"/>
        </w:numPr>
        <w:spacing w:before="240" w:beforeAutospacing="off" w:after="240" w:afterAutospacing="off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Copy and paste the following HTML code into your home_page.html file:</w:t>
      </w:r>
    </w:p>
    <w:p w:rsidR="50E02AD7" w:rsidP="377D6227" w:rsidRDefault="50E02AD7" w14:paraId="6993E85A" w14:textId="78E8AE58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&lt;!DOCTYPE html&gt;</w:t>
      </w:r>
    </w:p>
    <w:p w:rsidR="50E02AD7" w:rsidP="377D6227" w:rsidRDefault="50E02AD7" w14:paraId="274E11A6" w14:textId="7C290E65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&lt;html lang="en"&gt;</w:t>
      </w:r>
    </w:p>
    <w:p w:rsidR="50E02AD7" w:rsidP="377D6227" w:rsidRDefault="50E02AD7" w14:paraId="4DDF6F81" w14:textId="4C7A67F8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&lt;head&gt;</w:t>
      </w:r>
    </w:p>
    <w:p w:rsidR="50E02AD7" w:rsidP="377D6227" w:rsidRDefault="50E02AD7" w14:paraId="1017AF79" w14:textId="7CE882C1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&lt;meta charset="UTF-8"&gt;</w:t>
      </w:r>
    </w:p>
    <w:p w:rsidR="50E02AD7" w:rsidP="377D6227" w:rsidRDefault="50E02AD7" w14:paraId="0FC16ABF" w14:textId="3E391FAD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&lt;meta name="viewport" content="width=device-width, initial-scale=1.0"&gt;</w:t>
      </w:r>
    </w:p>
    <w:p w:rsidR="50E02AD7" w:rsidP="377D6227" w:rsidRDefault="50E02AD7" w14:paraId="4812798D" w14:textId="6BC125C3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&lt;title&gt;Home Page&lt;/title&gt;</w:t>
      </w:r>
    </w:p>
    <w:p w:rsidR="50E02AD7" w:rsidP="377D6227" w:rsidRDefault="50E02AD7" w14:paraId="42054D58" w14:textId="3895F649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&lt;link rel="stylesheet" href="../css/home-styles.css"&gt;</w:t>
      </w:r>
    </w:p>
    <w:p w:rsidR="50E02AD7" w:rsidP="377D6227" w:rsidRDefault="50E02AD7" w14:paraId="1D4A8DC1" w14:textId="036603B5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&lt;/head&gt;</w:t>
      </w:r>
    </w:p>
    <w:p w:rsidR="50E02AD7" w:rsidP="377D6227" w:rsidRDefault="50E02AD7" w14:paraId="4EE2A2D2" w14:textId="7F6714B0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&lt;body&gt;</w:t>
      </w:r>
    </w:p>
    <w:p w:rsidR="50E02AD7" w:rsidP="377D6227" w:rsidRDefault="50E02AD7" w14:paraId="726A50ED" w14:textId="4FCFA213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&lt;div class="container"&gt;</w:t>
      </w:r>
    </w:p>
    <w:p w:rsidR="50E02AD7" w:rsidP="377D6227" w:rsidRDefault="50E02AD7" w14:paraId="249E595F" w14:textId="6BF8402F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&lt;h1&gt;Welcome to the Product Management System&lt;/h1&gt;</w:t>
      </w:r>
    </w:p>
    <w:p w:rsidR="50E02AD7" w:rsidP="377D6227" w:rsidRDefault="50E02AD7" w14:paraId="3FF1C6BF" w14:textId="7197F671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&lt;a href="product_list.html" class="button"&gt;View Products&lt;/a&gt;</w:t>
      </w:r>
    </w:p>
    <w:p w:rsidR="50E02AD7" w:rsidP="377D6227" w:rsidRDefault="50E02AD7" w14:paraId="1A6B79ED" w14:textId="4ADFF18E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&lt;a href="create_product.html" class="button"&gt;Create a Product&lt;/a&gt;</w:t>
      </w:r>
    </w:p>
    <w:p w:rsidR="50E02AD7" w:rsidP="377D6227" w:rsidRDefault="50E02AD7" w14:paraId="420E0053" w14:textId="6AFC2A22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&lt;/div&gt;</w:t>
      </w:r>
    </w:p>
    <w:p w:rsidR="50E02AD7" w:rsidP="377D6227" w:rsidRDefault="50E02AD7" w14:paraId="1CB2AF20" w14:textId="3FA3E047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&lt;/body&gt;</w:t>
      </w:r>
    </w:p>
    <w:p w:rsidR="50E02AD7" w:rsidP="377D6227" w:rsidRDefault="50E02AD7" w14:paraId="4D394750" w14:textId="517D86B3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&lt;/html&gt;</w:t>
      </w:r>
    </w:p>
    <w:p w:rsidR="377D6227" w:rsidP="377D6227" w:rsidRDefault="377D6227" w14:paraId="3883C40F" w14:textId="67F62BD8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</w:p>
    <w:p w:rsidR="50E02AD7" w:rsidP="377D6227" w:rsidRDefault="50E02AD7" w14:paraId="7B4D2BE1" w14:textId="1A7D0AF3">
      <w:pPr>
        <w:pStyle w:val="ListParagraph"/>
        <w:numPr>
          <w:ilvl w:val="0"/>
          <w:numId w:val="109"/>
        </w:numPr>
        <w:spacing w:before="0" w:beforeAutospacing="off" w:after="0" w:afterAutospacing="off" w:line="240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Save the home_page.html file.</w:t>
      </w:r>
    </w:p>
    <w:p w:rsidR="50E02AD7" w:rsidP="377D6227" w:rsidRDefault="50E02AD7" w14:paraId="3FEDB9B0" w14:textId="1A70385E">
      <w:pPr>
        <w:pStyle w:val="ListParagraph"/>
        <w:numPr>
          <w:ilvl w:val="0"/>
          <w:numId w:val="109"/>
        </w:numPr>
        <w:spacing w:before="240" w:beforeAutospacing="off" w:after="240" w:afterAutospacing="off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Create a new file inside the css directory and name it form-styles.css.</w:t>
      </w:r>
    </w:p>
    <w:p w:rsidR="50E02AD7" w:rsidP="377D6227" w:rsidRDefault="50E02AD7" w14:paraId="26D8C3A6" w14:textId="75F23D0E">
      <w:pPr>
        <w:pStyle w:val="ListParagraph"/>
        <w:numPr>
          <w:ilvl w:val="0"/>
          <w:numId w:val="109"/>
        </w:numPr>
        <w:spacing w:before="240" w:beforeAutospacing="off" w:after="240" w:afterAutospacing="off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Copy and paste the following CSS code into your form-styles.css file:</w:t>
      </w:r>
    </w:p>
    <w:p w:rsidR="50E02AD7" w:rsidP="377D6227" w:rsidRDefault="50E02AD7" w14:paraId="15BE3F1B" w14:textId="0545B91E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/* home-styles.css */</w:t>
      </w:r>
    </w:p>
    <w:p w:rsidR="50E02AD7" w:rsidP="377D6227" w:rsidRDefault="50E02AD7" w14:paraId="35DD73C1" w14:textId="39BF6CB5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</w:t>
      </w:r>
    </w:p>
    <w:p w:rsidR="50E02AD7" w:rsidP="377D6227" w:rsidRDefault="50E02AD7" w14:paraId="4EB54240" w14:textId="1D7288AE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body {</w:t>
      </w:r>
    </w:p>
    <w:p w:rsidR="50E02AD7" w:rsidP="377D6227" w:rsidRDefault="50E02AD7" w14:paraId="65F6117A" w14:textId="00E1D369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font-family: Arial, sans-serif;</w:t>
      </w:r>
    </w:p>
    <w:p w:rsidR="50E02AD7" w:rsidP="377D6227" w:rsidRDefault="50E02AD7" w14:paraId="404EDA91" w14:textId="1B1BFAE8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background-color: #f4f4f4;</w:t>
      </w:r>
    </w:p>
    <w:p w:rsidR="50E02AD7" w:rsidP="377D6227" w:rsidRDefault="50E02AD7" w14:paraId="6ACA8AF4" w14:textId="6DD077F0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margin: 0;</w:t>
      </w:r>
    </w:p>
    <w:p w:rsidR="50E02AD7" w:rsidP="377D6227" w:rsidRDefault="50E02AD7" w14:paraId="3DF30F1A" w14:textId="7B06A5E2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padding: 0;</w:t>
      </w:r>
    </w:p>
    <w:p w:rsidR="50E02AD7" w:rsidP="377D6227" w:rsidRDefault="50E02AD7" w14:paraId="77052B65" w14:textId="6DA04E25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}</w:t>
      </w:r>
    </w:p>
    <w:p w:rsidR="50E02AD7" w:rsidP="377D6227" w:rsidRDefault="50E02AD7" w14:paraId="0AB31AFF" w14:textId="236A2A90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</w:t>
      </w:r>
    </w:p>
    <w:p w:rsidR="50E02AD7" w:rsidP="377D6227" w:rsidRDefault="50E02AD7" w14:paraId="0CA24AB7" w14:textId="6026ECF0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.container {</w:t>
      </w:r>
    </w:p>
    <w:p w:rsidR="50E02AD7" w:rsidP="377D6227" w:rsidRDefault="50E02AD7" w14:paraId="5A7F441C" w14:textId="0A81E842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width: 80%;</w:t>
      </w:r>
    </w:p>
    <w:p w:rsidR="50E02AD7" w:rsidP="377D6227" w:rsidRDefault="50E02AD7" w14:paraId="20323852" w14:textId="5648D486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margin: 50px auto;</w:t>
      </w:r>
    </w:p>
    <w:p w:rsidR="50E02AD7" w:rsidP="377D6227" w:rsidRDefault="50E02AD7" w14:paraId="69560EEE" w14:textId="50C233AF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padding: 20px;</w:t>
      </w:r>
    </w:p>
    <w:p w:rsidR="50E02AD7" w:rsidP="377D6227" w:rsidRDefault="50E02AD7" w14:paraId="0DD9216C" w14:textId="5E47DE4F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background-color: #fff;</w:t>
      </w:r>
    </w:p>
    <w:p w:rsidR="50E02AD7" w:rsidP="377D6227" w:rsidRDefault="50E02AD7" w14:paraId="0777E2EB" w14:textId="2867321C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box-shadow: 0 0 10px rgba(0, 0, 0, 0.1);</w:t>
      </w:r>
    </w:p>
    <w:p w:rsidR="50E02AD7" w:rsidP="377D6227" w:rsidRDefault="50E02AD7" w14:paraId="505CFB3F" w14:textId="1DF4F7D3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text-align: center;</w:t>
      </w:r>
    </w:p>
    <w:p w:rsidR="50E02AD7" w:rsidP="377D6227" w:rsidRDefault="50E02AD7" w14:paraId="468DB417" w14:textId="313F8FAF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}</w:t>
      </w:r>
    </w:p>
    <w:p w:rsidR="50E02AD7" w:rsidP="377D6227" w:rsidRDefault="50E02AD7" w14:paraId="42BF22A2" w14:textId="5428326D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</w:t>
      </w:r>
    </w:p>
    <w:p w:rsidR="50E02AD7" w:rsidP="377D6227" w:rsidRDefault="50E02AD7" w14:paraId="66749AA0" w14:textId="0B10F21A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h1 {</w:t>
      </w:r>
    </w:p>
    <w:p w:rsidR="50E02AD7" w:rsidP="377D6227" w:rsidRDefault="50E02AD7" w14:paraId="7C97B10D" w14:textId="3C7E6284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color: #333;</w:t>
      </w:r>
    </w:p>
    <w:p w:rsidR="50E02AD7" w:rsidP="377D6227" w:rsidRDefault="50E02AD7" w14:paraId="2C206116" w14:textId="74389CA2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}</w:t>
      </w:r>
    </w:p>
    <w:p w:rsidR="50E02AD7" w:rsidP="377D6227" w:rsidRDefault="50E02AD7" w14:paraId="41CF52D3" w14:textId="50D7EEA7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</w:t>
      </w:r>
    </w:p>
    <w:p w:rsidR="50E02AD7" w:rsidP="377D6227" w:rsidRDefault="50E02AD7" w14:paraId="541B76CC" w14:textId="704F2240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.button {</w:t>
      </w:r>
    </w:p>
    <w:p w:rsidR="50E02AD7" w:rsidP="377D6227" w:rsidRDefault="50E02AD7" w14:paraId="68629CFE" w14:textId="5E206401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display: inline-block;</w:t>
      </w:r>
    </w:p>
    <w:p w:rsidR="50E02AD7" w:rsidP="377D6227" w:rsidRDefault="50E02AD7" w14:paraId="5C3ADBFD" w14:textId="74D65B64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margin: 20px;</w:t>
      </w:r>
    </w:p>
    <w:p w:rsidR="50E02AD7" w:rsidP="377D6227" w:rsidRDefault="50E02AD7" w14:paraId="34C61ACE" w14:textId="3FE0FA2B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padding: 15px 25px;</w:t>
      </w:r>
    </w:p>
    <w:p w:rsidR="50E02AD7" w:rsidP="377D6227" w:rsidRDefault="50E02AD7" w14:paraId="75A8C9EE" w14:textId="15924464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color: #fff;</w:t>
      </w:r>
    </w:p>
    <w:p w:rsidR="50E02AD7" w:rsidP="377D6227" w:rsidRDefault="50E02AD7" w14:paraId="7503CCD9" w14:textId="45FF5783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background-color: #333;</w:t>
      </w:r>
    </w:p>
    <w:p w:rsidR="50E02AD7" w:rsidP="377D6227" w:rsidRDefault="50E02AD7" w14:paraId="6A38F746" w14:textId="573159CA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text-decoration: none;</w:t>
      </w:r>
    </w:p>
    <w:p w:rsidR="50E02AD7" w:rsidP="377D6227" w:rsidRDefault="50E02AD7" w14:paraId="33357476" w14:textId="4FC8062A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border-radius: 5px;</w:t>
      </w:r>
    </w:p>
    <w:p w:rsidR="50E02AD7" w:rsidP="377D6227" w:rsidRDefault="50E02AD7" w14:paraId="40FA049E" w14:textId="2A0B9D40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transition: background-color 0.3s;</w:t>
      </w:r>
    </w:p>
    <w:p w:rsidR="50E02AD7" w:rsidP="377D6227" w:rsidRDefault="50E02AD7" w14:paraId="631B8536" w14:textId="27157DEA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}</w:t>
      </w:r>
    </w:p>
    <w:p w:rsidR="50E02AD7" w:rsidP="377D6227" w:rsidRDefault="50E02AD7" w14:paraId="7D914A1A" w14:textId="075A0B9F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 xml:space="preserve"> </w:t>
      </w:r>
    </w:p>
    <w:p w:rsidR="50E02AD7" w:rsidP="377D6227" w:rsidRDefault="50E02AD7" w14:paraId="12CFC0B3" w14:textId="35E3883B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.button:hover {</w:t>
      </w:r>
    </w:p>
    <w:p w:rsidR="50E02AD7" w:rsidP="377D6227" w:rsidRDefault="50E02AD7" w14:paraId="400E6BD1" w14:textId="42923188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background-color: #555;</w:t>
      </w:r>
    </w:p>
    <w:p w:rsidR="50E02AD7" w:rsidP="377D6227" w:rsidRDefault="50E02AD7" w14:paraId="33F6975A" w14:textId="5475478E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}</w:t>
      </w:r>
    </w:p>
    <w:p w:rsidR="377D6227" w:rsidP="377D6227" w:rsidRDefault="377D6227" w14:paraId="6EAD7F6B" w14:textId="23FB812B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</w:p>
    <w:p w:rsidR="50E02AD7" w:rsidP="377D6227" w:rsidRDefault="50E02AD7" w14:paraId="5BC61AB3" w14:textId="5B62E7A9">
      <w:pPr>
        <w:pStyle w:val="ListParagraph"/>
        <w:numPr>
          <w:ilvl w:val="0"/>
          <w:numId w:val="109"/>
        </w:numPr>
        <w:spacing w:before="240" w:beforeAutospacing="off" w:after="240" w:afterAutospacing="off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Save the home-styles.css file.</w:t>
      </w:r>
    </w:p>
    <w:p w:rsidR="50E02AD7" w:rsidP="377D6227" w:rsidRDefault="50E02AD7" w14:paraId="12C3B99E" w14:textId="45B60FB1">
      <w:pPr>
        <w:pStyle w:val="ListParagraph"/>
        <w:numPr>
          <w:ilvl w:val="0"/>
          <w:numId w:val="109"/>
        </w:numPr>
        <w:spacing w:before="240" w:beforeAutospacing="off" w:after="240" w:afterAutospacing="off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Update the html page with relevant classes as below </w:t>
      </w:r>
    </w:p>
    <w:p w:rsidR="50E02AD7" w:rsidP="377D6227" w:rsidRDefault="50E02AD7" w14:paraId="6B36397C" w14:textId="4CD9CC5F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&lt;!DOCTYPE html&gt;</w:t>
      </w:r>
    </w:p>
    <w:p w:rsidR="50E02AD7" w:rsidP="377D6227" w:rsidRDefault="50E02AD7" w14:paraId="6281B613" w14:textId="2F93F254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&lt;html lang="en"&gt;</w:t>
      </w:r>
    </w:p>
    <w:p w:rsidR="50E02AD7" w:rsidP="377D6227" w:rsidRDefault="50E02AD7" w14:paraId="0467D85C" w14:textId="4A9BDA63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&lt;head&gt;</w:t>
      </w:r>
    </w:p>
    <w:p w:rsidR="50E02AD7" w:rsidP="377D6227" w:rsidRDefault="50E02AD7" w14:paraId="0F324022" w14:textId="6E07CEE8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&lt;meta charset="UTF-8"&gt;</w:t>
      </w:r>
    </w:p>
    <w:p w:rsidR="50E02AD7" w:rsidP="377D6227" w:rsidRDefault="50E02AD7" w14:paraId="1CF8D842" w14:textId="0BF396FE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&lt;meta name="viewport" content="width=device-width, initial-scale=1.0"&gt;</w:t>
      </w:r>
    </w:p>
    <w:p w:rsidR="50E02AD7" w:rsidP="377D6227" w:rsidRDefault="50E02AD7" w14:paraId="078352F5" w14:textId="34C9CEEE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&lt;title&gt;Home Page&lt;/title&gt;</w:t>
      </w:r>
    </w:p>
    <w:p w:rsidR="50E02AD7" w:rsidP="377D6227" w:rsidRDefault="50E02AD7" w14:paraId="0FF88997" w14:textId="3CDD8DE3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&lt;link rel="stylesheet" href="../css/home-styles.css"&gt;</w:t>
      </w:r>
    </w:p>
    <w:p w:rsidR="50E02AD7" w:rsidP="377D6227" w:rsidRDefault="50E02AD7" w14:paraId="3D37C889" w14:textId="35747588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&lt;/head&gt;</w:t>
      </w:r>
    </w:p>
    <w:p w:rsidR="50E02AD7" w:rsidP="377D6227" w:rsidRDefault="50E02AD7" w14:paraId="79FB63A6" w14:textId="7B8C78B2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&lt;body&gt;</w:t>
      </w:r>
    </w:p>
    <w:p w:rsidR="50E02AD7" w:rsidP="377D6227" w:rsidRDefault="50E02AD7" w14:paraId="798706DC" w14:textId="71D33B5C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&lt;div class="container"&gt;</w:t>
      </w:r>
    </w:p>
    <w:p w:rsidR="50E02AD7" w:rsidP="377D6227" w:rsidRDefault="50E02AD7" w14:paraId="765F1D2B" w14:textId="447869AC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&lt;h1&gt;Welcome to the Product Management System&lt;/h1&gt;</w:t>
      </w:r>
    </w:p>
    <w:p w:rsidR="50E02AD7" w:rsidP="377D6227" w:rsidRDefault="50E02AD7" w14:paraId="40D6AA41" w14:textId="28D2A75D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&lt;a href="product_list.html" class="button"&gt;View Products&lt;/a&gt;</w:t>
      </w:r>
    </w:p>
    <w:p w:rsidR="50E02AD7" w:rsidP="377D6227" w:rsidRDefault="50E02AD7" w14:paraId="5495E511" w14:textId="3F824195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&lt;a href="create_product.html" class="button"&gt;Create a Product&lt;/a&gt;</w:t>
      </w:r>
    </w:p>
    <w:p w:rsidR="50E02AD7" w:rsidP="377D6227" w:rsidRDefault="50E02AD7" w14:paraId="63B91082" w14:textId="6C9F3495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 xml:space="preserve">    </w:t>
      </w: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&lt;/div&gt;</w:t>
      </w:r>
    </w:p>
    <w:p w:rsidR="50E02AD7" w:rsidP="377D6227" w:rsidRDefault="50E02AD7" w14:paraId="7F6BCE4A" w14:textId="02B5A81D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&lt;/body&gt;</w:t>
      </w:r>
    </w:p>
    <w:p w:rsidR="50E02AD7" w:rsidP="377D6227" w:rsidRDefault="50E02AD7" w14:paraId="0DD1CC09" w14:textId="3FBEA5D9">
      <w:pPr>
        <w:spacing w:before="240" w:beforeAutospacing="off" w:after="240" w:afterAutospacing="off" w:line="276" w:lineRule="auto"/>
        <w:ind w:left="144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highlight w:val="yellow"/>
          <w:lang w:val="en-AU"/>
        </w:rPr>
        <w:t>&lt;/html&gt;</w:t>
      </w:r>
    </w:p>
    <w:p w:rsidR="377D6227" w:rsidP="377D6227" w:rsidRDefault="377D6227" w14:paraId="23218FB6" w14:textId="31048ECF">
      <w:pPr>
        <w:spacing w:before="240" w:beforeAutospacing="off" w:after="240" w:afterAutospacing="off" w:line="276" w:lineRule="auto"/>
        <w:ind w:left="1080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</w:p>
    <w:p w:rsidR="50E02AD7" w:rsidP="377D6227" w:rsidRDefault="50E02AD7" w14:paraId="0A6074B6" w14:textId="01F314B1">
      <w:pPr>
        <w:pStyle w:val="ListParagraph"/>
        <w:numPr>
          <w:ilvl w:val="0"/>
          <w:numId w:val="109"/>
        </w:numPr>
        <w:spacing w:before="240" w:beforeAutospacing="off" w:after="240" w:afterAutospacing="off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Open the home_page.html file in your web browser by double-clicking the file or dragging it into an open browser window.</w:t>
      </w:r>
    </w:p>
    <w:p w:rsidR="50E02AD7" w:rsidP="377D6227" w:rsidRDefault="50E02AD7" w14:paraId="00A4642C" w14:textId="5228FA84">
      <w:pPr>
        <w:pStyle w:val="ListParagraph"/>
        <w:numPr>
          <w:ilvl w:val="0"/>
          <w:numId w:val="109"/>
        </w:numPr>
        <w:spacing w:before="240" w:beforeAutospacing="off" w:after="240" w:afterAutospacing="off" w:line="276" w:lineRule="auto"/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</w:pPr>
      <w:r w:rsidRPr="377D6227" w:rsidR="50E02AD7">
        <w:rPr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4"/>
          <w:szCs w:val="24"/>
          <w:lang w:val="en-AU"/>
        </w:rPr>
        <w:t>Observe the styled home page with container and button class.</w:t>
      </w:r>
    </w:p>
    <w:p w:rsidR="377D6227" w:rsidP="377D6227" w:rsidRDefault="377D6227" w14:paraId="3031D782" w14:textId="7AB63A0F">
      <w:pPr>
        <w:pStyle w:val="Normal"/>
      </w:pPr>
    </w:p>
    <w:p w:rsidRPr="005A41D2" w:rsidR="007F3DA2" w:rsidP="007F3DA2" w:rsidRDefault="00230E2F" w14:paraId="502C8A42" w14:textId="79502053">
      <w:pPr>
        <w:pStyle w:val="Heading3"/>
      </w:pPr>
      <w:r w:rsidR="50E02AD7">
        <w:rPr/>
        <w:t xml:space="preserve">Part 4 - </w:t>
      </w:r>
      <w:r w:rsidR="75E945E6">
        <w:rPr/>
        <w:t>Update create product</w:t>
      </w:r>
      <w:r w:rsidR="418BEF7F">
        <w:rPr/>
        <w:t xml:space="preserve"> page using </w:t>
      </w:r>
      <w:r w:rsidR="33934D13">
        <w:rPr/>
        <w:t>JavaScript</w:t>
      </w:r>
      <w:r w:rsidR="418BEF7F">
        <w:rPr/>
        <w:t xml:space="preserve">  </w:t>
      </w:r>
    </w:p>
    <w:p w:rsidRPr="005A41D2" w:rsidR="007F3DA2" w:rsidP="4D55E5C4" w:rsidRDefault="00230E2F" w14:paraId="4554F398" w14:textId="1D6AD072">
      <w:pPr>
        <w:numPr>
          <w:ilvl w:val="0"/>
          <w:numId w:val="24"/>
        </w:numPr>
        <w:spacing w:after="0"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4D55E5C4" w:rsidR="1A5EA0B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Set Up Your Environment</w:t>
      </w:r>
    </w:p>
    <w:p w:rsidRPr="005A41D2" w:rsidR="007F3DA2" w:rsidP="4D55E5C4" w:rsidRDefault="00230E2F" w14:paraId="58F9CE8D" w14:textId="6F446B48">
      <w:pPr>
        <w:pStyle w:val="ListParagraph"/>
        <w:numPr>
          <w:ilvl w:val="1"/>
          <w:numId w:val="24"/>
        </w:num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573B7185" w:rsidR="1A5EA0B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Open your preferred code editor (such as VS Code, Sublime Text, or Notepad++).</w:t>
      </w:r>
    </w:p>
    <w:p w:rsidRPr="005A41D2" w:rsidR="007F3DA2" w:rsidP="4D55E5C4" w:rsidRDefault="00230E2F" w14:paraId="117E13A4" w14:textId="5F6E23CD">
      <w:pPr>
        <w:pStyle w:val="ListParagraph"/>
        <w:numPr>
          <w:ilvl w:val="1"/>
          <w:numId w:val="24"/>
        </w:num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321247BF" w:rsidR="5289FFF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Open </w:t>
      </w:r>
      <w:r w:rsidRPr="321247BF" w:rsidR="1A5EA0B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a new file </w:t>
      </w:r>
      <w:r w:rsidRPr="321247BF" w:rsidR="6C96F2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named</w:t>
      </w:r>
      <w:r w:rsidRPr="321247BF" w:rsidR="1A5EA0B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c</w:t>
      </w:r>
      <w:r w:rsidRPr="321247BF" w:rsidR="2877156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reat</w:t>
      </w:r>
      <w:r w:rsidRPr="321247BF" w:rsidR="1A5EA0B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e_</w:t>
      </w:r>
      <w:r w:rsidRPr="321247BF" w:rsidR="579486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product</w:t>
      </w:r>
      <w:r w:rsidRPr="321247BF" w:rsidR="1A5EA0B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.html.</w:t>
      </w:r>
    </w:p>
    <w:p w:rsidRPr="005A41D2" w:rsidR="007F3DA2" w:rsidP="4D55E5C4" w:rsidRDefault="00230E2F" w14:paraId="135DAA4C" w14:textId="3C327510">
      <w:pPr>
        <w:pStyle w:val="ListParagraph"/>
        <w:numPr>
          <w:ilvl w:val="0"/>
          <w:numId w:val="24"/>
        </w:numPr>
        <w:spacing w:before="240" w:beforeAutospacing="off" w:after="24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4D55E5C4" w:rsidR="1A5EA0B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Basic HTML Structure</w:t>
      </w:r>
    </w:p>
    <w:p w:rsidRPr="005A41D2" w:rsidR="007F3DA2" w:rsidP="3B0C168D" w:rsidRDefault="00230E2F" w14:paraId="3C61DBEE" w14:textId="183B1FA1">
      <w:pPr>
        <w:pStyle w:val="ListParagraph"/>
        <w:numPr>
          <w:ilvl w:val="1"/>
          <w:numId w:val="24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321247BF" w:rsidR="42243E54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Make sure the below HTML structure </w:t>
      </w:r>
      <w:r w:rsidRPr="321247BF" w:rsidR="2BE88EF1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with CSS </w:t>
      </w:r>
      <w:r w:rsidRPr="321247BF" w:rsidR="42243E54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exists in the create_product.html page. </w:t>
      </w:r>
    </w:p>
    <w:p w:rsidR="3B0C168D" w:rsidP="3B0C168D" w:rsidRDefault="3B0C168D" w14:paraId="59AD48CB" w14:textId="5DAB0646">
      <w:pPr>
        <w:pStyle w:val="ListParagraph"/>
        <w:spacing w:before="0" w:beforeAutospacing="off" w:after="0" w:afterAutospacing="off" w:line="240" w:lineRule="auto"/>
        <w:ind w:left="1440"/>
        <w:rPr>
          <w:rFonts w:ascii="Calibri" w:hAnsi="Calibri" w:eastAsia="Calibri" w:cs="Calibri"/>
          <w:noProof w:val="0"/>
          <w:sz w:val="24"/>
          <w:szCs w:val="24"/>
          <w:lang w:val="en-AU"/>
        </w:rPr>
      </w:pPr>
    </w:p>
    <w:p w:rsidRPr="005A41D2" w:rsidR="007F3DA2" w:rsidP="321247BF" w:rsidRDefault="00230E2F" w14:paraId="18A1DD1E" w14:textId="39923937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Pr="321247BF" w:rsidR="3CD05B19">
        <w:rPr>
          <w:highlight w:val="yellow"/>
        </w:rPr>
        <w:t>&lt;!DOCTYPE html&gt;</w:t>
      </w:r>
    </w:p>
    <w:p w:rsidRPr="005A41D2" w:rsidR="007F3DA2" w:rsidP="321247BF" w:rsidRDefault="00230E2F" w14:paraId="789B45E4" w14:textId="6ACC7641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Pr="321247BF" w:rsidR="3CD05B19">
        <w:rPr>
          <w:highlight w:val="yellow"/>
        </w:rPr>
        <w:t>&lt;html lang="</w:t>
      </w:r>
      <w:r w:rsidRPr="321247BF" w:rsidR="3CD05B19">
        <w:rPr>
          <w:highlight w:val="yellow"/>
        </w:rPr>
        <w:t>en</w:t>
      </w:r>
      <w:r w:rsidRPr="321247BF" w:rsidR="3CD05B19">
        <w:rPr>
          <w:highlight w:val="yellow"/>
        </w:rPr>
        <w:t>"&gt;</w:t>
      </w:r>
    </w:p>
    <w:p w:rsidRPr="005A41D2" w:rsidR="007F3DA2" w:rsidP="321247BF" w:rsidRDefault="00230E2F" w14:paraId="14A9A734" w14:textId="0A7C27EE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Pr="321247BF" w:rsidR="3CD05B19">
        <w:rPr>
          <w:highlight w:val="yellow"/>
        </w:rPr>
        <w:t>&lt;head&gt;</w:t>
      </w:r>
    </w:p>
    <w:p w:rsidRPr="005A41D2" w:rsidR="007F3DA2" w:rsidP="321247BF" w:rsidRDefault="00230E2F" w14:paraId="52F6237F" w14:textId="772D91EC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CD05B19">
        <w:rPr/>
        <w:t xml:space="preserve">    </w:t>
      </w:r>
      <w:r w:rsidRPr="321247BF" w:rsidR="3CD05B19">
        <w:rPr>
          <w:highlight w:val="yellow"/>
        </w:rPr>
        <w:t>&lt;meta charset="UTF-8"&gt;</w:t>
      </w:r>
    </w:p>
    <w:p w:rsidRPr="005A41D2" w:rsidR="007F3DA2" w:rsidP="321247BF" w:rsidRDefault="00230E2F" w14:paraId="4F3DCCF0" w14:textId="29E7C653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CD05B19">
        <w:rPr/>
        <w:t xml:space="preserve">    </w:t>
      </w:r>
      <w:r w:rsidRPr="321247BF" w:rsidR="3CD05B19">
        <w:rPr>
          <w:highlight w:val="yellow"/>
        </w:rPr>
        <w:t>&lt;meta name="viewport" content="width=device-width, initial-scale=1.0"&gt;</w:t>
      </w:r>
    </w:p>
    <w:p w:rsidRPr="005A41D2" w:rsidR="007F3DA2" w:rsidP="321247BF" w:rsidRDefault="00230E2F" w14:paraId="6549E453" w14:textId="5630D86F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CD05B19">
        <w:rPr/>
        <w:t xml:space="preserve">    </w:t>
      </w:r>
      <w:r w:rsidRPr="321247BF" w:rsidR="3CD05B19">
        <w:rPr>
          <w:highlight w:val="yellow"/>
        </w:rPr>
        <w:t>&lt;title&gt;Create a Product&lt;/title&gt;</w:t>
      </w:r>
    </w:p>
    <w:p w:rsidRPr="005A41D2" w:rsidR="007F3DA2" w:rsidP="321247BF" w:rsidRDefault="00230E2F" w14:paraId="35829461" w14:textId="2D4145A3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CD05B19">
        <w:rPr/>
        <w:t xml:space="preserve">    </w:t>
      </w:r>
      <w:r w:rsidRPr="321247BF" w:rsidR="3CD05B19">
        <w:rPr>
          <w:highlight w:val="yellow"/>
        </w:rPr>
        <w:t xml:space="preserve">&lt;link </w:t>
      </w:r>
      <w:r w:rsidRPr="321247BF" w:rsidR="3CD05B19">
        <w:rPr>
          <w:highlight w:val="yellow"/>
        </w:rPr>
        <w:t>rel</w:t>
      </w:r>
      <w:r w:rsidRPr="321247BF" w:rsidR="3CD05B19">
        <w:rPr>
          <w:highlight w:val="yellow"/>
        </w:rPr>
        <w:t xml:space="preserve">="stylesheet" </w:t>
      </w:r>
      <w:r w:rsidRPr="321247BF" w:rsidR="3CD05B19">
        <w:rPr>
          <w:highlight w:val="yellow"/>
        </w:rPr>
        <w:t>href</w:t>
      </w:r>
      <w:r w:rsidRPr="321247BF" w:rsidR="3CD05B19">
        <w:rPr>
          <w:highlight w:val="yellow"/>
        </w:rPr>
        <w:t>="../</w:t>
      </w:r>
      <w:r w:rsidRPr="321247BF" w:rsidR="3CD05B19">
        <w:rPr>
          <w:highlight w:val="yellow"/>
        </w:rPr>
        <w:t>css</w:t>
      </w:r>
      <w:r w:rsidRPr="321247BF" w:rsidR="3CD05B19">
        <w:rPr>
          <w:highlight w:val="yellow"/>
        </w:rPr>
        <w:t>/form-styles.css"&gt;</w:t>
      </w:r>
    </w:p>
    <w:p w:rsidRPr="005A41D2" w:rsidR="007F3DA2" w:rsidP="321247BF" w:rsidRDefault="00230E2F" w14:paraId="44D7D7EA" w14:textId="37951D4E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Pr="321247BF" w:rsidR="3CD05B19">
        <w:rPr>
          <w:highlight w:val="yellow"/>
        </w:rPr>
        <w:t>&lt;/head&gt;</w:t>
      </w:r>
    </w:p>
    <w:p w:rsidRPr="005A41D2" w:rsidR="007F3DA2" w:rsidP="321247BF" w:rsidRDefault="00230E2F" w14:paraId="469633CF" w14:textId="1A73DFE4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Pr="321247BF" w:rsidR="3CD05B19">
        <w:rPr>
          <w:highlight w:val="yellow"/>
        </w:rPr>
        <w:t>&lt;body&gt;</w:t>
      </w:r>
    </w:p>
    <w:p w:rsidRPr="005A41D2" w:rsidR="007F3DA2" w:rsidP="321247BF" w:rsidRDefault="00230E2F" w14:paraId="213879B9" w14:textId="5F0FC422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CD05B19">
        <w:rPr/>
        <w:t xml:space="preserve">    </w:t>
      </w:r>
      <w:r w:rsidRPr="321247BF" w:rsidR="3CD05B19">
        <w:rPr>
          <w:highlight w:val="yellow"/>
        </w:rPr>
        <w:t>&lt;div class="container"&gt;</w:t>
      </w:r>
    </w:p>
    <w:p w:rsidRPr="005A41D2" w:rsidR="007F3DA2" w:rsidP="321247BF" w:rsidRDefault="00230E2F" w14:paraId="05CD6D04" w14:textId="7E4C7F4C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CD05B19">
        <w:rPr/>
        <w:t xml:space="preserve">        </w:t>
      </w:r>
      <w:r w:rsidRPr="321247BF" w:rsidR="3CD05B19">
        <w:rPr>
          <w:highlight w:val="yellow"/>
        </w:rPr>
        <w:t>&lt;h1&gt;Create a Product&lt;/h1&gt;</w:t>
      </w:r>
    </w:p>
    <w:p w:rsidRPr="005A41D2" w:rsidR="007F3DA2" w:rsidP="321247BF" w:rsidRDefault="00230E2F" w14:paraId="757140C1" w14:textId="28BF26D9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CD05B19">
        <w:rPr/>
        <w:t xml:space="preserve">        </w:t>
      </w:r>
      <w:r w:rsidRPr="321247BF" w:rsidR="3CD05B19">
        <w:rPr>
          <w:highlight w:val="yellow"/>
        </w:rPr>
        <w:t>&lt;form&gt;</w:t>
      </w:r>
    </w:p>
    <w:p w:rsidRPr="005A41D2" w:rsidR="007F3DA2" w:rsidP="321247BF" w:rsidRDefault="00230E2F" w14:paraId="43AB88FB" w14:textId="1996ED3E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CD05B19">
        <w:rPr/>
        <w:t xml:space="preserve">            </w:t>
      </w:r>
      <w:r w:rsidRPr="321247BF" w:rsidR="3CD05B19">
        <w:rPr>
          <w:highlight w:val="yellow"/>
        </w:rPr>
        <w:t>&lt;label for="</w:t>
      </w:r>
      <w:r w:rsidRPr="321247BF" w:rsidR="3CD05B19">
        <w:rPr>
          <w:highlight w:val="yellow"/>
        </w:rPr>
        <w:t>productName</w:t>
      </w:r>
      <w:r w:rsidRPr="321247BF" w:rsidR="3CD05B19">
        <w:rPr>
          <w:highlight w:val="yellow"/>
        </w:rPr>
        <w:t>"&gt;Product Name&lt;/label&gt;</w:t>
      </w:r>
    </w:p>
    <w:p w:rsidRPr="005A41D2" w:rsidR="007F3DA2" w:rsidP="321247BF" w:rsidRDefault="00230E2F" w14:paraId="54B1D77F" w14:textId="4E0D6DE9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CD05B19">
        <w:rPr/>
        <w:t xml:space="preserve">            </w:t>
      </w:r>
      <w:r w:rsidRPr="321247BF" w:rsidR="3CD05B19">
        <w:rPr>
          <w:highlight w:val="yellow"/>
        </w:rPr>
        <w:t>&lt;input type="text" id="</w:t>
      </w:r>
      <w:r w:rsidRPr="321247BF" w:rsidR="3CD05B19">
        <w:rPr>
          <w:highlight w:val="yellow"/>
        </w:rPr>
        <w:t>productName</w:t>
      </w:r>
      <w:r w:rsidRPr="321247BF" w:rsidR="3CD05B19">
        <w:rPr>
          <w:highlight w:val="yellow"/>
        </w:rPr>
        <w:t>" name="</w:t>
      </w:r>
      <w:r w:rsidRPr="321247BF" w:rsidR="3CD05B19">
        <w:rPr>
          <w:highlight w:val="yellow"/>
        </w:rPr>
        <w:t>productName</w:t>
      </w:r>
      <w:r w:rsidRPr="321247BF" w:rsidR="3CD05B19">
        <w:rPr>
          <w:highlight w:val="yellow"/>
        </w:rPr>
        <w:t xml:space="preserve">" </w:t>
      </w:r>
      <w:r w:rsidRPr="321247BF" w:rsidR="3CD05B19">
        <w:rPr>
          <w:highlight w:val="yellow"/>
        </w:rPr>
        <w:t>required</w:t>
      </w:r>
      <w:r w:rsidRPr="321247BF" w:rsidR="3CD05B19">
        <w:rPr>
          <w:highlight w:val="yellow"/>
        </w:rPr>
        <w:t>&gt;</w:t>
      </w:r>
    </w:p>
    <w:p w:rsidRPr="005A41D2" w:rsidR="007F3DA2" w:rsidP="321247BF" w:rsidRDefault="00230E2F" w14:paraId="7A25F5CF" w14:textId="594A641F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Pr="321247BF" w:rsidR="3CD05B19">
        <w:rPr>
          <w:highlight w:val="yellow"/>
        </w:rPr>
        <w:t xml:space="preserve"> </w:t>
      </w:r>
    </w:p>
    <w:p w:rsidRPr="005A41D2" w:rsidR="007F3DA2" w:rsidP="321247BF" w:rsidRDefault="00230E2F" w14:paraId="7B93BE32" w14:textId="7C014A23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CD05B19">
        <w:rPr/>
        <w:t xml:space="preserve">            </w:t>
      </w:r>
      <w:r w:rsidRPr="321247BF" w:rsidR="3CD05B19">
        <w:rPr>
          <w:highlight w:val="yellow"/>
        </w:rPr>
        <w:t>&lt;label for="</w:t>
      </w:r>
      <w:r w:rsidRPr="321247BF" w:rsidR="3CD05B19">
        <w:rPr>
          <w:highlight w:val="yellow"/>
        </w:rPr>
        <w:t>productDescription</w:t>
      </w:r>
      <w:r w:rsidRPr="321247BF" w:rsidR="3CD05B19">
        <w:rPr>
          <w:highlight w:val="yellow"/>
        </w:rPr>
        <w:t>"&gt;Product Description&lt;/label&gt;</w:t>
      </w:r>
    </w:p>
    <w:p w:rsidRPr="005A41D2" w:rsidR="007F3DA2" w:rsidP="321247BF" w:rsidRDefault="00230E2F" w14:paraId="325206F0" w14:textId="76DC6016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CD05B19">
        <w:rPr/>
        <w:t xml:space="preserve">            </w:t>
      </w:r>
      <w:r w:rsidRPr="321247BF" w:rsidR="3CD05B19">
        <w:rPr>
          <w:highlight w:val="yellow"/>
        </w:rPr>
        <w:t>&lt;</w:t>
      </w:r>
      <w:r w:rsidRPr="321247BF" w:rsidR="3CD05B19">
        <w:rPr>
          <w:highlight w:val="yellow"/>
        </w:rPr>
        <w:t>textarea</w:t>
      </w:r>
      <w:r w:rsidRPr="321247BF" w:rsidR="3CD05B19">
        <w:rPr>
          <w:highlight w:val="yellow"/>
        </w:rPr>
        <w:t xml:space="preserve"> id="</w:t>
      </w:r>
      <w:r w:rsidRPr="321247BF" w:rsidR="3CD05B19">
        <w:rPr>
          <w:highlight w:val="yellow"/>
        </w:rPr>
        <w:t>productDescription</w:t>
      </w:r>
      <w:r w:rsidRPr="321247BF" w:rsidR="3CD05B19">
        <w:rPr>
          <w:highlight w:val="yellow"/>
        </w:rPr>
        <w:t>" name="</w:t>
      </w:r>
      <w:r w:rsidRPr="321247BF" w:rsidR="3CD05B19">
        <w:rPr>
          <w:highlight w:val="yellow"/>
        </w:rPr>
        <w:t>productDescription</w:t>
      </w:r>
      <w:r w:rsidRPr="321247BF" w:rsidR="3CD05B19">
        <w:rPr>
          <w:highlight w:val="yellow"/>
        </w:rPr>
        <w:t xml:space="preserve">" rows="5" </w:t>
      </w:r>
      <w:r w:rsidRPr="321247BF" w:rsidR="3CD05B19">
        <w:rPr>
          <w:highlight w:val="yellow"/>
        </w:rPr>
        <w:t>required</w:t>
      </w:r>
      <w:r w:rsidRPr="321247BF" w:rsidR="3CD05B19">
        <w:rPr>
          <w:highlight w:val="yellow"/>
        </w:rPr>
        <w:t>&gt;&lt;/</w:t>
      </w:r>
      <w:r w:rsidRPr="321247BF" w:rsidR="3CD05B19">
        <w:rPr>
          <w:highlight w:val="yellow"/>
        </w:rPr>
        <w:t>textarea</w:t>
      </w:r>
      <w:r w:rsidRPr="321247BF" w:rsidR="3CD05B19">
        <w:rPr>
          <w:highlight w:val="yellow"/>
        </w:rPr>
        <w:t>&gt;</w:t>
      </w:r>
    </w:p>
    <w:p w:rsidRPr="005A41D2" w:rsidR="007F3DA2" w:rsidP="321247BF" w:rsidRDefault="00230E2F" w14:paraId="65B7EF07" w14:textId="199B8A70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Pr="321247BF" w:rsidR="3CD05B19">
        <w:rPr>
          <w:highlight w:val="yellow"/>
        </w:rPr>
        <w:t xml:space="preserve"> </w:t>
      </w:r>
    </w:p>
    <w:p w:rsidRPr="005A41D2" w:rsidR="007F3DA2" w:rsidP="321247BF" w:rsidRDefault="00230E2F" w14:paraId="3D9363A9" w14:textId="0F32B543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CD05B19">
        <w:rPr/>
        <w:t xml:space="preserve">            </w:t>
      </w:r>
      <w:r w:rsidRPr="321247BF" w:rsidR="3CD05B19">
        <w:rPr>
          <w:highlight w:val="yellow"/>
        </w:rPr>
        <w:t>&lt;label for="</w:t>
      </w:r>
      <w:r w:rsidRPr="321247BF" w:rsidR="3CD05B19">
        <w:rPr>
          <w:highlight w:val="yellow"/>
        </w:rPr>
        <w:t>productPrice</w:t>
      </w:r>
      <w:r w:rsidRPr="321247BF" w:rsidR="3CD05B19">
        <w:rPr>
          <w:highlight w:val="yellow"/>
        </w:rPr>
        <w:t>"&gt;Product Price&lt;/label&gt;</w:t>
      </w:r>
    </w:p>
    <w:p w:rsidRPr="005A41D2" w:rsidR="007F3DA2" w:rsidP="321247BF" w:rsidRDefault="00230E2F" w14:paraId="4CA6FAC2" w14:textId="0FE5A833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CD05B19">
        <w:rPr/>
        <w:t xml:space="preserve">            </w:t>
      </w:r>
      <w:r w:rsidRPr="321247BF" w:rsidR="3CD05B19">
        <w:rPr>
          <w:highlight w:val="yellow"/>
        </w:rPr>
        <w:t>&lt;input type="number" id="</w:t>
      </w:r>
      <w:r w:rsidRPr="321247BF" w:rsidR="3CD05B19">
        <w:rPr>
          <w:highlight w:val="yellow"/>
        </w:rPr>
        <w:t>productPrice</w:t>
      </w:r>
      <w:r w:rsidRPr="321247BF" w:rsidR="3CD05B19">
        <w:rPr>
          <w:highlight w:val="yellow"/>
        </w:rPr>
        <w:t>" name="</w:t>
      </w:r>
      <w:r w:rsidRPr="321247BF" w:rsidR="3CD05B19">
        <w:rPr>
          <w:highlight w:val="yellow"/>
        </w:rPr>
        <w:t>productPrice</w:t>
      </w:r>
      <w:r w:rsidRPr="321247BF" w:rsidR="3CD05B19">
        <w:rPr>
          <w:highlight w:val="yellow"/>
        </w:rPr>
        <w:t xml:space="preserve">" </w:t>
      </w:r>
      <w:r w:rsidRPr="321247BF" w:rsidR="3CD05B19">
        <w:rPr>
          <w:highlight w:val="yellow"/>
        </w:rPr>
        <w:t>required</w:t>
      </w:r>
      <w:r w:rsidRPr="321247BF" w:rsidR="3CD05B19">
        <w:rPr>
          <w:highlight w:val="yellow"/>
        </w:rPr>
        <w:t>&gt;</w:t>
      </w:r>
    </w:p>
    <w:p w:rsidRPr="005A41D2" w:rsidR="007F3DA2" w:rsidP="321247BF" w:rsidRDefault="00230E2F" w14:paraId="6C86857B" w14:textId="7F15C82B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Pr="321247BF" w:rsidR="3CD05B19">
        <w:rPr>
          <w:highlight w:val="yellow"/>
        </w:rPr>
        <w:t xml:space="preserve"> </w:t>
      </w:r>
    </w:p>
    <w:p w:rsidRPr="005A41D2" w:rsidR="007F3DA2" w:rsidP="321247BF" w:rsidRDefault="00230E2F" w14:paraId="09CA28D1" w14:textId="063D82A9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CD05B19">
        <w:rPr/>
        <w:t xml:space="preserve">            </w:t>
      </w:r>
      <w:r w:rsidRPr="321247BF" w:rsidR="3CD05B19">
        <w:rPr>
          <w:highlight w:val="yellow"/>
        </w:rPr>
        <w:t>&lt;button type="submit"&gt;Create Product&lt;/button&gt;</w:t>
      </w:r>
    </w:p>
    <w:p w:rsidRPr="005A41D2" w:rsidR="007F3DA2" w:rsidP="321247BF" w:rsidRDefault="00230E2F" w14:paraId="7CF6BEDE" w14:textId="56EF8F01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CD05B19">
        <w:rPr/>
        <w:t xml:space="preserve">        </w:t>
      </w:r>
      <w:r w:rsidRPr="321247BF" w:rsidR="3CD05B19">
        <w:rPr>
          <w:highlight w:val="yellow"/>
        </w:rPr>
        <w:t>&lt;/form&gt;</w:t>
      </w:r>
    </w:p>
    <w:p w:rsidRPr="005A41D2" w:rsidR="007F3DA2" w:rsidP="321247BF" w:rsidRDefault="00230E2F" w14:paraId="322A4936" w14:textId="37A135AE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CD05B19">
        <w:rPr/>
        <w:t xml:space="preserve">    </w:t>
      </w:r>
      <w:r w:rsidRPr="321247BF" w:rsidR="3CD05B19">
        <w:rPr>
          <w:highlight w:val="yellow"/>
        </w:rPr>
        <w:t>&lt;/div&gt;</w:t>
      </w:r>
    </w:p>
    <w:p w:rsidRPr="005A41D2" w:rsidR="007F3DA2" w:rsidP="321247BF" w:rsidRDefault="00230E2F" w14:paraId="1EDBE542" w14:textId="3AC2B522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Pr="321247BF" w:rsidR="3CD05B19">
        <w:rPr>
          <w:highlight w:val="yellow"/>
        </w:rPr>
        <w:t>&lt;/body&gt;</w:t>
      </w:r>
    </w:p>
    <w:p w:rsidRPr="005A41D2" w:rsidR="007F3DA2" w:rsidP="321247BF" w:rsidRDefault="00230E2F" w14:paraId="60DE4211" w14:textId="120D16A5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Pr="321247BF" w:rsidR="3CD05B19">
        <w:rPr>
          <w:highlight w:val="yellow"/>
        </w:rPr>
        <w:t>&lt;/html&gt;</w:t>
      </w:r>
    </w:p>
    <w:p w:rsidRPr="005A41D2" w:rsidR="007F3DA2" w:rsidP="3B0C168D" w:rsidRDefault="00230E2F" w14:paraId="2FF9E66E" w14:textId="73C823E9">
      <w:pPr>
        <w:pStyle w:val="Normal"/>
        <w:spacing w:before="0" w:beforeAutospacing="off" w:after="0" w:afterAutospacing="off" w:line="240" w:lineRule="auto"/>
        <w:ind w:left="2160"/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</w:pPr>
      <w:r>
        <w:br/>
      </w:r>
    </w:p>
    <w:p w:rsidR="3DB42170" w:rsidP="321247BF" w:rsidRDefault="3DB42170" w14:paraId="79CF5684" w14:textId="20BB752B">
      <w:pPr>
        <w:pStyle w:val="ListParagraph"/>
        <w:numPr>
          <w:ilvl w:val="0"/>
          <w:numId w:val="24"/>
        </w:numPr>
        <w:spacing w:before="240" w:beforeAutospacing="off" w:after="24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321247BF" w:rsidR="3DB4217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Add JavaScript for Form Validation</w:t>
      </w:r>
    </w:p>
    <w:p w:rsidRPr="005A41D2" w:rsidR="007F3DA2" w:rsidP="3B0C168D" w:rsidRDefault="00230E2F" w14:paraId="1FF5F512" w14:textId="0746AD0A">
      <w:pPr>
        <w:pStyle w:val="ListParagraph"/>
        <w:numPr>
          <w:ilvl w:val="1"/>
          <w:numId w:val="24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321247BF" w:rsidR="3DB42170">
        <w:rPr>
          <w:rFonts w:ascii="Calibri" w:hAnsi="Calibri" w:eastAsia="Calibri" w:cs="Calibri"/>
          <w:noProof w:val="0"/>
          <w:sz w:val="24"/>
          <w:szCs w:val="24"/>
          <w:lang w:val="en-AU"/>
        </w:rPr>
        <w:t>Below the closing &lt;/form&gt; tag, add a &lt;script&gt; tag to include your JavaScript.</w:t>
      </w:r>
    </w:p>
    <w:p w:rsidR="3B0C168D" w:rsidP="3B0C168D" w:rsidRDefault="3B0C168D" w14:paraId="6FCEDAA4" w14:textId="7F1B94D0">
      <w:pPr>
        <w:pStyle w:val="Normal"/>
        <w:spacing w:before="0" w:beforeAutospacing="off" w:after="0" w:afterAutospacing="off" w:line="240" w:lineRule="auto"/>
        <w:ind w:left="2160"/>
        <w:rPr>
          <w:rFonts w:ascii="Calibri" w:hAnsi="Calibri" w:eastAsia="Calibri" w:cs="Calibri"/>
          <w:noProof w:val="0"/>
          <w:sz w:val="24"/>
          <w:szCs w:val="24"/>
          <w:lang w:val="en-AU"/>
        </w:rPr>
      </w:pPr>
    </w:p>
    <w:p w:rsidRPr="005A41D2" w:rsidR="007F3DA2" w:rsidP="321247BF" w:rsidRDefault="00230E2F" w14:paraId="1D6D4F1E" w14:textId="2116D187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Pr="321247BF" w:rsidR="3DB42170">
        <w:rPr>
          <w:highlight w:val="yellow"/>
        </w:rPr>
        <w:t>&lt;script&gt;</w:t>
      </w:r>
    </w:p>
    <w:p w:rsidRPr="005A41D2" w:rsidR="007F3DA2" w:rsidP="321247BF" w:rsidRDefault="00230E2F" w14:paraId="6B4D5D64" w14:textId="3C23F103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</w:t>
      </w:r>
      <w:r w:rsidRPr="321247BF" w:rsidR="3DB42170">
        <w:rPr>
          <w:highlight w:val="yellow"/>
        </w:rPr>
        <w:t>document.getElementById</w:t>
      </w:r>
      <w:r w:rsidRPr="321247BF" w:rsidR="3DB42170">
        <w:rPr>
          <w:highlight w:val="yellow"/>
        </w:rPr>
        <w:t>('</w:t>
      </w:r>
      <w:r w:rsidRPr="321247BF" w:rsidR="3DB42170">
        <w:rPr>
          <w:highlight w:val="yellow"/>
        </w:rPr>
        <w:t>productForm</w:t>
      </w:r>
      <w:r w:rsidRPr="321247BF" w:rsidR="3DB42170">
        <w:rPr>
          <w:highlight w:val="yellow"/>
        </w:rPr>
        <w:t>').</w:t>
      </w:r>
      <w:r w:rsidRPr="321247BF" w:rsidR="3DB42170">
        <w:rPr>
          <w:highlight w:val="yellow"/>
        </w:rPr>
        <w:t>addEventListener</w:t>
      </w:r>
      <w:r w:rsidRPr="321247BF" w:rsidR="3DB42170">
        <w:rPr>
          <w:highlight w:val="yellow"/>
        </w:rPr>
        <w:t>('submit', function(event) {</w:t>
      </w:r>
    </w:p>
    <w:p w:rsidRPr="005A41D2" w:rsidR="007F3DA2" w:rsidP="321247BF" w:rsidRDefault="00230E2F" w14:paraId="0BDDF763" w14:textId="044A3FEC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</w:t>
      </w:r>
      <w:r w:rsidRPr="321247BF" w:rsidR="3DB42170">
        <w:rPr>
          <w:highlight w:val="yellow"/>
        </w:rPr>
        <w:t>event.preventDefault</w:t>
      </w:r>
      <w:r w:rsidRPr="321247BF" w:rsidR="3DB42170">
        <w:rPr>
          <w:highlight w:val="yellow"/>
        </w:rPr>
        <w:t>();</w:t>
      </w:r>
    </w:p>
    <w:p w:rsidRPr="005A41D2" w:rsidR="007F3DA2" w:rsidP="321247BF" w:rsidRDefault="00230E2F" w14:paraId="67341858" w14:textId="5DC19DBD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Pr="321247BF" w:rsidR="3DB42170">
        <w:rPr>
          <w:highlight w:val="yellow"/>
        </w:rPr>
        <w:t xml:space="preserve"> </w:t>
      </w:r>
    </w:p>
    <w:p w:rsidRPr="005A41D2" w:rsidR="007F3DA2" w:rsidP="321247BF" w:rsidRDefault="00230E2F" w14:paraId="63004237" w14:textId="76473712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</w:t>
      </w:r>
      <w:r w:rsidRPr="321247BF" w:rsidR="3DB42170">
        <w:rPr>
          <w:highlight w:val="yellow"/>
        </w:rPr>
        <w:t>// Get form values</w:t>
      </w:r>
    </w:p>
    <w:p w:rsidRPr="005A41D2" w:rsidR="007F3DA2" w:rsidP="321247BF" w:rsidRDefault="00230E2F" w14:paraId="18FA2C21" w14:textId="76DD5300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</w:t>
      </w:r>
      <w:r w:rsidRPr="321247BF" w:rsidR="3DB42170">
        <w:rPr>
          <w:highlight w:val="yellow"/>
        </w:rPr>
        <w:t xml:space="preserve">const </w:t>
      </w:r>
      <w:r w:rsidRPr="321247BF" w:rsidR="3DB42170">
        <w:rPr>
          <w:highlight w:val="yellow"/>
        </w:rPr>
        <w:t>productName</w:t>
      </w:r>
      <w:r w:rsidRPr="321247BF" w:rsidR="3DB42170">
        <w:rPr>
          <w:highlight w:val="yellow"/>
        </w:rPr>
        <w:t xml:space="preserve"> = </w:t>
      </w:r>
      <w:r w:rsidRPr="321247BF" w:rsidR="3DB42170">
        <w:rPr>
          <w:highlight w:val="yellow"/>
        </w:rPr>
        <w:t>document.getElementById</w:t>
      </w:r>
      <w:r w:rsidRPr="321247BF" w:rsidR="3DB42170">
        <w:rPr>
          <w:highlight w:val="yellow"/>
        </w:rPr>
        <w:t>('</w:t>
      </w:r>
      <w:r w:rsidRPr="321247BF" w:rsidR="3DB42170">
        <w:rPr>
          <w:highlight w:val="yellow"/>
        </w:rPr>
        <w:t>productName</w:t>
      </w:r>
      <w:r w:rsidRPr="321247BF" w:rsidR="3DB42170">
        <w:rPr>
          <w:highlight w:val="yellow"/>
        </w:rPr>
        <w:t>').</w:t>
      </w:r>
      <w:r w:rsidRPr="321247BF" w:rsidR="3DB42170">
        <w:rPr>
          <w:highlight w:val="yellow"/>
        </w:rPr>
        <w:t>value.trim</w:t>
      </w:r>
      <w:r w:rsidRPr="321247BF" w:rsidR="3DB42170">
        <w:rPr>
          <w:highlight w:val="yellow"/>
        </w:rPr>
        <w:t>();</w:t>
      </w:r>
    </w:p>
    <w:p w:rsidRPr="005A41D2" w:rsidR="007F3DA2" w:rsidP="321247BF" w:rsidRDefault="00230E2F" w14:paraId="2E050747" w14:textId="390BF588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</w:t>
      </w:r>
      <w:r w:rsidRPr="321247BF" w:rsidR="3DB42170">
        <w:rPr>
          <w:highlight w:val="yellow"/>
        </w:rPr>
        <w:t xml:space="preserve">const </w:t>
      </w:r>
      <w:r w:rsidRPr="321247BF" w:rsidR="3DB42170">
        <w:rPr>
          <w:highlight w:val="yellow"/>
        </w:rPr>
        <w:t>productDescription</w:t>
      </w:r>
      <w:r w:rsidRPr="321247BF" w:rsidR="3DB42170">
        <w:rPr>
          <w:highlight w:val="yellow"/>
        </w:rPr>
        <w:t xml:space="preserve"> = </w:t>
      </w:r>
      <w:r w:rsidRPr="321247BF" w:rsidR="3DB42170">
        <w:rPr>
          <w:highlight w:val="yellow"/>
        </w:rPr>
        <w:t>document.getElementById</w:t>
      </w:r>
      <w:r w:rsidRPr="321247BF" w:rsidR="3DB42170">
        <w:rPr>
          <w:highlight w:val="yellow"/>
        </w:rPr>
        <w:t>('</w:t>
      </w:r>
      <w:r w:rsidRPr="321247BF" w:rsidR="3DB42170">
        <w:rPr>
          <w:highlight w:val="yellow"/>
        </w:rPr>
        <w:t>productDescription</w:t>
      </w:r>
      <w:r w:rsidRPr="321247BF" w:rsidR="3DB42170">
        <w:rPr>
          <w:highlight w:val="yellow"/>
        </w:rPr>
        <w:t>').</w:t>
      </w:r>
      <w:r w:rsidRPr="321247BF" w:rsidR="3DB42170">
        <w:rPr>
          <w:highlight w:val="yellow"/>
        </w:rPr>
        <w:t>value.trim</w:t>
      </w:r>
      <w:r w:rsidRPr="321247BF" w:rsidR="3DB42170">
        <w:rPr>
          <w:highlight w:val="yellow"/>
        </w:rPr>
        <w:t>();</w:t>
      </w:r>
    </w:p>
    <w:p w:rsidRPr="005A41D2" w:rsidR="007F3DA2" w:rsidP="321247BF" w:rsidRDefault="00230E2F" w14:paraId="56457F52" w14:textId="1D96342D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</w:t>
      </w:r>
      <w:r w:rsidRPr="321247BF" w:rsidR="3DB42170">
        <w:rPr>
          <w:highlight w:val="yellow"/>
        </w:rPr>
        <w:t xml:space="preserve">const </w:t>
      </w:r>
      <w:r w:rsidRPr="321247BF" w:rsidR="3DB42170">
        <w:rPr>
          <w:highlight w:val="yellow"/>
        </w:rPr>
        <w:t>productPrice</w:t>
      </w:r>
      <w:r w:rsidRPr="321247BF" w:rsidR="3DB42170">
        <w:rPr>
          <w:highlight w:val="yellow"/>
        </w:rPr>
        <w:t xml:space="preserve"> = </w:t>
      </w:r>
      <w:r w:rsidRPr="321247BF" w:rsidR="3DB42170">
        <w:rPr>
          <w:highlight w:val="yellow"/>
        </w:rPr>
        <w:t>parseFloat</w:t>
      </w:r>
      <w:r w:rsidRPr="321247BF" w:rsidR="3DB42170">
        <w:rPr>
          <w:highlight w:val="yellow"/>
        </w:rPr>
        <w:t>(</w:t>
      </w:r>
      <w:r w:rsidRPr="321247BF" w:rsidR="3DB42170">
        <w:rPr>
          <w:highlight w:val="yellow"/>
        </w:rPr>
        <w:t>document.getElementById</w:t>
      </w:r>
      <w:r w:rsidRPr="321247BF" w:rsidR="3DB42170">
        <w:rPr>
          <w:highlight w:val="yellow"/>
        </w:rPr>
        <w:t>('</w:t>
      </w:r>
      <w:r w:rsidRPr="321247BF" w:rsidR="3DB42170">
        <w:rPr>
          <w:highlight w:val="yellow"/>
        </w:rPr>
        <w:t>productPrice</w:t>
      </w:r>
      <w:r w:rsidRPr="321247BF" w:rsidR="3DB42170">
        <w:rPr>
          <w:highlight w:val="yellow"/>
        </w:rPr>
        <w:t>').value);</w:t>
      </w:r>
    </w:p>
    <w:p w:rsidRPr="005A41D2" w:rsidR="007F3DA2" w:rsidP="321247BF" w:rsidRDefault="00230E2F" w14:paraId="5D8E5955" w14:textId="7A733343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Pr="321247BF" w:rsidR="3DB42170">
        <w:rPr>
          <w:highlight w:val="yellow"/>
        </w:rPr>
        <w:t xml:space="preserve"> </w:t>
      </w:r>
    </w:p>
    <w:p w:rsidRPr="005A41D2" w:rsidR="007F3DA2" w:rsidP="321247BF" w:rsidRDefault="00230E2F" w14:paraId="606EC1C2" w14:textId="5C39993E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</w:t>
      </w:r>
      <w:r w:rsidRPr="321247BF" w:rsidR="3DB42170">
        <w:rPr>
          <w:highlight w:val="yellow"/>
        </w:rPr>
        <w:t>// Validation flags</w:t>
      </w:r>
    </w:p>
    <w:p w:rsidRPr="005A41D2" w:rsidR="007F3DA2" w:rsidP="321247BF" w:rsidRDefault="00230E2F" w14:paraId="406DC091" w14:textId="415BEF1A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</w:t>
      </w:r>
      <w:r w:rsidRPr="321247BF" w:rsidR="3DB42170">
        <w:rPr>
          <w:highlight w:val="yellow"/>
        </w:rPr>
        <w:t xml:space="preserve">let </w:t>
      </w:r>
      <w:r w:rsidRPr="321247BF" w:rsidR="3DB42170">
        <w:rPr>
          <w:highlight w:val="yellow"/>
        </w:rPr>
        <w:t>isValid</w:t>
      </w:r>
      <w:r w:rsidRPr="321247BF" w:rsidR="3DB42170">
        <w:rPr>
          <w:highlight w:val="yellow"/>
        </w:rPr>
        <w:t xml:space="preserve"> = true;</w:t>
      </w:r>
    </w:p>
    <w:p w:rsidRPr="005A41D2" w:rsidR="007F3DA2" w:rsidP="321247BF" w:rsidRDefault="00230E2F" w14:paraId="15933DA4" w14:textId="58E12190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Pr="321247BF" w:rsidR="3DB42170">
        <w:rPr>
          <w:highlight w:val="yellow"/>
        </w:rPr>
        <w:t xml:space="preserve"> </w:t>
      </w:r>
    </w:p>
    <w:p w:rsidRPr="005A41D2" w:rsidR="007F3DA2" w:rsidP="321247BF" w:rsidRDefault="00230E2F" w14:paraId="6955D3A2" w14:textId="3863690F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</w:t>
      </w:r>
      <w:r w:rsidRPr="321247BF" w:rsidR="3DB42170">
        <w:rPr>
          <w:highlight w:val="yellow"/>
        </w:rPr>
        <w:t xml:space="preserve">// </w:t>
      </w:r>
      <w:r w:rsidRPr="321247BF" w:rsidR="3DB42170">
        <w:rPr>
          <w:highlight w:val="yellow"/>
        </w:rPr>
        <w:t>Validate</w:t>
      </w:r>
      <w:r w:rsidRPr="321247BF" w:rsidR="3DB42170">
        <w:rPr>
          <w:highlight w:val="yellow"/>
        </w:rPr>
        <w:t xml:space="preserve"> Product Name</w:t>
      </w:r>
    </w:p>
    <w:p w:rsidRPr="005A41D2" w:rsidR="007F3DA2" w:rsidP="321247BF" w:rsidRDefault="00230E2F" w14:paraId="5962496F" w14:textId="3D4C533B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</w:t>
      </w:r>
      <w:r w:rsidRPr="321247BF" w:rsidR="3DB42170">
        <w:rPr>
          <w:highlight w:val="yellow"/>
        </w:rPr>
        <w:t>if (</w:t>
      </w:r>
      <w:r w:rsidRPr="321247BF" w:rsidR="3DB42170">
        <w:rPr>
          <w:highlight w:val="yellow"/>
        </w:rPr>
        <w:t>productName.length</w:t>
      </w:r>
      <w:r w:rsidRPr="321247BF" w:rsidR="3DB42170">
        <w:rPr>
          <w:highlight w:val="yellow"/>
        </w:rPr>
        <w:t xml:space="preserve"> === 0) {</w:t>
      </w:r>
    </w:p>
    <w:p w:rsidRPr="005A41D2" w:rsidR="007F3DA2" w:rsidP="321247BF" w:rsidRDefault="00230E2F" w14:paraId="6823FF02" w14:textId="4D725A7E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    </w:t>
      </w:r>
      <w:r w:rsidRPr="321247BF" w:rsidR="3DB42170">
        <w:rPr>
          <w:highlight w:val="yellow"/>
        </w:rPr>
        <w:t>isValid</w:t>
      </w:r>
      <w:r w:rsidRPr="321247BF" w:rsidR="3DB42170">
        <w:rPr>
          <w:highlight w:val="yellow"/>
        </w:rPr>
        <w:t xml:space="preserve"> = false;</w:t>
      </w:r>
    </w:p>
    <w:p w:rsidRPr="005A41D2" w:rsidR="007F3DA2" w:rsidP="321247BF" w:rsidRDefault="00230E2F" w14:paraId="3C84722D" w14:textId="537D7A1B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    </w:t>
      </w:r>
      <w:r w:rsidRPr="321247BF" w:rsidR="3DB42170">
        <w:rPr>
          <w:highlight w:val="yellow"/>
        </w:rPr>
        <w:t>alert(</w:t>
      </w:r>
      <w:r w:rsidRPr="321247BF" w:rsidR="3DB42170">
        <w:rPr>
          <w:highlight w:val="yellow"/>
        </w:rPr>
        <w:t>'Product Name is required.');</w:t>
      </w:r>
    </w:p>
    <w:p w:rsidRPr="005A41D2" w:rsidR="007F3DA2" w:rsidP="321247BF" w:rsidRDefault="00230E2F" w14:paraId="6A861198" w14:textId="7636D66B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</w:t>
      </w:r>
      <w:r w:rsidRPr="321247BF" w:rsidR="3DB42170">
        <w:rPr>
          <w:highlight w:val="yellow"/>
        </w:rPr>
        <w:t>} else if (</w:t>
      </w:r>
      <w:r w:rsidRPr="321247BF" w:rsidR="3DB42170">
        <w:rPr>
          <w:highlight w:val="yellow"/>
        </w:rPr>
        <w:t>productName.length</w:t>
      </w:r>
      <w:r w:rsidRPr="321247BF" w:rsidR="3DB42170">
        <w:rPr>
          <w:highlight w:val="yellow"/>
        </w:rPr>
        <w:t xml:space="preserve"> &lt; 3 || </w:t>
      </w:r>
      <w:r w:rsidRPr="321247BF" w:rsidR="3DB42170">
        <w:rPr>
          <w:highlight w:val="yellow"/>
        </w:rPr>
        <w:t>productName.length</w:t>
      </w:r>
      <w:r w:rsidRPr="321247BF" w:rsidR="3DB42170">
        <w:rPr>
          <w:highlight w:val="yellow"/>
        </w:rPr>
        <w:t xml:space="preserve"> &gt; 50) {</w:t>
      </w:r>
    </w:p>
    <w:p w:rsidRPr="005A41D2" w:rsidR="007F3DA2" w:rsidP="321247BF" w:rsidRDefault="00230E2F" w14:paraId="77CA18C0" w14:textId="65B3A7D4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    </w:t>
      </w:r>
      <w:r w:rsidRPr="321247BF" w:rsidR="3DB42170">
        <w:rPr>
          <w:highlight w:val="yellow"/>
        </w:rPr>
        <w:t>isValid</w:t>
      </w:r>
      <w:r w:rsidRPr="321247BF" w:rsidR="3DB42170">
        <w:rPr>
          <w:highlight w:val="yellow"/>
        </w:rPr>
        <w:t xml:space="preserve"> = false;</w:t>
      </w:r>
    </w:p>
    <w:p w:rsidRPr="005A41D2" w:rsidR="007F3DA2" w:rsidP="321247BF" w:rsidRDefault="00230E2F" w14:paraId="6546F0B6" w14:textId="30704912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    </w:t>
      </w:r>
      <w:r w:rsidRPr="321247BF" w:rsidR="3DB42170">
        <w:rPr>
          <w:highlight w:val="yellow"/>
        </w:rPr>
        <w:t>alert(</w:t>
      </w:r>
      <w:r w:rsidRPr="321247BF" w:rsidR="3DB42170">
        <w:rPr>
          <w:highlight w:val="yellow"/>
        </w:rPr>
        <w:t>'Product Name must be between 3 and 50 characters.');</w:t>
      </w:r>
    </w:p>
    <w:p w:rsidRPr="005A41D2" w:rsidR="007F3DA2" w:rsidP="321247BF" w:rsidRDefault="00230E2F" w14:paraId="2B3B9A5C" w14:textId="5BCC7CD9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</w:t>
      </w:r>
      <w:r w:rsidRPr="321247BF" w:rsidR="3DB42170">
        <w:rPr>
          <w:highlight w:val="yellow"/>
        </w:rPr>
        <w:t>}</w:t>
      </w:r>
    </w:p>
    <w:p w:rsidRPr="005A41D2" w:rsidR="007F3DA2" w:rsidP="321247BF" w:rsidRDefault="00230E2F" w14:paraId="05B3A0EB" w14:textId="729FA24F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Pr="321247BF" w:rsidR="3DB42170">
        <w:rPr>
          <w:highlight w:val="yellow"/>
        </w:rPr>
        <w:t xml:space="preserve"> </w:t>
      </w:r>
    </w:p>
    <w:p w:rsidRPr="005A41D2" w:rsidR="007F3DA2" w:rsidP="321247BF" w:rsidRDefault="00230E2F" w14:paraId="41A10E03" w14:textId="71E64695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</w:t>
      </w:r>
      <w:r w:rsidRPr="321247BF" w:rsidR="3DB42170">
        <w:rPr>
          <w:highlight w:val="yellow"/>
        </w:rPr>
        <w:t xml:space="preserve">// </w:t>
      </w:r>
      <w:r w:rsidRPr="321247BF" w:rsidR="3DB42170">
        <w:rPr>
          <w:highlight w:val="yellow"/>
        </w:rPr>
        <w:t>Validate</w:t>
      </w:r>
      <w:r w:rsidRPr="321247BF" w:rsidR="3DB42170">
        <w:rPr>
          <w:highlight w:val="yellow"/>
        </w:rPr>
        <w:t xml:space="preserve"> Product Description</w:t>
      </w:r>
    </w:p>
    <w:p w:rsidRPr="005A41D2" w:rsidR="007F3DA2" w:rsidP="321247BF" w:rsidRDefault="00230E2F" w14:paraId="6605EF0E" w14:textId="45037F90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</w:t>
      </w:r>
      <w:r w:rsidRPr="321247BF" w:rsidR="3DB42170">
        <w:rPr>
          <w:highlight w:val="yellow"/>
        </w:rPr>
        <w:t>if (</w:t>
      </w:r>
      <w:r w:rsidRPr="321247BF" w:rsidR="3DB42170">
        <w:rPr>
          <w:highlight w:val="yellow"/>
        </w:rPr>
        <w:t>productDescription.length</w:t>
      </w:r>
      <w:r w:rsidRPr="321247BF" w:rsidR="3DB42170">
        <w:rPr>
          <w:highlight w:val="yellow"/>
        </w:rPr>
        <w:t xml:space="preserve"> === 0) {</w:t>
      </w:r>
    </w:p>
    <w:p w:rsidRPr="005A41D2" w:rsidR="007F3DA2" w:rsidP="321247BF" w:rsidRDefault="00230E2F" w14:paraId="01244DF2" w14:textId="7C656603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    </w:t>
      </w:r>
      <w:r w:rsidRPr="321247BF" w:rsidR="3DB42170">
        <w:rPr>
          <w:highlight w:val="yellow"/>
        </w:rPr>
        <w:t>isValid</w:t>
      </w:r>
      <w:r w:rsidRPr="321247BF" w:rsidR="3DB42170">
        <w:rPr>
          <w:highlight w:val="yellow"/>
        </w:rPr>
        <w:t xml:space="preserve"> = false;</w:t>
      </w:r>
    </w:p>
    <w:p w:rsidRPr="005A41D2" w:rsidR="007F3DA2" w:rsidP="321247BF" w:rsidRDefault="00230E2F" w14:paraId="4878AD95" w14:textId="5DE46E57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    </w:t>
      </w:r>
      <w:r w:rsidRPr="321247BF" w:rsidR="3DB42170">
        <w:rPr>
          <w:highlight w:val="yellow"/>
        </w:rPr>
        <w:t>alert(</w:t>
      </w:r>
      <w:r w:rsidRPr="321247BF" w:rsidR="3DB42170">
        <w:rPr>
          <w:highlight w:val="yellow"/>
        </w:rPr>
        <w:t>'Product Description is required.');</w:t>
      </w:r>
    </w:p>
    <w:p w:rsidRPr="005A41D2" w:rsidR="007F3DA2" w:rsidP="321247BF" w:rsidRDefault="00230E2F" w14:paraId="3BCEDB5A" w14:textId="4894A800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</w:t>
      </w:r>
      <w:r w:rsidRPr="321247BF" w:rsidR="3DB42170">
        <w:rPr>
          <w:highlight w:val="yellow"/>
        </w:rPr>
        <w:t>} else if (</w:t>
      </w:r>
      <w:r w:rsidRPr="321247BF" w:rsidR="3DB42170">
        <w:rPr>
          <w:highlight w:val="yellow"/>
        </w:rPr>
        <w:t>productDescription.length</w:t>
      </w:r>
      <w:r w:rsidRPr="321247BF" w:rsidR="3DB42170">
        <w:rPr>
          <w:highlight w:val="yellow"/>
        </w:rPr>
        <w:t xml:space="preserve"> &lt; 10 || </w:t>
      </w:r>
      <w:r w:rsidRPr="321247BF" w:rsidR="3DB42170">
        <w:rPr>
          <w:highlight w:val="yellow"/>
        </w:rPr>
        <w:t>productDescription.length</w:t>
      </w:r>
      <w:r w:rsidRPr="321247BF" w:rsidR="3DB42170">
        <w:rPr>
          <w:highlight w:val="yellow"/>
        </w:rPr>
        <w:t xml:space="preserve"> &gt; 200) {</w:t>
      </w:r>
    </w:p>
    <w:p w:rsidRPr="005A41D2" w:rsidR="007F3DA2" w:rsidP="321247BF" w:rsidRDefault="00230E2F" w14:paraId="77AA5AE9" w14:textId="6D4975AC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    </w:t>
      </w:r>
      <w:r w:rsidRPr="321247BF" w:rsidR="3DB42170">
        <w:rPr>
          <w:highlight w:val="yellow"/>
        </w:rPr>
        <w:t>isValid</w:t>
      </w:r>
      <w:r w:rsidRPr="321247BF" w:rsidR="3DB42170">
        <w:rPr>
          <w:highlight w:val="yellow"/>
        </w:rPr>
        <w:t xml:space="preserve"> = false;</w:t>
      </w:r>
    </w:p>
    <w:p w:rsidRPr="005A41D2" w:rsidR="007F3DA2" w:rsidP="321247BF" w:rsidRDefault="00230E2F" w14:paraId="31AB959C" w14:textId="098F36E8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    </w:t>
      </w:r>
      <w:r w:rsidRPr="321247BF" w:rsidR="3DB42170">
        <w:rPr>
          <w:highlight w:val="yellow"/>
        </w:rPr>
        <w:t>alert(</w:t>
      </w:r>
      <w:r w:rsidRPr="321247BF" w:rsidR="3DB42170">
        <w:rPr>
          <w:highlight w:val="yellow"/>
        </w:rPr>
        <w:t>'Product Description must be between 10 and 200 characters.');</w:t>
      </w:r>
    </w:p>
    <w:p w:rsidRPr="005A41D2" w:rsidR="007F3DA2" w:rsidP="321247BF" w:rsidRDefault="00230E2F" w14:paraId="429224BF" w14:textId="0DDA7180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</w:t>
      </w:r>
      <w:r w:rsidRPr="321247BF" w:rsidR="3DB42170">
        <w:rPr>
          <w:highlight w:val="yellow"/>
        </w:rPr>
        <w:t>}</w:t>
      </w:r>
    </w:p>
    <w:p w:rsidRPr="005A41D2" w:rsidR="007F3DA2" w:rsidP="321247BF" w:rsidRDefault="00230E2F" w14:paraId="38DE5115" w14:textId="273EB489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Pr="321247BF" w:rsidR="3DB42170">
        <w:rPr>
          <w:highlight w:val="yellow"/>
        </w:rPr>
        <w:t xml:space="preserve"> </w:t>
      </w:r>
    </w:p>
    <w:p w:rsidRPr="005A41D2" w:rsidR="007F3DA2" w:rsidP="321247BF" w:rsidRDefault="00230E2F" w14:paraId="603590FB" w14:textId="6190A5E1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</w:t>
      </w:r>
      <w:r w:rsidRPr="321247BF" w:rsidR="3DB42170">
        <w:rPr>
          <w:highlight w:val="yellow"/>
        </w:rPr>
        <w:t xml:space="preserve">// </w:t>
      </w:r>
      <w:r w:rsidRPr="321247BF" w:rsidR="3DB42170">
        <w:rPr>
          <w:highlight w:val="yellow"/>
        </w:rPr>
        <w:t>Validate</w:t>
      </w:r>
      <w:r w:rsidRPr="321247BF" w:rsidR="3DB42170">
        <w:rPr>
          <w:highlight w:val="yellow"/>
        </w:rPr>
        <w:t xml:space="preserve"> Product Price</w:t>
      </w:r>
    </w:p>
    <w:p w:rsidRPr="005A41D2" w:rsidR="007F3DA2" w:rsidP="321247BF" w:rsidRDefault="00230E2F" w14:paraId="7DB1F1A6" w14:textId="128565C8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</w:t>
      </w:r>
      <w:r w:rsidRPr="321247BF" w:rsidR="3DB42170">
        <w:rPr>
          <w:highlight w:val="yellow"/>
        </w:rPr>
        <w:t>if (</w:t>
      </w:r>
      <w:r w:rsidRPr="321247BF" w:rsidR="3DB42170">
        <w:rPr>
          <w:highlight w:val="yellow"/>
        </w:rPr>
        <w:t>isNaN</w:t>
      </w:r>
      <w:r w:rsidRPr="321247BF" w:rsidR="3DB42170">
        <w:rPr>
          <w:highlight w:val="yellow"/>
        </w:rPr>
        <w:t>(</w:t>
      </w:r>
      <w:r w:rsidRPr="321247BF" w:rsidR="3DB42170">
        <w:rPr>
          <w:highlight w:val="yellow"/>
        </w:rPr>
        <w:t>productPrice</w:t>
      </w:r>
      <w:r w:rsidRPr="321247BF" w:rsidR="3DB42170">
        <w:rPr>
          <w:highlight w:val="yellow"/>
        </w:rPr>
        <w:t xml:space="preserve">) || </w:t>
      </w:r>
      <w:r w:rsidRPr="321247BF" w:rsidR="3DB42170">
        <w:rPr>
          <w:highlight w:val="yellow"/>
        </w:rPr>
        <w:t>productPrice</w:t>
      </w:r>
      <w:r w:rsidRPr="321247BF" w:rsidR="3DB42170">
        <w:rPr>
          <w:highlight w:val="yellow"/>
        </w:rPr>
        <w:t xml:space="preserve"> &lt;= 0) {</w:t>
      </w:r>
    </w:p>
    <w:p w:rsidRPr="005A41D2" w:rsidR="007F3DA2" w:rsidP="321247BF" w:rsidRDefault="00230E2F" w14:paraId="5ABE7549" w14:textId="6A3709A0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    </w:t>
      </w:r>
      <w:r w:rsidRPr="321247BF" w:rsidR="3DB42170">
        <w:rPr>
          <w:highlight w:val="yellow"/>
        </w:rPr>
        <w:t>isValid</w:t>
      </w:r>
      <w:r w:rsidRPr="321247BF" w:rsidR="3DB42170">
        <w:rPr>
          <w:highlight w:val="yellow"/>
        </w:rPr>
        <w:t xml:space="preserve"> = false;</w:t>
      </w:r>
    </w:p>
    <w:p w:rsidRPr="005A41D2" w:rsidR="007F3DA2" w:rsidP="321247BF" w:rsidRDefault="00230E2F" w14:paraId="3E20A8DB" w14:textId="5D2F58F9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    </w:t>
      </w:r>
      <w:r w:rsidRPr="321247BF" w:rsidR="3DB42170">
        <w:rPr>
          <w:highlight w:val="yellow"/>
        </w:rPr>
        <w:t>alert(</w:t>
      </w:r>
      <w:r w:rsidRPr="321247BF" w:rsidR="3DB42170">
        <w:rPr>
          <w:highlight w:val="yellow"/>
        </w:rPr>
        <w:t>'Product Price must be a positive number.');</w:t>
      </w:r>
    </w:p>
    <w:p w:rsidRPr="005A41D2" w:rsidR="007F3DA2" w:rsidP="321247BF" w:rsidRDefault="00230E2F" w14:paraId="2B7CE181" w14:textId="10314AA0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</w:t>
      </w:r>
      <w:r w:rsidRPr="321247BF" w:rsidR="3DB42170">
        <w:rPr>
          <w:highlight w:val="yellow"/>
        </w:rPr>
        <w:t>}</w:t>
      </w:r>
    </w:p>
    <w:p w:rsidRPr="005A41D2" w:rsidR="007F3DA2" w:rsidP="321247BF" w:rsidRDefault="00230E2F" w14:paraId="5E410E3D" w14:textId="3B2A522B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Pr="321247BF" w:rsidR="3DB42170">
        <w:rPr>
          <w:highlight w:val="yellow"/>
        </w:rPr>
        <w:t xml:space="preserve"> </w:t>
      </w:r>
    </w:p>
    <w:p w:rsidRPr="005A41D2" w:rsidR="007F3DA2" w:rsidP="321247BF" w:rsidRDefault="00230E2F" w14:paraId="0F94A2B7" w14:textId="58FC9793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</w:t>
      </w:r>
      <w:r w:rsidRPr="321247BF" w:rsidR="3DB42170">
        <w:rPr>
          <w:highlight w:val="yellow"/>
        </w:rPr>
        <w:t xml:space="preserve">// If all validations pass, </w:t>
      </w:r>
      <w:r w:rsidRPr="321247BF" w:rsidR="3DB42170">
        <w:rPr>
          <w:highlight w:val="yellow"/>
        </w:rPr>
        <w:t>submit</w:t>
      </w:r>
      <w:r w:rsidRPr="321247BF" w:rsidR="3DB42170">
        <w:rPr>
          <w:highlight w:val="yellow"/>
        </w:rPr>
        <w:t xml:space="preserve"> the form</w:t>
      </w:r>
    </w:p>
    <w:p w:rsidRPr="005A41D2" w:rsidR="007F3DA2" w:rsidP="321247BF" w:rsidRDefault="00230E2F" w14:paraId="3D1414D1" w14:textId="64907742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</w:t>
      </w:r>
      <w:r w:rsidRPr="321247BF" w:rsidR="3DB42170">
        <w:rPr>
          <w:highlight w:val="yellow"/>
        </w:rPr>
        <w:t>if (</w:t>
      </w:r>
      <w:r w:rsidRPr="321247BF" w:rsidR="3DB42170">
        <w:rPr>
          <w:highlight w:val="yellow"/>
        </w:rPr>
        <w:t>isValid</w:t>
      </w:r>
      <w:r w:rsidRPr="321247BF" w:rsidR="3DB42170">
        <w:rPr>
          <w:highlight w:val="yellow"/>
        </w:rPr>
        <w:t>) {</w:t>
      </w:r>
    </w:p>
    <w:p w:rsidRPr="005A41D2" w:rsidR="007F3DA2" w:rsidP="321247BF" w:rsidRDefault="00230E2F" w14:paraId="6FAA96D4" w14:textId="168342D9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    </w:t>
      </w:r>
      <w:r w:rsidRPr="321247BF" w:rsidR="3DB42170">
        <w:rPr>
          <w:highlight w:val="yellow"/>
        </w:rPr>
        <w:t>alert(</w:t>
      </w:r>
      <w:r w:rsidRPr="321247BF" w:rsidR="3DB42170">
        <w:rPr>
          <w:highlight w:val="yellow"/>
        </w:rPr>
        <w:t>'Product created successfully!');</w:t>
      </w:r>
    </w:p>
    <w:p w:rsidRPr="005A41D2" w:rsidR="007F3DA2" w:rsidP="321247BF" w:rsidRDefault="00230E2F" w14:paraId="7F895690" w14:textId="45ECA6F5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    </w:t>
      </w:r>
      <w:r w:rsidRPr="321247BF" w:rsidR="3DB42170">
        <w:rPr>
          <w:highlight w:val="yellow"/>
        </w:rPr>
        <w:t xml:space="preserve">// You can add code here to </w:t>
      </w:r>
      <w:r w:rsidRPr="321247BF" w:rsidR="3DB42170">
        <w:rPr>
          <w:highlight w:val="yellow"/>
        </w:rPr>
        <w:t>submit</w:t>
      </w:r>
      <w:r w:rsidRPr="321247BF" w:rsidR="3DB42170">
        <w:rPr>
          <w:highlight w:val="yellow"/>
        </w:rPr>
        <w:t xml:space="preserve"> the form data to the server</w:t>
      </w:r>
    </w:p>
    <w:p w:rsidRPr="005A41D2" w:rsidR="007F3DA2" w:rsidP="321247BF" w:rsidRDefault="00230E2F" w14:paraId="48FD22B3" w14:textId="183DB15E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    </w:t>
      </w:r>
      <w:r w:rsidRPr="321247BF" w:rsidR="3DB42170">
        <w:rPr>
          <w:highlight w:val="yellow"/>
        </w:rPr>
        <w:t>}</w:t>
      </w:r>
    </w:p>
    <w:p w:rsidRPr="005A41D2" w:rsidR="007F3DA2" w:rsidP="321247BF" w:rsidRDefault="00230E2F" w14:paraId="344CE124" w14:textId="7E3F00CF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="3DB42170">
        <w:rPr/>
        <w:t xml:space="preserve">    </w:t>
      </w:r>
      <w:r w:rsidRPr="321247BF" w:rsidR="3DB42170">
        <w:rPr>
          <w:highlight w:val="yellow"/>
        </w:rPr>
        <w:t>});</w:t>
      </w:r>
    </w:p>
    <w:p w:rsidRPr="005A41D2" w:rsidR="007F3DA2" w:rsidP="321247BF" w:rsidRDefault="00230E2F" w14:paraId="1CFA2EB3" w14:textId="51B3567F">
      <w:pPr>
        <w:pStyle w:val="Normal"/>
        <w:spacing w:before="0" w:beforeAutospacing="off" w:after="0" w:afterAutospacing="off" w:line="240" w:lineRule="auto"/>
        <w:ind w:left="2160"/>
        <w:rPr>
          <w:highlight w:val="yellow"/>
        </w:rPr>
      </w:pPr>
      <w:r w:rsidRPr="321247BF" w:rsidR="3DB42170">
        <w:rPr>
          <w:highlight w:val="yellow"/>
        </w:rPr>
        <w:t>&lt;/script&gt;</w:t>
      </w:r>
    </w:p>
    <w:p w:rsidRPr="005A41D2" w:rsidR="007F3DA2" w:rsidP="3B0C168D" w:rsidRDefault="00230E2F" w14:paraId="09661E21" w14:textId="45F666A7">
      <w:pPr>
        <w:pStyle w:val="Normal"/>
        <w:spacing w:before="0" w:beforeAutospacing="off" w:after="0" w:afterAutospacing="off" w:line="240" w:lineRule="auto"/>
        <w:ind w:left="2160"/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</w:pPr>
      <w:r>
        <w:br/>
      </w:r>
    </w:p>
    <w:p w:rsidRPr="005A41D2" w:rsidR="007F3DA2" w:rsidP="3B0C168D" w:rsidRDefault="00230E2F" w14:paraId="5FB86F14" w14:textId="7C9DF400">
      <w:pPr>
        <w:pStyle w:val="ListParagraph"/>
        <w:numPr>
          <w:ilvl w:val="0"/>
          <w:numId w:val="24"/>
        </w:numPr>
        <w:spacing w:before="240" w:beforeAutospacing="off" w:after="24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321247BF" w:rsidR="356B31F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Understand the JavaScript Code</w:t>
      </w:r>
    </w:p>
    <w:p w:rsidR="356B31FB" w:rsidP="321247BF" w:rsidRDefault="356B31FB" w14:paraId="4F7F7765" w14:textId="1997E9DE">
      <w:pPr>
        <w:pStyle w:val="ListParagraph"/>
        <w:numPr>
          <w:ilvl w:val="1"/>
          <w:numId w:val="24"/>
        </w:numPr>
        <w:spacing w:before="240" w:beforeAutospacing="off" w:after="24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321247BF" w:rsidR="356B31FB">
        <w:rPr>
          <w:noProof w:val="0"/>
          <w:lang w:val="en-AU"/>
        </w:rPr>
        <w:t>The JavaScript code does the following:</w:t>
      </w:r>
    </w:p>
    <w:p w:rsidR="356B31FB" w:rsidP="321247BF" w:rsidRDefault="356B31FB" w14:paraId="03695F04" w14:textId="1D7867C2">
      <w:pPr>
        <w:pStyle w:val="ListParagraph"/>
        <w:numPr>
          <w:ilvl w:val="2"/>
          <w:numId w:val="24"/>
        </w:numPr>
        <w:spacing w:before="0" w:beforeAutospacing="off" w:after="0" w:afterAutospacing="off"/>
        <w:rPr>
          <w:noProof w:val="0"/>
          <w:lang w:val="en-AU"/>
        </w:rPr>
      </w:pPr>
      <w:r w:rsidRPr="321247BF" w:rsidR="356B31FB">
        <w:rPr>
          <w:noProof w:val="0"/>
          <w:lang w:val="en-AU"/>
        </w:rPr>
        <w:t>Listens for the form submission event.</w:t>
      </w:r>
    </w:p>
    <w:p w:rsidR="356B31FB" w:rsidP="321247BF" w:rsidRDefault="356B31FB" w14:paraId="442D06D6" w14:textId="59FEC114">
      <w:pPr>
        <w:pStyle w:val="ListParagraph"/>
        <w:numPr>
          <w:ilvl w:val="2"/>
          <w:numId w:val="24"/>
        </w:numPr>
        <w:spacing w:before="0" w:beforeAutospacing="off" w:after="0" w:afterAutospacing="off"/>
        <w:rPr>
          <w:noProof w:val="0"/>
          <w:lang w:val="en-AU"/>
        </w:rPr>
      </w:pPr>
      <w:r w:rsidRPr="321247BF" w:rsidR="356B31FB">
        <w:rPr>
          <w:noProof w:val="0"/>
          <w:lang w:val="en-AU"/>
        </w:rPr>
        <w:t>Prevents the default form submission.</w:t>
      </w:r>
    </w:p>
    <w:p w:rsidR="356B31FB" w:rsidP="321247BF" w:rsidRDefault="356B31FB" w14:paraId="7B0948E6" w14:textId="71640444">
      <w:pPr>
        <w:pStyle w:val="ListParagraph"/>
        <w:numPr>
          <w:ilvl w:val="2"/>
          <w:numId w:val="24"/>
        </w:numPr>
        <w:spacing w:before="0" w:beforeAutospacing="off" w:after="0" w:afterAutospacing="off"/>
        <w:rPr>
          <w:noProof w:val="0"/>
          <w:lang w:val="en-AU"/>
        </w:rPr>
      </w:pPr>
      <w:r w:rsidRPr="321247BF" w:rsidR="356B31FB">
        <w:rPr>
          <w:noProof w:val="0"/>
          <w:lang w:val="en-AU"/>
        </w:rPr>
        <w:t>Retrieves and trims the form values.</w:t>
      </w:r>
    </w:p>
    <w:p w:rsidR="356B31FB" w:rsidP="321247BF" w:rsidRDefault="356B31FB" w14:paraId="69FD4733" w14:textId="5B936CB2">
      <w:pPr>
        <w:pStyle w:val="ListParagraph"/>
        <w:numPr>
          <w:ilvl w:val="2"/>
          <w:numId w:val="24"/>
        </w:numPr>
        <w:spacing w:before="0" w:beforeAutospacing="off" w:after="0" w:afterAutospacing="off"/>
        <w:rPr>
          <w:noProof w:val="0"/>
          <w:lang w:val="en-AU"/>
        </w:rPr>
      </w:pPr>
      <w:r w:rsidRPr="321247BF" w:rsidR="356B31FB">
        <w:rPr>
          <w:noProof w:val="0"/>
          <w:lang w:val="en-AU"/>
        </w:rPr>
        <w:t>Validates the form fields:</w:t>
      </w:r>
    </w:p>
    <w:p w:rsidR="356B31FB" w:rsidP="321247BF" w:rsidRDefault="356B31FB" w14:paraId="7623E29F" w14:textId="287891B2">
      <w:pPr>
        <w:pStyle w:val="ListParagraph"/>
        <w:numPr>
          <w:ilvl w:val="3"/>
          <w:numId w:val="24"/>
        </w:numPr>
        <w:spacing w:before="0" w:beforeAutospacing="off" w:after="0" w:afterAutospacing="off"/>
        <w:rPr>
          <w:noProof w:val="0"/>
          <w:lang w:val="en-AU"/>
        </w:rPr>
      </w:pPr>
      <w:r w:rsidRPr="321247BF" w:rsidR="356B31FB">
        <w:rPr>
          <w:noProof w:val="0"/>
          <w:lang w:val="en-AU"/>
        </w:rPr>
        <w:t>Checks if the product name is between 3 and 50 characters.</w:t>
      </w:r>
    </w:p>
    <w:p w:rsidR="356B31FB" w:rsidP="321247BF" w:rsidRDefault="356B31FB" w14:paraId="7339DD7C" w14:textId="2934ADBA">
      <w:pPr>
        <w:pStyle w:val="ListParagraph"/>
        <w:numPr>
          <w:ilvl w:val="3"/>
          <w:numId w:val="24"/>
        </w:numPr>
        <w:spacing w:before="0" w:beforeAutospacing="off" w:after="0" w:afterAutospacing="off"/>
        <w:rPr>
          <w:noProof w:val="0"/>
          <w:lang w:val="en-AU"/>
        </w:rPr>
      </w:pPr>
      <w:r w:rsidRPr="321247BF" w:rsidR="356B31FB">
        <w:rPr>
          <w:noProof w:val="0"/>
          <w:lang w:val="en-AU"/>
        </w:rPr>
        <w:t>Ensures the product description is between 10 and 200 characters.</w:t>
      </w:r>
    </w:p>
    <w:p w:rsidR="356B31FB" w:rsidP="321247BF" w:rsidRDefault="356B31FB" w14:paraId="19C49742" w14:textId="3C72C02F">
      <w:pPr>
        <w:pStyle w:val="ListParagraph"/>
        <w:numPr>
          <w:ilvl w:val="3"/>
          <w:numId w:val="24"/>
        </w:numPr>
        <w:spacing w:before="0" w:beforeAutospacing="off" w:after="0" w:afterAutospacing="off"/>
        <w:rPr>
          <w:noProof w:val="0"/>
          <w:lang w:val="en-AU"/>
        </w:rPr>
      </w:pPr>
      <w:r w:rsidRPr="321247BF" w:rsidR="356B31FB">
        <w:rPr>
          <w:noProof w:val="0"/>
          <w:lang w:val="en-AU"/>
        </w:rPr>
        <w:t>Validates the product price to ensure it is a positive number.</w:t>
      </w:r>
    </w:p>
    <w:p w:rsidR="356B31FB" w:rsidP="321247BF" w:rsidRDefault="356B31FB" w14:paraId="507A39C4" w14:textId="78100760">
      <w:pPr>
        <w:pStyle w:val="ListParagraph"/>
        <w:numPr>
          <w:ilvl w:val="2"/>
          <w:numId w:val="24"/>
        </w:numPr>
        <w:spacing w:before="0" w:beforeAutospacing="off" w:after="0" w:afterAutospacing="off"/>
        <w:rPr>
          <w:noProof w:val="0"/>
          <w:lang w:val="en-AU"/>
        </w:rPr>
      </w:pPr>
      <w:r w:rsidRPr="321247BF" w:rsidR="356B31FB">
        <w:rPr>
          <w:noProof w:val="0"/>
          <w:lang w:val="en-AU"/>
        </w:rPr>
        <w:t>If all validations pass, it alerts the user that the product has been created successfully.</w:t>
      </w:r>
    </w:p>
    <w:p w:rsidR="022A9E4B" w:rsidP="321247BF" w:rsidRDefault="022A9E4B" w14:paraId="5A1B6C12" w14:textId="0B4DEB57">
      <w:pPr>
        <w:pStyle w:val="ListParagraph"/>
        <w:numPr>
          <w:ilvl w:val="0"/>
          <w:numId w:val="24"/>
        </w:numPr>
        <w:spacing w:before="240" w:beforeAutospacing="off" w:after="24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Enhance User Feedback</w:t>
      </w:r>
    </w:p>
    <w:p w:rsidR="022A9E4B" w:rsidP="321247BF" w:rsidRDefault="022A9E4B" w14:paraId="48D9BD01" w14:textId="30D332C5">
      <w:pPr>
        <w:pStyle w:val="ListParagraph"/>
        <w:numPr>
          <w:ilvl w:val="1"/>
          <w:numId w:val="24"/>
        </w:numPr>
        <w:spacing w:before="240" w:beforeAutospacing="off" w:after="24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Instead of using alert, you can enhance the user experience by displaying validation messages directly in the form. Update the HTML structure to include message containers:</w:t>
      </w:r>
    </w:p>
    <w:p w:rsidR="321247BF" w:rsidP="321247BF" w:rsidRDefault="321247BF" w14:paraId="59E5DE49" w14:textId="160BC4F7">
      <w:pPr>
        <w:pStyle w:val="ListParagraph"/>
        <w:spacing w:before="240" w:beforeAutospacing="off" w:after="240" w:afterAutospacing="off" w:line="240" w:lineRule="auto"/>
        <w:ind w:left="144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</w:p>
    <w:p w:rsidR="022A9E4B" w:rsidP="321247BF" w:rsidRDefault="022A9E4B" w14:paraId="455B89DA" w14:textId="18BC3757">
      <w:pPr>
        <w:pStyle w:val="ListParagraph"/>
        <w:spacing w:before="240" w:beforeAutospacing="off" w:after="240" w:afterAutospacing="off" w:line="240" w:lineRule="auto"/>
        <w:ind w:left="144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&lt;div class="container"&gt;</w:t>
      </w:r>
    </w:p>
    <w:p w:rsidR="022A9E4B" w:rsidP="321247BF" w:rsidRDefault="022A9E4B" w14:paraId="32B80733" w14:textId="16FF79A9">
      <w:pPr>
        <w:pStyle w:val="ListParagraph"/>
        <w:spacing w:before="240" w:beforeAutospacing="off" w:after="240" w:afterAutospacing="off" w:line="240" w:lineRule="auto"/>
        <w:ind w:left="144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  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&lt;h1&gt;Create a Product&lt;/h1&gt;</w:t>
      </w:r>
    </w:p>
    <w:p w:rsidR="022A9E4B" w:rsidP="321247BF" w:rsidRDefault="022A9E4B" w14:paraId="00CDA5F3" w14:textId="6FFF9E91">
      <w:pPr>
        <w:pStyle w:val="ListParagraph"/>
        <w:spacing w:before="240" w:beforeAutospacing="off" w:after="240" w:afterAutospacing="off" w:line="240" w:lineRule="auto"/>
        <w:ind w:left="144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  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&lt;form id="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productForm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"&gt;</w:t>
      </w:r>
    </w:p>
    <w:p w:rsidR="022A9E4B" w:rsidP="321247BF" w:rsidRDefault="022A9E4B" w14:paraId="44814311" w14:textId="3F9D31F3">
      <w:pPr>
        <w:pStyle w:val="ListParagraph"/>
        <w:spacing w:before="240" w:beforeAutospacing="off" w:after="240" w:afterAutospacing="off" w:line="240" w:lineRule="auto"/>
        <w:ind w:left="144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      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&lt;label for="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productName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"&gt;Product Name&lt;/label&gt;</w:t>
      </w:r>
    </w:p>
    <w:p w:rsidR="022A9E4B" w:rsidP="321247BF" w:rsidRDefault="022A9E4B" w14:paraId="0DD10FFB" w14:textId="7B182DF3">
      <w:pPr>
        <w:pStyle w:val="ListParagraph"/>
        <w:spacing w:before="240" w:beforeAutospacing="off" w:after="240" w:afterAutospacing="off" w:line="240" w:lineRule="auto"/>
        <w:ind w:left="144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      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&lt;input type="text" id="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productName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" name="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productName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 xml:space="preserve">" 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required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&gt;</w:t>
      </w:r>
    </w:p>
    <w:p w:rsidR="022A9E4B" w:rsidP="321247BF" w:rsidRDefault="022A9E4B" w14:paraId="57856D36" w14:textId="58EA3C82">
      <w:pPr>
        <w:pStyle w:val="ListParagraph"/>
        <w:spacing w:before="240" w:beforeAutospacing="off" w:after="240" w:afterAutospacing="off" w:line="240" w:lineRule="auto"/>
        <w:ind w:left="144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      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&lt;div id="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productNameError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" class="error"&gt;&lt;/div&gt;</w:t>
      </w:r>
    </w:p>
    <w:p w:rsidR="022A9E4B" w:rsidP="321247BF" w:rsidRDefault="022A9E4B" w14:paraId="0689EA5A" w14:textId="376D7B48">
      <w:pPr>
        <w:pStyle w:val="ListParagraph"/>
        <w:spacing w:before="240" w:beforeAutospacing="off" w:after="240" w:afterAutospacing="off" w:line="240" w:lineRule="auto"/>
        <w:ind w:left="144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 xml:space="preserve"> </w:t>
      </w:r>
    </w:p>
    <w:p w:rsidR="022A9E4B" w:rsidP="321247BF" w:rsidRDefault="022A9E4B" w14:paraId="43618201" w14:textId="4DE0B963">
      <w:pPr>
        <w:pStyle w:val="ListParagraph"/>
        <w:spacing w:before="240" w:beforeAutospacing="off" w:after="240" w:afterAutospacing="off" w:line="240" w:lineRule="auto"/>
        <w:ind w:left="144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      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&lt;label for="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productDescription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"&gt;Product Description&lt;/label&gt;</w:t>
      </w:r>
    </w:p>
    <w:p w:rsidR="022A9E4B" w:rsidP="321247BF" w:rsidRDefault="022A9E4B" w14:paraId="2F4D0DF8" w14:textId="01429F3E">
      <w:pPr>
        <w:pStyle w:val="ListParagraph"/>
        <w:spacing w:before="240" w:beforeAutospacing="off" w:after="240" w:afterAutospacing="off" w:line="240" w:lineRule="auto"/>
        <w:ind w:left="144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      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&lt;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textarea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 xml:space="preserve"> id="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productDescription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" name="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productDescription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 xml:space="preserve">" rows="5" 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required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&gt;&lt;/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textarea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&gt;</w:t>
      </w:r>
    </w:p>
    <w:p w:rsidR="022A9E4B" w:rsidP="321247BF" w:rsidRDefault="022A9E4B" w14:paraId="2379C41C" w14:textId="3C1579A7">
      <w:pPr>
        <w:pStyle w:val="ListParagraph"/>
        <w:spacing w:before="240" w:beforeAutospacing="off" w:after="240" w:afterAutospacing="off" w:line="240" w:lineRule="auto"/>
        <w:ind w:left="144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      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&lt;div id="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productDescriptionError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" class="error"&gt;&lt;/div&gt;</w:t>
      </w:r>
    </w:p>
    <w:p w:rsidR="022A9E4B" w:rsidP="321247BF" w:rsidRDefault="022A9E4B" w14:paraId="3C1AE7DD" w14:textId="3EAB810E">
      <w:pPr>
        <w:pStyle w:val="ListParagraph"/>
        <w:spacing w:before="240" w:beforeAutospacing="off" w:after="240" w:afterAutospacing="off" w:line="240" w:lineRule="auto"/>
        <w:ind w:left="144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 xml:space="preserve"> </w:t>
      </w:r>
    </w:p>
    <w:p w:rsidR="022A9E4B" w:rsidP="321247BF" w:rsidRDefault="022A9E4B" w14:paraId="2ECD4C63" w14:textId="1827AD61">
      <w:pPr>
        <w:pStyle w:val="ListParagraph"/>
        <w:spacing w:before="240" w:beforeAutospacing="off" w:after="240" w:afterAutospacing="off" w:line="240" w:lineRule="auto"/>
        <w:ind w:left="144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      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&lt;label for="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productPrice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"&gt;Product Price&lt;/label&gt;</w:t>
      </w:r>
    </w:p>
    <w:p w:rsidR="022A9E4B" w:rsidP="321247BF" w:rsidRDefault="022A9E4B" w14:paraId="09EFE0D9" w14:textId="73D1F31B">
      <w:pPr>
        <w:pStyle w:val="ListParagraph"/>
        <w:spacing w:before="240" w:beforeAutospacing="off" w:after="240" w:afterAutospacing="off" w:line="240" w:lineRule="auto"/>
        <w:ind w:left="144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      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&lt;input type="number" id="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productPrice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" name="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productPrice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 xml:space="preserve">" 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required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&gt;</w:t>
      </w:r>
    </w:p>
    <w:p w:rsidR="022A9E4B" w:rsidP="321247BF" w:rsidRDefault="022A9E4B" w14:paraId="79217AB6" w14:textId="0B4CA1DF">
      <w:pPr>
        <w:pStyle w:val="ListParagraph"/>
        <w:spacing w:before="240" w:beforeAutospacing="off" w:after="240" w:afterAutospacing="off" w:line="240" w:lineRule="auto"/>
        <w:ind w:left="144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      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&lt;div id="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productPriceError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" class="error"&gt;&lt;/div&gt;</w:t>
      </w:r>
    </w:p>
    <w:p w:rsidR="022A9E4B" w:rsidP="321247BF" w:rsidRDefault="022A9E4B" w14:paraId="36633C04" w14:textId="4C1B1866">
      <w:pPr>
        <w:pStyle w:val="ListParagraph"/>
        <w:spacing w:before="240" w:beforeAutospacing="off" w:after="240" w:afterAutospacing="off" w:line="240" w:lineRule="auto"/>
        <w:ind w:left="144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 xml:space="preserve"> </w:t>
      </w:r>
    </w:p>
    <w:p w:rsidR="022A9E4B" w:rsidP="321247BF" w:rsidRDefault="022A9E4B" w14:paraId="58122BC3" w14:textId="536A8F8B">
      <w:pPr>
        <w:pStyle w:val="ListParagraph"/>
        <w:spacing w:before="240" w:beforeAutospacing="off" w:after="240" w:afterAutospacing="off" w:line="240" w:lineRule="auto"/>
        <w:ind w:left="144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      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&lt;button type="submit"&gt;Create Product&lt;/button&gt;</w:t>
      </w:r>
    </w:p>
    <w:p w:rsidR="022A9E4B" w:rsidP="321247BF" w:rsidRDefault="022A9E4B" w14:paraId="69F750BF" w14:textId="3C3898E4">
      <w:pPr>
        <w:pStyle w:val="ListParagraph"/>
        <w:spacing w:before="240" w:beforeAutospacing="off" w:after="240" w:afterAutospacing="off" w:line="240" w:lineRule="auto"/>
        <w:ind w:left="144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 xml:space="preserve">    </w:t>
      </w: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&lt;/form&gt;</w:t>
      </w:r>
    </w:p>
    <w:p w:rsidR="022A9E4B" w:rsidP="321247BF" w:rsidRDefault="022A9E4B" w14:paraId="1F8F76CE" w14:textId="30EEAE61">
      <w:pPr>
        <w:pStyle w:val="ListParagraph"/>
        <w:spacing w:before="240" w:beforeAutospacing="off" w:after="240" w:afterAutospacing="off" w:line="240" w:lineRule="auto"/>
        <w:ind w:left="1440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</w:pP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AU"/>
        </w:rPr>
        <w:t>&lt;/div&gt;</w:t>
      </w:r>
    </w:p>
    <w:p w:rsidR="321247BF" w:rsidP="321247BF" w:rsidRDefault="321247BF" w14:paraId="081E2F50" w14:textId="71B934D2">
      <w:pPr>
        <w:pStyle w:val="ListParagraph"/>
        <w:spacing w:before="240" w:beforeAutospacing="off" w:after="240" w:afterAutospacing="off" w:line="240" w:lineRule="auto"/>
        <w:ind w:left="144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</w:p>
    <w:p w:rsidRPr="005A41D2" w:rsidR="007F3DA2" w:rsidP="3B0C168D" w:rsidRDefault="00230E2F" w14:paraId="79D8EC2B" w14:textId="557BD940">
      <w:pPr>
        <w:pStyle w:val="ListParagraph"/>
        <w:numPr>
          <w:ilvl w:val="0"/>
          <w:numId w:val="24"/>
        </w:numPr>
        <w:spacing w:before="240" w:beforeAutospacing="off" w:after="240" w:afterAutospacing="off" w:line="24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</w:pPr>
      <w:r w:rsidRPr="321247BF" w:rsidR="022A9E4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AU"/>
        </w:rPr>
        <w:t>Update JavaScript for Enhanced Feedback</w:t>
      </w:r>
    </w:p>
    <w:p w:rsidRPr="005A41D2" w:rsidR="007F3DA2" w:rsidP="3B0C168D" w:rsidRDefault="00230E2F" w14:paraId="6BF6A94C" w14:textId="441221FB">
      <w:pPr>
        <w:pStyle w:val="ListParagraph"/>
        <w:numPr>
          <w:ilvl w:val="1"/>
          <w:numId w:val="24"/>
        </w:numPr>
        <w:spacing w:before="0" w:beforeAutospacing="off" w:after="0" w:afterAutospacing="off" w:line="240" w:lineRule="auto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321247BF" w:rsidR="022A9E4B">
        <w:rPr>
          <w:rFonts w:ascii="Calibri" w:hAnsi="Calibri" w:eastAsia="Calibri" w:cs="Calibri"/>
          <w:noProof w:val="0"/>
          <w:sz w:val="24"/>
          <w:szCs w:val="24"/>
          <w:lang w:val="en-AU"/>
        </w:rPr>
        <w:t>Modify the JavaScript to display error messages in the form:</w:t>
      </w:r>
    </w:p>
    <w:p w:rsidRPr="005A41D2" w:rsidR="007F3DA2" w:rsidP="3B0C168D" w:rsidRDefault="00230E2F" w14:paraId="017E173A" w14:textId="50842EE8">
      <w:pPr>
        <w:pStyle w:val="ListParagraph"/>
        <w:spacing w:before="0" w:beforeAutospacing="off" w:after="0" w:afterAutospacing="off" w:line="240" w:lineRule="auto"/>
        <w:ind w:left="720"/>
        <w:rPr>
          <w:rFonts w:ascii="Calibri" w:hAnsi="Calibri" w:eastAsia="Calibri" w:cs="Calibri"/>
          <w:noProof w:val="0"/>
          <w:sz w:val="24"/>
          <w:szCs w:val="24"/>
          <w:lang w:val="en-AU"/>
        </w:rPr>
      </w:pPr>
    </w:p>
    <w:p w:rsidRPr="005A41D2" w:rsidR="007F3DA2" w:rsidP="321247BF" w:rsidRDefault="00230E2F" w14:paraId="4742E34C" w14:textId="7AFCF8A6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Pr="321247BF" w:rsidR="022A9E4B">
        <w:rPr>
          <w:highlight w:val="yellow"/>
        </w:rPr>
        <w:t>document.getElementById</w:t>
      </w:r>
      <w:r w:rsidRPr="321247BF" w:rsidR="022A9E4B">
        <w:rPr>
          <w:highlight w:val="yellow"/>
        </w:rPr>
        <w:t>('</w:t>
      </w:r>
      <w:r w:rsidRPr="321247BF" w:rsidR="022A9E4B">
        <w:rPr>
          <w:highlight w:val="yellow"/>
        </w:rPr>
        <w:t>productForm</w:t>
      </w:r>
      <w:r w:rsidRPr="321247BF" w:rsidR="022A9E4B">
        <w:rPr>
          <w:highlight w:val="yellow"/>
        </w:rPr>
        <w:t>').</w:t>
      </w:r>
      <w:r w:rsidRPr="321247BF" w:rsidR="022A9E4B">
        <w:rPr>
          <w:highlight w:val="yellow"/>
        </w:rPr>
        <w:t>addEventListener</w:t>
      </w:r>
      <w:r w:rsidRPr="321247BF" w:rsidR="022A9E4B">
        <w:rPr>
          <w:highlight w:val="yellow"/>
        </w:rPr>
        <w:t>('submit', function(event) {</w:t>
      </w:r>
    </w:p>
    <w:p w:rsidRPr="005A41D2" w:rsidR="007F3DA2" w:rsidP="321247BF" w:rsidRDefault="00230E2F" w14:paraId="581BCBCC" w14:textId="78C68E51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</w:t>
      </w:r>
      <w:r w:rsidRPr="321247BF" w:rsidR="022A9E4B">
        <w:rPr>
          <w:highlight w:val="yellow"/>
        </w:rPr>
        <w:t>event.preventDefault</w:t>
      </w:r>
      <w:r w:rsidRPr="321247BF" w:rsidR="022A9E4B">
        <w:rPr>
          <w:highlight w:val="yellow"/>
        </w:rPr>
        <w:t>();</w:t>
      </w:r>
    </w:p>
    <w:p w:rsidRPr="005A41D2" w:rsidR="007F3DA2" w:rsidP="321247BF" w:rsidRDefault="00230E2F" w14:paraId="1525A9B5" w14:textId="212FA37A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Pr="321247BF" w:rsidR="022A9E4B">
        <w:rPr>
          <w:highlight w:val="yellow"/>
        </w:rPr>
        <w:t xml:space="preserve"> </w:t>
      </w:r>
    </w:p>
    <w:p w:rsidRPr="005A41D2" w:rsidR="007F3DA2" w:rsidP="321247BF" w:rsidRDefault="00230E2F" w14:paraId="6114D8AA" w14:textId="6AD7625F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</w:t>
      </w:r>
      <w:r w:rsidRPr="321247BF" w:rsidR="022A9E4B">
        <w:rPr>
          <w:highlight w:val="yellow"/>
        </w:rPr>
        <w:t>// Get form values</w:t>
      </w:r>
    </w:p>
    <w:p w:rsidRPr="005A41D2" w:rsidR="007F3DA2" w:rsidP="321247BF" w:rsidRDefault="00230E2F" w14:paraId="12CF3734" w14:textId="0F178540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</w:t>
      </w:r>
      <w:r w:rsidRPr="321247BF" w:rsidR="022A9E4B">
        <w:rPr>
          <w:highlight w:val="yellow"/>
        </w:rPr>
        <w:t xml:space="preserve">const </w:t>
      </w:r>
      <w:r w:rsidRPr="321247BF" w:rsidR="022A9E4B">
        <w:rPr>
          <w:highlight w:val="yellow"/>
        </w:rPr>
        <w:t>productName</w:t>
      </w:r>
      <w:r w:rsidRPr="321247BF" w:rsidR="022A9E4B">
        <w:rPr>
          <w:highlight w:val="yellow"/>
        </w:rPr>
        <w:t xml:space="preserve"> = </w:t>
      </w:r>
      <w:r w:rsidRPr="321247BF" w:rsidR="022A9E4B">
        <w:rPr>
          <w:highlight w:val="yellow"/>
        </w:rPr>
        <w:t>document.getElementById</w:t>
      </w:r>
      <w:r w:rsidRPr="321247BF" w:rsidR="022A9E4B">
        <w:rPr>
          <w:highlight w:val="yellow"/>
        </w:rPr>
        <w:t>('</w:t>
      </w:r>
      <w:r w:rsidRPr="321247BF" w:rsidR="022A9E4B">
        <w:rPr>
          <w:highlight w:val="yellow"/>
        </w:rPr>
        <w:t>productName</w:t>
      </w:r>
      <w:r w:rsidRPr="321247BF" w:rsidR="022A9E4B">
        <w:rPr>
          <w:highlight w:val="yellow"/>
        </w:rPr>
        <w:t>').</w:t>
      </w:r>
      <w:r w:rsidRPr="321247BF" w:rsidR="022A9E4B">
        <w:rPr>
          <w:highlight w:val="yellow"/>
        </w:rPr>
        <w:t>value.trim</w:t>
      </w:r>
      <w:r w:rsidRPr="321247BF" w:rsidR="022A9E4B">
        <w:rPr>
          <w:highlight w:val="yellow"/>
        </w:rPr>
        <w:t>();</w:t>
      </w:r>
    </w:p>
    <w:p w:rsidRPr="005A41D2" w:rsidR="007F3DA2" w:rsidP="321247BF" w:rsidRDefault="00230E2F" w14:paraId="76035674" w14:textId="4FF4447A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</w:t>
      </w:r>
      <w:r w:rsidRPr="321247BF" w:rsidR="022A9E4B">
        <w:rPr>
          <w:highlight w:val="yellow"/>
        </w:rPr>
        <w:t xml:space="preserve">const </w:t>
      </w:r>
      <w:r w:rsidRPr="321247BF" w:rsidR="022A9E4B">
        <w:rPr>
          <w:highlight w:val="yellow"/>
        </w:rPr>
        <w:t>productDescription</w:t>
      </w:r>
      <w:r w:rsidRPr="321247BF" w:rsidR="022A9E4B">
        <w:rPr>
          <w:highlight w:val="yellow"/>
        </w:rPr>
        <w:t xml:space="preserve"> = </w:t>
      </w:r>
      <w:r w:rsidRPr="321247BF" w:rsidR="022A9E4B">
        <w:rPr>
          <w:highlight w:val="yellow"/>
        </w:rPr>
        <w:t>document.getElementById</w:t>
      </w:r>
      <w:r w:rsidRPr="321247BF" w:rsidR="022A9E4B">
        <w:rPr>
          <w:highlight w:val="yellow"/>
        </w:rPr>
        <w:t>('</w:t>
      </w:r>
      <w:r w:rsidRPr="321247BF" w:rsidR="022A9E4B">
        <w:rPr>
          <w:highlight w:val="yellow"/>
        </w:rPr>
        <w:t>productDescription</w:t>
      </w:r>
      <w:r w:rsidRPr="321247BF" w:rsidR="022A9E4B">
        <w:rPr>
          <w:highlight w:val="yellow"/>
        </w:rPr>
        <w:t>').</w:t>
      </w:r>
      <w:r w:rsidRPr="321247BF" w:rsidR="022A9E4B">
        <w:rPr>
          <w:highlight w:val="yellow"/>
        </w:rPr>
        <w:t>value.trim</w:t>
      </w:r>
      <w:r w:rsidRPr="321247BF" w:rsidR="022A9E4B">
        <w:rPr>
          <w:highlight w:val="yellow"/>
        </w:rPr>
        <w:t>();</w:t>
      </w:r>
    </w:p>
    <w:p w:rsidRPr="005A41D2" w:rsidR="007F3DA2" w:rsidP="321247BF" w:rsidRDefault="00230E2F" w14:paraId="6380CC19" w14:textId="0691CAD4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</w:t>
      </w:r>
      <w:r w:rsidRPr="321247BF" w:rsidR="022A9E4B">
        <w:rPr>
          <w:highlight w:val="yellow"/>
        </w:rPr>
        <w:t xml:space="preserve">const </w:t>
      </w:r>
      <w:r w:rsidRPr="321247BF" w:rsidR="022A9E4B">
        <w:rPr>
          <w:highlight w:val="yellow"/>
        </w:rPr>
        <w:t>productPrice</w:t>
      </w:r>
      <w:r w:rsidRPr="321247BF" w:rsidR="022A9E4B">
        <w:rPr>
          <w:highlight w:val="yellow"/>
        </w:rPr>
        <w:t xml:space="preserve"> = </w:t>
      </w:r>
      <w:r w:rsidRPr="321247BF" w:rsidR="022A9E4B">
        <w:rPr>
          <w:highlight w:val="yellow"/>
        </w:rPr>
        <w:t>parseFloat</w:t>
      </w:r>
      <w:r w:rsidRPr="321247BF" w:rsidR="022A9E4B">
        <w:rPr>
          <w:highlight w:val="yellow"/>
        </w:rPr>
        <w:t>(</w:t>
      </w:r>
      <w:r w:rsidRPr="321247BF" w:rsidR="022A9E4B">
        <w:rPr>
          <w:highlight w:val="yellow"/>
        </w:rPr>
        <w:t>document.getElementById</w:t>
      </w:r>
      <w:r w:rsidRPr="321247BF" w:rsidR="022A9E4B">
        <w:rPr>
          <w:highlight w:val="yellow"/>
        </w:rPr>
        <w:t>('</w:t>
      </w:r>
      <w:r w:rsidRPr="321247BF" w:rsidR="022A9E4B">
        <w:rPr>
          <w:highlight w:val="yellow"/>
        </w:rPr>
        <w:t>productPrice</w:t>
      </w:r>
      <w:r w:rsidRPr="321247BF" w:rsidR="022A9E4B">
        <w:rPr>
          <w:highlight w:val="yellow"/>
        </w:rPr>
        <w:t>').value);</w:t>
      </w:r>
    </w:p>
    <w:p w:rsidRPr="005A41D2" w:rsidR="007F3DA2" w:rsidP="321247BF" w:rsidRDefault="00230E2F" w14:paraId="2B4C61DB" w14:textId="7482A0AD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Pr="321247BF" w:rsidR="022A9E4B">
        <w:rPr>
          <w:highlight w:val="yellow"/>
        </w:rPr>
        <w:t xml:space="preserve"> </w:t>
      </w:r>
    </w:p>
    <w:p w:rsidRPr="005A41D2" w:rsidR="007F3DA2" w:rsidP="321247BF" w:rsidRDefault="00230E2F" w14:paraId="6288E2C4" w14:textId="251E1492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</w:t>
      </w:r>
      <w:r w:rsidRPr="321247BF" w:rsidR="022A9E4B">
        <w:rPr>
          <w:highlight w:val="yellow"/>
        </w:rPr>
        <w:t>// Get error message containers</w:t>
      </w:r>
    </w:p>
    <w:p w:rsidRPr="005A41D2" w:rsidR="007F3DA2" w:rsidP="321247BF" w:rsidRDefault="00230E2F" w14:paraId="72254123" w14:textId="2CC39B13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</w:t>
      </w:r>
      <w:r w:rsidRPr="321247BF" w:rsidR="022A9E4B">
        <w:rPr>
          <w:highlight w:val="yellow"/>
        </w:rPr>
        <w:t xml:space="preserve">const </w:t>
      </w:r>
      <w:r w:rsidRPr="321247BF" w:rsidR="022A9E4B">
        <w:rPr>
          <w:highlight w:val="yellow"/>
        </w:rPr>
        <w:t>productNameError</w:t>
      </w:r>
      <w:r w:rsidRPr="321247BF" w:rsidR="022A9E4B">
        <w:rPr>
          <w:highlight w:val="yellow"/>
        </w:rPr>
        <w:t xml:space="preserve"> = </w:t>
      </w:r>
      <w:r w:rsidRPr="321247BF" w:rsidR="022A9E4B">
        <w:rPr>
          <w:highlight w:val="yellow"/>
        </w:rPr>
        <w:t>document.getElementById</w:t>
      </w:r>
      <w:r w:rsidRPr="321247BF" w:rsidR="022A9E4B">
        <w:rPr>
          <w:highlight w:val="yellow"/>
        </w:rPr>
        <w:t>('</w:t>
      </w:r>
      <w:r w:rsidRPr="321247BF" w:rsidR="022A9E4B">
        <w:rPr>
          <w:highlight w:val="yellow"/>
        </w:rPr>
        <w:t>productNameError</w:t>
      </w:r>
      <w:r w:rsidRPr="321247BF" w:rsidR="022A9E4B">
        <w:rPr>
          <w:highlight w:val="yellow"/>
        </w:rPr>
        <w:t>');</w:t>
      </w:r>
    </w:p>
    <w:p w:rsidRPr="005A41D2" w:rsidR="007F3DA2" w:rsidP="321247BF" w:rsidRDefault="00230E2F" w14:paraId="649B27F2" w14:textId="28359E1E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</w:t>
      </w:r>
      <w:r w:rsidRPr="321247BF" w:rsidR="022A9E4B">
        <w:rPr>
          <w:highlight w:val="yellow"/>
        </w:rPr>
        <w:t xml:space="preserve">const </w:t>
      </w:r>
      <w:r w:rsidRPr="321247BF" w:rsidR="022A9E4B">
        <w:rPr>
          <w:highlight w:val="yellow"/>
        </w:rPr>
        <w:t>productDescriptionError</w:t>
      </w:r>
      <w:r w:rsidRPr="321247BF" w:rsidR="022A9E4B">
        <w:rPr>
          <w:highlight w:val="yellow"/>
        </w:rPr>
        <w:t xml:space="preserve"> = </w:t>
      </w:r>
      <w:r w:rsidRPr="321247BF" w:rsidR="022A9E4B">
        <w:rPr>
          <w:highlight w:val="yellow"/>
        </w:rPr>
        <w:t>document.getElementById</w:t>
      </w:r>
      <w:r w:rsidRPr="321247BF" w:rsidR="022A9E4B">
        <w:rPr>
          <w:highlight w:val="yellow"/>
        </w:rPr>
        <w:t>('</w:t>
      </w:r>
      <w:r w:rsidRPr="321247BF" w:rsidR="022A9E4B">
        <w:rPr>
          <w:highlight w:val="yellow"/>
        </w:rPr>
        <w:t>productDescriptionError</w:t>
      </w:r>
      <w:r w:rsidRPr="321247BF" w:rsidR="022A9E4B">
        <w:rPr>
          <w:highlight w:val="yellow"/>
        </w:rPr>
        <w:t>');</w:t>
      </w:r>
    </w:p>
    <w:p w:rsidRPr="005A41D2" w:rsidR="007F3DA2" w:rsidP="321247BF" w:rsidRDefault="00230E2F" w14:paraId="48CCD634" w14:textId="678723BD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</w:t>
      </w:r>
      <w:r w:rsidRPr="321247BF" w:rsidR="022A9E4B">
        <w:rPr>
          <w:highlight w:val="yellow"/>
        </w:rPr>
        <w:t xml:space="preserve">const </w:t>
      </w:r>
      <w:r w:rsidRPr="321247BF" w:rsidR="022A9E4B">
        <w:rPr>
          <w:highlight w:val="yellow"/>
        </w:rPr>
        <w:t>productPriceError</w:t>
      </w:r>
      <w:r w:rsidRPr="321247BF" w:rsidR="022A9E4B">
        <w:rPr>
          <w:highlight w:val="yellow"/>
        </w:rPr>
        <w:t xml:space="preserve"> = </w:t>
      </w:r>
      <w:r w:rsidRPr="321247BF" w:rsidR="022A9E4B">
        <w:rPr>
          <w:highlight w:val="yellow"/>
        </w:rPr>
        <w:t>document.getElementById</w:t>
      </w:r>
      <w:r w:rsidRPr="321247BF" w:rsidR="022A9E4B">
        <w:rPr>
          <w:highlight w:val="yellow"/>
        </w:rPr>
        <w:t>('</w:t>
      </w:r>
      <w:r w:rsidRPr="321247BF" w:rsidR="022A9E4B">
        <w:rPr>
          <w:highlight w:val="yellow"/>
        </w:rPr>
        <w:t>productPriceError</w:t>
      </w:r>
      <w:r w:rsidRPr="321247BF" w:rsidR="022A9E4B">
        <w:rPr>
          <w:highlight w:val="yellow"/>
        </w:rPr>
        <w:t>');</w:t>
      </w:r>
    </w:p>
    <w:p w:rsidRPr="005A41D2" w:rsidR="007F3DA2" w:rsidP="321247BF" w:rsidRDefault="00230E2F" w14:paraId="06F10721" w14:textId="656F82F5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Pr="321247BF" w:rsidR="022A9E4B">
        <w:rPr>
          <w:highlight w:val="yellow"/>
        </w:rPr>
        <w:t xml:space="preserve"> </w:t>
      </w:r>
    </w:p>
    <w:p w:rsidRPr="005A41D2" w:rsidR="007F3DA2" w:rsidP="321247BF" w:rsidRDefault="00230E2F" w14:paraId="61967B55" w14:textId="4B7DDEEA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</w:t>
      </w:r>
      <w:r w:rsidRPr="321247BF" w:rsidR="022A9E4B">
        <w:rPr>
          <w:highlight w:val="yellow"/>
        </w:rPr>
        <w:t xml:space="preserve">// Clear </w:t>
      </w:r>
      <w:r w:rsidRPr="321247BF" w:rsidR="022A9E4B">
        <w:rPr>
          <w:highlight w:val="yellow"/>
        </w:rPr>
        <w:t>previous</w:t>
      </w:r>
      <w:r w:rsidRPr="321247BF" w:rsidR="022A9E4B">
        <w:rPr>
          <w:highlight w:val="yellow"/>
        </w:rPr>
        <w:t xml:space="preserve"> error messages</w:t>
      </w:r>
    </w:p>
    <w:p w:rsidRPr="005A41D2" w:rsidR="007F3DA2" w:rsidP="321247BF" w:rsidRDefault="00230E2F" w14:paraId="759D281A" w14:textId="5F2F8991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</w:t>
      </w:r>
      <w:r w:rsidRPr="321247BF" w:rsidR="022A9E4B">
        <w:rPr>
          <w:highlight w:val="yellow"/>
        </w:rPr>
        <w:t>productNameError.textContent</w:t>
      </w:r>
      <w:r w:rsidRPr="321247BF" w:rsidR="022A9E4B">
        <w:rPr>
          <w:highlight w:val="yellow"/>
        </w:rPr>
        <w:t xml:space="preserve"> = '';</w:t>
      </w:r>
    </w:p>
    <w:p w:rsidRPr="005A41D2" w:rsidR="007F3DA2" w:rsidP="321247BF" w:rsidRDefault="00230E2F" w14:paraId="7CB9BDA8" w14:textId="55AB2059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</w:t>
      </w:r>
      <w:r w:rsidRPr="321247BF" w:rsidR="022A9E4B">
        <w:rPr>
          <w:highlight w:val="yellow"/>
        </w:rPr>
        <w:t>productDescriptionError.textContent</w:t>
      </w:r>
      <w:r w:rsidRPr="321247BF" w:rsidR="022A9E4B">
        <w:rPr>
          <w:highlight w:val="yellow"/>
        </w:rPr>
        <w:t xml:space="preserve"> = '';</w:t>
      </w:r>
    </w:p>
    <w:p w:rsidRPr="005A41D2" w:rsidR="007F3DA2" w:rsidP="321247BF" w:rsidRDefault="00230E2F" w14:paraId="64398755" w14:textId="5B31F6DC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</w:t>
      </w:r>
      <w:r w:rsidRPr="321247BF" w:rsidR="022A9E4B">
        <w:rPr>
          <w:highlight w:val="yellow"/>
        </w:rPr>
        <w:t>productPriceError.textContent</w:t>
      </w:r>
      <w:r w:rsidRPr="321247BF" w:rsidR="022A9E4B">
        <w:rPr>
          <w:highlight w:val="yellow"/>
        </w:rPr>
        <w:t xml:space="preserve"> = '';</w:t>
      </w:r>
    </w:p>
    <w:p w:rsidRPr="005A41D2" w:rsidR="007F3DA2" w:rsidP="321247BF" w:rsidRDefault="00230E2F" w14:paraId="0E14DE8E" w14:textId="6D37DDA4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Pr="321247BF" w:rsidR="022A9E4B">
        <w:rPr>
          <w:highlight w:val="yellow"/>
        </w:rPr>
        <w:t xml:space="preserve"> </w:t>
      </w:r>
    </w:p>
    <w:p w:rsidRPr="005A41D2" w:rsidR="007F3DA2" w:rsidP="321247BF" w:rsidRDefault="00230E2F" w14:paraId="394762E3" w14:textId="799CB5C3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</w:t>
      </w:r>
      <w:r w:rsidRPr="321247BF" w:rsidR="022A9E4B">
        <w:rPr>
          <w:highlight w:val="yellow"/>
        </w:rPr>
        <w:t>// Validation flags</w:t>
      </w:r>
    </w:p>
    <w:p w:rsidRPr="005A41D2" w:rsidR="007F3DA2" w:rsidP="321247BF" w:rsidRDefault="00230E2F" w14:paraId="4E27115B" w14:textId="3DEB02F4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</w:t>
      </w:r>
      <w:r w:rsidRPr="321247BF" w:rsidR="022A9E4B">
        <w:rPr>
          <w:highlight w:val="yellow"/>
        </w:rPr>
        <w:t xml:space="preserve">let </w:t>
      </w:r>
      <w:r w:rsidRPr="321247BF" w:rsidR="022A9E4B">
        <w:rPr>
          <w:highlight w:val="yellow"/>
        </w:rPr>
        <w:t>isValid</w:t>
      </w:r>
      <w:r w:rsidRPr="321247BF" w:rsidR="022A9E4B">
        <w:rPr>
          <w:highlight w:val="yellow"/>
        </w:rPr>
        <w:t xml:space="preserve"> = true;</w:t>
      </w:r>
    </w:p>
    <w:p w:rsidRPr="005A41D2" w:rsidR="007F3DA2" w:rsidP="321247BF" w:rsidRDefault="00230E2F" w14:paraId="059C754B" w14:textId="269BDCA0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Pr="321247BF" w:rsidR="022A9E4B">
        <w:rPr>
          <w:highlight w:val="yellow"/>
        </w:rPr>
        <w:t xml:space="preserve"> </w:t>
      </w:r>
    </w:p>
    <w:p w:rsidRPr="005A41D2" w:rsidR="007F3DA2" w:rsidP="321247BF" w:rsidRDefault="00230E2F" w14:paraId="1DB850EF" w14:textId="2DD68557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</w:t>
      </w:r>
      <w:r w:rsidRPr="321247BF" w:rsidR="022A9E4B">
        <w:rPr>
          <w:highlight w:val="yellow"/>
        </w:rPr>
        <w:t xml:space="preserve">// </w:t>
      </w:r>
      <w:r w:rsidRPr="321247BF" w:rsidR="022A9E4B">
        <w:rPr>
          <w:highlight w:val="yellow"/>
        </w:rPr>
        <w:t>Validate</w:t>
      </w:r>
      <w:r w:rsidRPr="321247BF" w:rsidR="022A9E4B">
        <w:rPr>
          <w:highlight w:val="yellow"/>
        </w:rPr>
        <w:t xml:space="preserve"> Product Name</w:t>
      </w:r>
    </w:p>
    <w:p w:rsidRPr="005A41D2" w:rsidR="007F3DA2" w:rsidP="321247BF" w:rsidRDefault="00230E2F" w14:paraId="3D18D656" w14:textId="761D2DED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</w:t>
      </w:r>
      <w:r w:rsidRPr="321247BF" w:rsidR="022A9E4B">
        <w:rPr>
          <w:highlight w:val="yellow"/>
        </w:rPr>
        <w:t>if (</w:t>
      </w:r>
      <w:r w:rsidRPr="321247BF" w:rsidR="022A9E4B">
        <w:rPr>
          <w:highlight w:val="yellow"/>
        </w:rPr>
        <w:t>productName.length</w:t>
      </w:r>
      <w:r w:rsidRPr="321247BF" w:rsidR="022A9E4B">
        <w:rPr>
          <w:highlight w:val="yellow"/>
        </w:rPr>
        <w:t xml:space="preserve"> === 0) {</w:t>
      </w:r>
    </w:p>
    <w:p w:rsidRPr="005A41D2" w:rsidR="007F3DA2" w:rsidP="321247BF" w:rsidRDefault="00230E2F" w14:paraId="2A350419" w14:textId="0C7398E1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    </w:t>
      </w:r>
      <w:r w:rsidRPr="321247BF" w:rsidR="022A9E4B">
        <w:rPr>
          <w:highlight w:val="yellow"/>
        </w:rPr>
        <w:t>isValid</w:t>
      </w:r>
      <w:r w:rsidRPr="321247BF" w:rsidR="022A9E4B">
        <w:rPr>
          <w:highlight w:val="yellow"/>
        </w:rPr>
        <w:t xml:space="preserve"> = false;</w:t>
      </w:r>
    </w:p>
    <w:p w:rsidRPr="005A41D2" w:rsidR="007F3DA2" w:rsidP="321247BF" w:rsidRDefault="00230E2F" w14:paraId="2BFEA440" w14:textId="26180325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    </w:t>
      </w:r>
      <w:r w:rsidRPr="321247BF" w:rsidR="022A9E4B">
        <w:rPr>
          <w:highlight w:val="yellow"/>
        </w:rPr>
        <w:t>productNameError.textContent</w:t>
      </w:r>
      <w:r w:rsidRPr="321247BF" w:rsidR="022A9E4B">
        <w:rPr>
          <w:highlight w:val="yellow"/>
        </w:rPr>
        <w:t xml:space="preserve"> = 'Product Name is required.';</w:t>
      </w:r>
    </w:p>
    <w:p w:rsidRPr="005A41D2" w:rsidR="007F3DA2" w:rsidP="321247BF" w:rsidRDefault="00230E2F" w14:paraId="4FE0F3C0" w14:textId="25D91040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</w:t>
      </w:r>
      <w:r w:rsidRPr="321247BF" w:rsidR="022A9E4B">
        <w:rPr>
          <w:highlight w:val="yellow"/>
        </w:rPr>
        <w:t>} else if (</w:t>
      </w:r>
      <w:r w:rsidRPr="321247BF" w:rsidR="022A9E4B">
        <w:rPr>
          <w:highlight w:val="yellow"/>
        </w:rPr>
        <w:t>productName.length</w:t>
      </w:r>
      <w:r w:rsidRPr="321247BF" w:rsidR="022A9E4B">
        <w:rPr>
          <w:highlight w:val="yellow"/>
        </w:rPr>
        <w:t xml:space="preserve"> &lt; 3 || </w:t>
      </w:r>
      <w:r w:rsidRPr="321247BF" w:rsidR="022A9E4B">
        <w:rPr>
          <w:highlight w:val="yellow"/>
        </w:rPr>
        <w:t>productName.length</w:t>
      </w:r>
      <w:r w:rsidRPr="321247BF" w:rsidR="022A9E4B">
        <w:rPr>
          <w:highlight w:val="yellow"/>
        </w:rPr>
        <w:t xml:space="preserve"> &gt; 50) {</w:t>
      </w:r>
    </w:p>
    <w:p w:rsidRPr="005A41D2" w:rsidR="007F3DA2" w:rsidP="321247BF" w:rsidRDefault="00230E2F" w14:paraId="671D88B4" w14:textId="7EDA4427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    </w:t>
      </w:r>
      <w:r w:rsidRPr="321247BF" w:rsidR="022A9E4B">
        <w:rPr>
          <w:highlight w:val="yellow"/>
        </w:rPr>
        <w:t>isValid</w:t>
      </w:r>
      <w:r w:rsidRPr="321247BF" w:rsidR="022A9E4B">
        <w:rPr>
          <w:highlight w:val="yellow"/>
        </w:rPr>
        <w:t xml:space="preserve"> = false;</w:t>
      </w:r>
    </w:p>
    <w:p w:rsidRPr="005A41D2" w:rsidR="007F3DA2" w:rsidP="321247BF" w:rsidRDefault="00230E2F" w14:paraId="7A86C318" w14:textId="513843DE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    </w:t>
      </w:r>
      <w:r w:rsidRPr="321247BF" w:rsidR="022A9E4B">
        <w:rPr>
          <w:highlight w:val="yellow"/>
        </w:rPr>
        <w:t>productNameError.textContent</w:t>
      </w:r>
      <w:r w:rsidRPr="321247BF" w:rsidR="022A9E4B">
        <w:rPr>
          <w:highlight w:val="yellow"/>
        </w:rPr>
        <w:t xml:space="preserve"> = 'Product Name must be between 3 and 50 characters.';</w:t>
      </w:r>
    </w:p>
    <w:p w:rsidRPr="005A41D2" w:rsidR="007F3DA2" w:rsidP="321247BF" w:rsidRDefault="00230E2F" w14:paraId="1EC658DC" w14:textId="20681787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</w:t>
      </w:r>
      <w:r w:rsidRPr="321247BF" w:rsidR="022A9E4B">
        <w:rPr>
          <w:highlight w:val="yellow"/>
        </w:rPr>
        <w:t>}</w:t>
      </w:r>
    </w:p>
    <w:p w:rsidRPr="005A41D2" w:rsidR="007F3DA2" w:rsidP="321247BF" w:rsidRDefault="00230E2F" w14:paraId="7DC24B26" w14:textId="5E645AD0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Pr="321247BF" w:rsidR="022A9E4B">
        <w:rPr>
          <w:highlight w:val="yellow"/>
        </w:rPr>
        <w:t xml:space="preserve"> </w:t>
      </w:r>
    </w:p>
    <w:p w:rsidRPr="005A41D2" w:rsidR="007F3DA2" w:rsidP="321247BF" w:rsidRDefault="00230E2F" w14:paraId="2C46E09C" w14:textId="48652E8B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</w:t>
      </w:r>
      <w:r w:rsidRPr="321247BF" w:rsidR="022A9E4B">
        <w:rPr>
          <w:highlight w:val="yellow"/>
        </w:rPr>
        <w:t xml:space="preserve">// </w:t>
      </w:r>
      <w:r w:rsidRPr="321247BF" w:rsidR="022A9E4B">
        <w:rPr>
          <w:highlight w:val="yellow"/>
        </w:rPr>
        <w:t>Validate</w:t>
      </w:r>
      <w:r w:rsidRPr="321247BF" w:rsidR="022A9E4B">
        <w:rPr>
          <w:highlight w:val="yellow"/>
        </w:rPr>
        <w:t xml:space="preserve"> Product Description</w:t>
      </w:r>
    </w:p>
    <w:p w:rsidRPr="005A41D2" w:rsidR="007F3DA2" w:rsidP="321247BF" w:rsidRDefault="00230E2F" w14:paraId="54A87B2C" w14:textId="398FAEFC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</w:t>
      </w:r>
      <w:r w:rsidRPr="321247BF" w:rsidR="022A9E4B">
        <w:rPr>
          <w:highlight w:val="yellow"/>
        </w:rPr>
        <w:t>if (</w:t>
      </w:r>
      <w:r w:rsidRPr="321247BF" w:rsidR="022A9E4B">
        <w:rPr>
          <w:highlight w:val="yellow"/>
        </w:rPr>
        <w:t>productDescription.length</w:t>
      </w:r>
      <w:r w:rsidRPr="321247BF" w:rsidR="022A9E4B">
        <w:rPr>
          <w:highlight w:val="yellow"/>
        </w:rPr>
        <w:t xml:space="preserve"> === 0) {</w:t>
      </w:r>
    </w:p>
    <w:p w:rsidRPr="005A41D2" w:rsidR="007F3DA2" w:rsidP="321247BF" w:rsidRDefault="00230E2F" w14:paraId="0835DC33" w14:textId="4EFD9D06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    </w:t>
      </w:r>
      <w:r w:rsidRPr="321247BF" w:rsidR="022A9E4B">
        <w:rPr>
          <w:highlight w:val="yellow"/>
        </w:rPr>
        <w:t>isValid</w:t>
      </w:r>
      <w:r w:rsidRPr="321247BF" w:rsidR="022A9E4B">
        <w:rPr>
          <w:highlight w:val="yellow"/>
        </w:rPr>
        <w:t xml:space="preserve"> = false;</w:t>
      </w:r>
    </w:p>
    <w:p w:rsidRPr="005A41D2" w:rsidR="007F3DA2" w:rsidP="321247BF" w:rsidRDefault="00230E2F" w14:paraId="6D1BC6E9" w14:textId="372EE524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    </w:t>
      </w:r>
      <w:r w:rsidRPr="321247BF" w:rsidR="022A9E4B">
        <w:rPr>
          <w:highlight w:val="yellow"/>
        </w:rPr>
        <w:t>productDescriptionError.textContent</w:t>
      </w:r>
      <w:r w:rsidRPr="321247BF" w:rsidR="022A9E4B">
        <w:rPr>
          <w:highlight w:val="yellow"/>
        </w:rPr>
        <w:t xml:space="preserve"> = 'Product Description is required.';</w:t>
      </w:r>
    </w:p>
    <w:p w:rsidRPr="005A41D2" w:rsidR="007F3DA2" w:rsidP="321247BF" w:rsidRDefault="00230E2F" w14:paraId="31258C32" w14:textId="3D62A81A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</w:t>
      </w:r>
      <w:r w:rsidRPr="321247BF" w:rsidR="022A9E4B">
        <w:rPr>
          <w:highlight w:val="yellow"/>
        </w:rPr>
        <w:t>} else if (</w:t>
      </w:r>
      <w:r w:rsidRPr="321247BF" w:rsidR="022A9E4B">
        <w:rPr>
          <w:highlight w:val="yellow"/>
        </w:rPr>
        <w:t>productDescription.length</w:t>
      </w:r>
      <w:r w:rsidRPr="321247BF" w:rsidR="022A9E4B">
        <w:rPr>
          <w:highlight w:val="yellow"/>
        </w:rPr>
        <w:t xml:space="preserve"> &lt; 10 || </w:t>
      </w:r>
      <w:r w:rsidRPr="321247BF" w:rsidR="022A9E4B">
        <w:rPr>
          <w:highlight w:val="yellow"/>
        </w:rPr>
        <w:t>productDescription.length</w:t>
      </w:r>
      <w:r w:rsidRPr="321247BF" w:rsidR="022A9E4B">
        <w:rPr>
          <w:highlight w:val="yellow"/>
        </w:rPr>
        <w:t xml:space="preserve"> &gt; 200) {</w:t>
      </w:r>
    </w:p>
    <w:p w:rsidRPr="005A41D2" w:rsidR="007F3DA2" w:rsidP="321247BF" w:rsidRDefault="00230E2F" w14:paraId="5AF7825C" w14:textId="55F414FC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    </w:t>
      </w:r>
      <w:r w:rsidRPr="321247BF" w:rsidR="022A9E4B">
        <w:rPr>
          <w:highlight w:val="yellow"/>
        </w:rPr>
        <w:t>isValid</w:t>
      </w:r>
      <w:r w:rsidRPr="321247BF" w:rsidR="022A9E4B">
        <w:rPr>
          <w:highlight w:val="yellow"/>
        </w:rPr>
        <w:t xml:space="preserve"> = false;</w:t>
      </w:r>
    </w:p>
    <w:p w:rsidRPr="005A41D2" w:rsidR="007F3DA2" w:rsidP="321247BF" w:rsidRDefault="00230E2F" w14:paraId="122125BF" w14:textId="29309924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    </w:t>
      </w:r>
      <w:r w:rsidRPr="321247BF" w:rsidR="022A9E4B">
        <w:rPr>
          <w:highlight w:val="yellow"/>
        </w:rPr>
        <w:t>productDescriptionError.textContent</w:t>
      </w:r>
      <w:r w:rsidRPr="321247BF" w:rsidR="022A9E4B">
        <w:rPr>
          <w:highlight w:val="yellow"/>
        </w:rPr>
        <w:t xml:space="preserve"> = 'Product Description must be between 10 and 200 characters.';</w:t>
      </w:r>
    </w:p>
    <w:p w:rsidRPr="005A41D2" w:rsidR="007F3DA2" w:rsidP="321247BF" w:rsidRDefault="00230E2F" w14:paraId="7F303127" w14:textId="0F99638B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</w:t>
      </w:r>
      <w:r w:rsidRPr="321247BF" w:rsidR="022A9E4B">
        <w:rPr>
          <w:highlight w:val="yellow"/>
        </w:rPr>
        <w:t>}</w:t>
      </w:r>
    </w:p>
    <w:p w:rsidRPr="005A41D2" w:rsidR="007F3DA2" w:rsidP="321247BF" w:rsidRDefault="00230E2F" w14:paraId="71748451" w14:textId="7D6DE796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Pr="321247BF" w:rsidR="022A9E4B">
        <w:rPr>
          <w:highlight w:val="yellow"/>
        </w:rPr>
        <w:t xml:space="preserve"> </w:t>
      </w:r>
    </w:p>
    <w:p w:rsidRPr="005A41D2" w:rsidR="007F3DA2" w:rsidP="321247BF" w:rsidRDefault="00230E2F" w14:paraId="401848D9" w14:textId="4D3291AC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</w:t>
      </w:r>
      <w:r w:rsidRPr="321247BF" w:rsidR="022A9E4B">
        <w:rPr>
          <w:highlight w:val="yellow"/>
        </w:rPr>
        <w:t xml:space="preserve">// </w:t>
      </w:r>
      <w:r w:rsidRPr="321247BF" w:rsidR="022A9E4B">
        <w:rPr>
          <w:highlight w:val="yellow"/>
        </w:rPr>
        <w:t>Validate</w:t>
      </w:r>
      <w:r w:rsidRPr="321247BF" w:rsidR="022A9E4B">
        <w:rPr>
          <w:highlight w:val="yellow"/>
        </w:rPr>
        <w:t xml:space="preserve"> Product Price</w:t>
      </w:r>
    </w:p>
    <w:p w:rsidRPr="005A41D2" w:rsidR="007F3DA2" w:rsidP="321247BF" w:rsidRDefault="00230E2F" w14:paraId="23063C86" w14:textId="3D4ADB9F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</w:t>
      </w:r>
      <w:r w:rsidRPr="321247BF" w:rsidR="022A9E4B">
        <w:rPr>
          <w:highlight w:val="yellow"/>
        </w:rPr>
        <w:t>if (</w:t>
      </w:r>
      <w:r w:rsidRPr="321247BF" w:rsidR="022A9E4B">
        <w:rPr>
          <w:highlight w:val="yellow"/>
        </w:rPr>
        <w:t>isNaN</w:t>
      </w:r>
      <w:r w:rsidRPr="321247BF" w:rsidR="022A9E4B">
        <w:rPr>
          <w:highlight w:val="yellow"/>
        </w:rPr>
        <w:t>(</w:t>
      </w:r>
      <w:r w:rsidRPr="321247BF" w:rsidR="022A9E4B">
        <w:rPr>
          <w:highlight w:val="yellow"/>
        </w:rPr>
        <w:t>productPrice</w:t>
      </w:r>
      <w:r w:rsidRPr="321247BF" w:rsidR="022A9E4B">
        <w:rPr>
          <w:highlight w:val="yellow"/>
        </w:rPr>
        <w:t xml:space="preserve">) || </w:t>
      </w:r>
      <w:r w:rsidRPr="321247BF" w:rsidR="022A9E4B">
        <w:rPr>
          <w:highlight w:val="yellow"/>
        </w:rPr>
        <w:t>productPrice</w:t>
      </w:r>
      <w:r w:rsidRPr="321247BF" w:rsidR="022A9E4B">
        <w:rPr>
          <w:highlight w:val="yellow"/>
        </w:rPr>
        <w:t xml:space="preserve"> &lt;= 0) {</w:t>
      </w:r>
    </w:p>
    <w:p w:rsidRPr="005A41D2" w:rsidR="007F3DA2" w:rsidP="321247BF" w:rsidRDefault="00230E2F" w14:paraId="674F0C16" w14:textId="127A5EB0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    </w:t>
      </w:r>
      <w:r w:rsidRPr="321247BF" w:rsidR="022A9E4B">
        <w:rPr>
          <w:highlight w:val="yellow"/>
        </w:rPr>
        <w:t>isValid</w:t>
      </w:r>
      <w:r w:rsidRPr="321247BF" w:rsidR="022A9E4B">
        <w:rPr>
          <w:highlight w:val="yellow"/>
        </w:rPr>
        <w:t xml:space="preserve"> = false;</w:t>
      </w:r>
    </w:p>
    <w:p w:rsidRPr="005A41D2" w:rsidR="007F3DA2" w:rsidP="321247BF" w:rsidRDefault="00230E2F" w14:paraId="3F199F2A" w14:textId="4F1E4357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    </w:t>
      </w:r>
      <w:r w:rsidRPr="321247BF" w:rsidR="022A9E4B">
        <w:rPr>
          <w:highlight w:val="yellow"/>
        </w:rPr>
        <w:t>productPriceError.textContent</w:t>
      </w:r>
      <w:r w:rsidRPr="321247BF" w:rsidR="022A9E4B">
        <w:rPr>
          <w:highlight w:val="yellow"/>
        </w:rPr>
        <w:t xml:space="preserve"> = 'Product Price must be a positive number.';</w:t>
      </w:r>
    </w:p>
    <w:p w:rsidRPr="005A41D2" w:rsidR="007F3DA2" w:rsidP="321247BF" w:rsidRDefault="00230E2F" w14:paraId="6C8A7C5E" w14:textId="31A0EB29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</w:t>
      </w:r>
      <w:r w:rsidRPr="321247BF" w:rsidR="022A9E4B">
        <w:rPr>
          <w:highlight w:val="yellow"/>
        </w:rPr>
        <w:t>}</w:t>
      </w:r>
    </w:p>
    <w:p w:rsidRPr="005A41D2" w:rsidR="007F3DA2" w:rsidP="321247BF" w:rsidRDefault="00230E2F" w14:paraId="2BDAD529" w14:textId="3075C903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Pr="321247BF" w:rsidR="022A9E4B">
        <w:rPr>
          <w:highlight w:val="yellow"/>
        </w:rPr>
        <w:t xml:space="preserve"> </w:t>
      </w:r>
    </w:p>
    <w:p w:rsidRPr="005A41D2" w:rsidR="007F3DA2" w:rsidP="321247BF" w:rsidRDefault="00230E2F" w14:paraId="2D62A50F" w14:textId="3E851A51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</w:t>
      </w:r>
      <w:r w:rsidRPr="321247BF" w:rsidR="022A9E4B">
        <w:rPr>
          <w:highlight w:val="yellow"/>
        </w:rPr>
        <w:t xml:space="preserve">// If all validations pass, </w:t>
      </w:r>
      <w:r w:rsidRPr="321247BF" w:rsidR="022A9E4B">
        <w:rPr>
          <w:highlight w:val="yellow"/>
        </w:rPr>
        <w:t>submit</w:t>
      </w:r>
      <w:r w:rsidRPr="321247BF" w:rsidR="022A9E4B">
        <w:rPr>
          <w:highlight w:val="yellow"/>
        </w:rPr>
        <w:t xml:space="preserve"> the form</w:t>
      </w:r>
    </w:p>
    <w:p w:rsidRPr="005A41D2" w:rsidR="007F3DA2" w:rsidP="321247BF" w:rsidRDefault="00230E2F" w14:paraId="2E83C6CD" w14:textId="55F81040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</w:t>
      </w:r>
      <w:r w:rsidRPr="321247BF" w:rsidR="022A9E4B">
        <w:rPr>
          <w:highlight w:val="yellow"/>
        </w:rPr>
        <w:t>if (</w:t>
      </w:r>
      <w:r w:rsidRPr="321247BF" w:rsidR="022A9E4B">
        <w:rPr>
          <w:highlight w:val="yellow"/>
        </w:rPr>
        <w:t>isValid</w:t>
      </w:r>
      <w:r w:rsidRPr="321247BF" w:rsidR="022A9E4B">
        <w:rPr>
          <w:highlight w:val="yellow"/>
        </w:rPr>
        <w:t>) {</w:t>
      </w:r>
    </w:p>
    <w:p w:rsidRPr="005A41D2" w:rsidR="007F3DA2" w:rsidP="321247BF" w:rsidRDefault="00230E2F" w14:paraId="23AC7402" w14:textId="14D9E3F0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    </w:t>
      </w:r>
      <w:r w:rsidRPr="321247BF" w:rsidR="022A9E4B">
        <w:rPr>
          <w:highlight w:val="yellow"/>
        </w:rPr>
        <w:t>alert(</w:t>
      </w:r>
      <w:r w:rsidRPr="321247BF" w:rsidR="022A9E4B">
        <w:rPr>
          <w:highlight w:val="yellow"/>
        </w:rPr>
        <w:t>'Product created successfully!');</w:t>
      </w:r>
    </w:p>
    <w:p w:rsidRPr="005A41D2" w:rsidR="007F3DA2" w:rsidP="321247BF" w:rsidRDefault="00230E2F" w14:paraId="1AB85462" w14:textId="2B42932D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    </w:t>
      </w:r>
      <w:r w:rsidRPr="321247BF" w:rsidR="022A9E4B">
        <w:rPr>
          <w:highlight w:val="yellow"/>
        </w:rPr>
        <w:t xml:space="preserve">// You can add code here to </w:t>
      </w:r>
      <w:r w:rsidRPr="321247BF" w:rsidR="022A9E4B">
        <w:rPr>
          <w:highlight w:val="yellow"/>
        </w:rPr>
        <w:t>submit</w:t>
      </w:r>
      <w:r w:rsidRPr="321247BF" w:rsidR="022A9E4B">
        <w:rPr>
          <w:highlight w:val="yellow"/>
        </w:rPr>
        <w:t xml:space="preserve"> the form data to the server</w:t>
      </w:r>
    </w:p>
    <w:p w:rsidRPr="005A41D2" w:rsidR="007F3DA2" w:rsidP="321247BF" w:rsidRDefault="00230E2F" w14:paraId="56029139" w14:textId="51DD713A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="022A9E4B">
        <w:rPr/>
        <w:t xml:space="preserve">    </w:t>
      </w:r>
      <w:r w:rsidRPr="321247BF" w:rsidR="022A9E4B">
        <w:rPr>
          <w:highlight w:val="yellow"/>
        </w:rPr>
        <w:t>}</w:t>
      </w:r>
    </w:p>
    <w:p w:rsidRPr="005A41D2" w:rsidR="007F3DA2" w:rsidP="321247BF" w:rsidRDefault="00230E2F" w14:paraId="61FB1A07" w14:textId="19E0EEED">
      <w:pPr>
        <w:pStyle w:val="ListParagraph"/>
        <w:spacing w:before="0" w:beforeAutospacing="off" w:after="0" w:afterAutospacing="off" w:line="240" w:lineRule="auto"/>
        <w:ind w:left="2160"/>
        <w:rPr>
          <w:highlight w:val="yellow"/>
        </w:rPr>
      </w:pPr>
      <w:r w:rsidRPr="321247BF" w:rsidR="022A9E4B">
        <w:rPr>
          <w:highlight w:val="yellow"/>
        </w:rPr>
        <w:t>});</w:t>
      </w:r>
    </w:p>
    <w:p w:rsidRPr="005A41D2" w:rsidR="007F3DA2" w:rsidP="3B0C168D" w:rsidRDefault="00230E2F" w14:paraId="619E6004" w14:textId="42C62AF6">
      <w:pPr>
        <w:pStyle w:val="ListParagraph"/>
        <w:spacing w:before="0" w:beforeAutospacing="off" w:after="0" w:afterAutospacing="off" w:line="240" w:lineRule="auto"/>
        <w:ind w:left="2160"/>
        <w:rPr>
          <w:rFonts w:ascii="Calibri" w:hAnsi="Calibri" w:eastAsia="Calibri" w:cs="Calibri"/>
          <w:noProof w:val="0"/>
          <w:sz w:val="24"/>
          <w:szCs w:val="24"/>
          <w:highlight w:val="yellow"/>
          <w:lang w:val="en-AU"/>
        </w:rPr>
      </w:pPr>
      <w:r>
        <w:br/>
      </w:r>
    </w:p>
    <w:p w:rsidR="4D55E5C4" w:rsidP="4D55E5C4" w:rsidRDefault="4D55E5C4" w14:paraId="3EE8F37E" w14:textId="33E5F57A">
      <w:pPr>
        <w:pStyle w:val="Heading3"/>
      </w:pPr>
    </w:p>
    <w:p w:rsidR="007F3DA2" w:rsidP="007F3DA2" w:rsidRDefault="007F3DA2" w14:paraId="3610EDC1" w14:textId="77777777">
      <w:pPr>
        <w:rPr>
          <w:rFonts w:asciiTheme="minorHAnsi" w:hAnsiTheme="minorHAnsi" w:cstheme="minorHAnsi"/>
          <w:b/>
          <w:bCs/>
        </w:rPr>
      </w:pPr>
    </w:p>
    <w:sectPr w:rsidR="007F3DA2" w:rsidSect="00C9071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 w:orient="portrait"/>
      <w:pgMar w:top="720" w:right="720" w:bottom="720" w:left="720" w:header="567" w:footer="510" w:gutter="0"/>
      <w:pgNumType w:start="1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66DF" w:rsidP="00EE3A11" w:rsidRDefault="00A366DF" w14:paraId="5F7F8947" w14:textId="77777777">
      <w:r>
        <w:separator/>
      </w:r>
    </w:p>
    <w:p w:rsidR="00A366DF" w:rsidP="00EE3A11" w:rsidRDefault="00A366DF" w14:paraId="3AC25630" w14:textId="77777777"/>
  </w:endnote>
  <w:endnote w:type="continuationSeparator" w:id="0">
    <w:p w:rsidR="00A366DF" w:rsidP="00EE3A11" w:rsidRDefault="00A366DF" w14:paraId="32346D89" w14:textId="77777777">
      <w:r>
        <w:continuationSeparator/>
      </w:r>
    </w:p>
    <w:p w:rsidR="00A366DF" w:rsidP="00EE3A11" w:rsidRDefault="00A366DF" w14:paraId="205ADDB0" w14:textId="77777777"/>
  </w:endnote>
  <w:endnote w:type="continuationNotice" w:id="1">
    <w:p w:rsidR="00A366DF" w:rsidRDefault="00A366DF" w14:paraId="2880D39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orolev Medium">
    <w:panose1 w:val="02000606000000020004"/>
    <w:charset w:val="00"/>
    <w:family w:val="modern"/>
    <w:notTrueType/>
    <w:pitch w:val="variable"/>
    <w:sig w:usb0="A000002F" w:usb1="5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Pr="004820C4" w:rsidR="00CC4677" w:rsidP="0002323C" w:rsidRDefault="00CC4677" w14:paraId="793A975C" w14:textId="77777777">
    <w:pPr>
      <w:pStyle w:val="Footer-DocumentTitleLeft"/>
    </w:pPr>
    <w:r>
      <w:rPr>
        <w:szCs w:val="14"/>
        <w:lang w:val="en-AU" w:eastAsia="en-AU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15BD8C4" wp14:editId="6B97D42E">
              <wp:simplePos x="0" y="0"/>
              <wp:positionH relativeFrom="column">
                <wp:posOffset>-50800</wp:posOffset>
              </wp:positionH>
              <wp:positionV relativeFrom="paragraph">
                <wp:posOffset>95885</wp:posOffset>
              </wp:positionV>
              <wp:extent cx="662940" cy="314325"/>
              <wp:effectExtent l="0" t="0" r="0" b="9525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9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7853F7" w:rsidR="00CC4677" w:rsidP="00EE3A11" w:rsidRDefault="00CC4677" w14:paraId="7FE8920A" w14:textId="77777777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273AE5">
                            <w:fldChar w:fldCharType="begin"/>
                          </w:r>
                          <w:r w:rsidRPr="00273AE5">
                            <w:instrText xml:space="preserve"> PAGE </w:instrText>
                          </w:r>
                          <w:r w:rsidRPr="00273AE5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Pr="00273AE5">
                            <w:fldChar w:fldCharType="end"/>
                          </w:r>
                          <w:r>
                            <w:t>/</w:t>
                          </w:r>
                          <w:r w:rsidR="00B46014">
                            <w:rPr>
                              <w:noProof/>
                            </w:rPr>
                            <w:fldChar w:fldCharType="begin"/>
                          </w:r>
                          <w:r w:rsidR="00B46014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B46014">
                            <w:rPr>
                              <w:noProof/>
                            </w:rPr>
                            <w:fldChar w:fldCharType="separate"/>
                          </w:r>
                          <w:r w:rsidR="003D29E1">
                            <w:rPr>
                              <w:noProof/>
                            </w:rPr>
                            <w:t>2</w:t>
                          </w:r>
                          <w:r w:rsidR="00B46014">
                            <w:rPr>
                              <w:noProof/>
                            </w:rPr>
                            <w:fldChar w:fldCharType="end"/>
                          </w:r>
                        </w:p>
                        <w:p w:rsidRPr="0091230B" w:rsidR="00CC4677" w:rsidP="00EE3A11" w:rsidRDefault="00CC4677" w14:paraId="183773E2" w14:textId="777777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9538951">
            <v:shapetype id="_x0000_t202" coordsize="21600,21600" o:spt="202" path="m,l,21600r21600,l21600,xe" w14:anchorId="715BD8C4">
              <v:stroke joinstyle="miter"/>
              <v:path gradientshapeok="t" o:connecttype="rect"/>
            </v:shapetype>
            <v:shape id="Text Box 2" style="position:absolute;left:0;text-align:left;margin-left:-4pt;margin-top:7.55pt;width:52.2pt;height:24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">
              <v:textbox>
                <w:txbxContent>
                  <w:p w:rsidRPr="007853F7" w:rsidR="00CC4677" w:rsidP="00EE3A11" w:rsidRDefault="00CC4677" w14:paraId="09029C44" w14:textId="77777777">
                    <w:pPr>
                      <w:rPr>
                        <w:sz w:val="14"/>
                        <w:szCs w:val="14"/>
                      </w:rPr>
                    </w:pPr>
                    <w:r w:rsidRPr="00273AE5">
                      <w:fldChar w:fldCharType="begin"/>
                    </w:r>
                    <w:r w:rsidRPr="00273AE5">
                      <w:instrText xml:space="preserve"> PAGE </w:instrText>
                    </w:r>
                    <w:r w:rsidRPr="00273AE5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Pr="00273AE5">
                      <w:fldChar w:fldCharType="end"/>
                    </w:r>
                    <w:r>
                      <w:t>/</w:t>
                    </w:r>
                    <w:r w:rsidR="00B46014">
                      <w:rPr>
                        <w:noProof/>
                      </w:rPr>
                      <w:fldChar w:fldCharType="begin"/>
                    </w:r>
                    <w:r w:rsidR="00B46014">
                      <w:rPr>
                        <w:noProof/>
                      </w:rPr>
                      <w:instrText xml:space="preserve"> NUMPAGES </w:instrText>
                    </w:r>
                    <w:r w:rsidR="00B46014">
                      <w:rPr>
                        <w:noProof/>
                      </w:rPr>
                      <w:fldChar w:fldCharType="separate"/>
                    </w:r>
                    <w:r w:rsidR="003D29E1">
                      <w:rPr>
                        <w:noProof/>
                      </w:rPr>
                      <w:t>2</w:t>
                    </w:r>
                    <w:r w:rsidR="00B46014">
                      <w:rPr>
                        <w:noProof/>
                      </w:rPr>
                      <w:fldChar w:fldCharType="end"/>
                    </w:r>
                  </w:p>
                  <w:p w:rsidRPr="0091230B" w:rsidR="00CC4677" w:rsidP="00EE3A11" w:rsidRDefault="00CC4677" w14:paraId="672A6659" w14:textId="77777777"/>
                </w:txbxContent>
              </v:textbox>
            </v:shape>
          </w:pict>
        </mc:Fallback>
      </mc:AlternateContent>
    </w:r>
    <w:r>
      <w:rPr>
        <w:lang w:val="en-AU" w:eastAsia="en-AU"/>
      </w:rPr>
      <mc:AlternateContent>
        <mc:Choice Requires="wps">
          <w:drawing>
            <wp:anchor distT="0" distB="0" distL="114299" distR="114299" simplePos="0" relativeHeight="251658241" behindDoc="0" locked="0" layoutInCell="1" allowOverlap="1" wp14:anchorId="3AB3E804" wp14:editId="22D8AC4F">
              <wp:simplePos x="0" y="0"/>
              <wp:positionH relativeFrom="column">
                <wp:posOffset>612139</wp:posOffset>
              </wp:positionH>
              <wp:positionV relativeFrom="paragraph">
                <wp:posOffset>10160</wp:posOffset>
              </wp:positionV>
              <wp:extent cx="0" cy="314325"/>
              <wp:effectExtent l="0" t="0" r="19050" b="9525"/>
              <wp:wrapNone/>
              <wp:docPr id="1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143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1EE9F58">
            <v:shapetype id="_x0000_t32" coordsize="21600,21600" o:oned="t" filled="f" o:spt="32" path="m,l21600,21600e" w14:anchorId="7A0D5A2C">
              <v:path fillok="f" arrowok="t" o:connecttype="none"/>
              <o:lock v:ext="edit" shapetype="t"/>
            </v:shapetype>
            <v:shape id="AutoShape 1" style="position:absolute;margin-left:48.2pt;margin-top:.8pt;width:0;height:24.75pt;flip:y;z-index:251658241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a5a5 [2092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"/>
          </w:pict>
        </mc:Fallback>
      </mc:AlternateContent>
    </w:r>
    <w:r>
      <w:rPr>
        <w:szCs w:val="14"/>
        <w:lang w:val="en-AU" w:eastAsia="en-AU"/>
      </w:rPr>
      <w:drawing>
        <wp:anchor distT="0" distB="0" distL="114300" distR="114300" simplePos="0" relativeHeight="251658240" behindDoc="0" locked="0" layoutInCell="1" allowOverlap="1" wp14:anchorId="6D5717C8" wp14:editId="41383FA1">
          <wp:simplePos x="0" y="0"/>
          <wp:positionH relativeFrom="column">
            <wp:posOffset>708025</wp:posOffset>
          </wp:positionH>
          <wp:positionV relativeFrom="paragraph">
            <wp:posOffset>-2540</wp:posOffset>
          </wp:positionV>
          <wp:extent cx="276860" cy="314960"/>
          <wp:effectExtent l="19050" t="0" r="8890" b="0"/>
          <wp:wrapSquare wrapText="bothSides"/>
          <wp:docPr id="7" name="Picture 2" descr="01_EHUB_logo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_EHUB_logoCMYK.jpg"/>
                  <pic:cNvPicPr/>
                </pic:nvPicPr>
                <pic:blipFill>
                  <a:blip/>
                  <a:stretch>
                    <a:fillRect/>
                  </a:stretch>
                </pic:blipFill>
                <pic:spPr>
                  <a:xfrm>
                    <a:off x="0" y="0"/>
                    <a:ext cx="276860" cy="314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AU" w:eastAsia="en-AU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5EDD397" wp14:editId="2FDB0200">
              <wp:simplePos x="0" y="0"/>
              <wp:positionH relativeFrom="column">
                <wp:posOffset>40640</wp:posOffset>
              </wp:positionH>
              <wp:positionV relativeFrom="paragraph">
                <wp:posOffset>-50800</wp:posOffset>
              </wp:positionV>
              <wp:extent cx="6067425" cy="635"/>
              <wp:effectExtent l="0" t="0" r="9525" b="37465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7425" cy="635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97E8EE0">
            <v:shape id="AutoShape 3" style="position:absolute;margin-left:3.2pt;margin-top:-4pt;width:477.75pt;height:.0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bfbfbf [2412]" strokeweight="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" w14:anchorId="4D34ACF7"/>
          </w:pict>
        </mc:Fallback>
      </mc:AlternateContent>
    </w:r>
  </w:p>
  <w:p w:rsidR="00CC4677" w:rsidP="0002323C" w:rsidRDefault="00CC4677" w14:paraId="57CD9902" w14:textId="77777777">
    <w:pPr>
      <w:pStyle w:val="Footer-DocumentTitleLeft"/>
    </w:pPr>
    <w:r w:rsidRPr="00A1234A">
      <w:t>© 2011 Department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 w:rsidRPr="00A1234A">
      <w:t xml:space="preserve">  | </w:t>
    </w:r>
    <w:r w:rsidRPr="00A1234A">
      <w:rPr>
        <w:b/>
      </w:rPr>
      <w:t>Created: dd/mm/2011</w:t>
    </w:r>
  </w:p>
  <w:p w:rsidRPr="0006452B" w:rsidR="00CC4677" w:rsidP="00EE3A11" w:rsidRDefault="00CC4677" w14:paraId="0573D3D9" w14:textId="77777777"/>
  <w:p w:rsidR="00BA0812" w:rsidP="00EE3A11" w:rsidRDefault="00BA0812" w14:paraId="4792D172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205917"/>
      <w:docPartObj>
        <w:docPartGallery w:val="Page Numbers (Bottom of Page)"/>
        <w:docPartUnique/>
      </w:docPartObj>
    </w:sdtPr>
    <w:sdtContent>
      <w:p w:rsidRPr="00D03BD8" w:rsidR="00466027" w:rsidP="00D03BD8" w:rsidRDefault="00E16395" w14:paraId="0D5B412B" w14:textId="045053BF">
        <w:pPr>
          <w:pStyle w:val="Footer"/>
          <w:rPr>
            <w:sz w:val="15"/>
            <w:szCs w:val="15"/>
          </w:rPr>
        </w:pPr>
        <w:r w:rsidRPr="00E16395">
          <w:rPr>
            <w:sz w:val="15"/>
            <w:szCs w:val="15"/>
          </w:rPr>
          <w:t xml:space="preserve">IAT – </w:t>
        </w:r>
        <w:r w:rsidR="00D03BD8">
          <w:rPr>
            <w:sz w:val="15"/>
            <w:szCs w:val="15"/>
          </w:rPr>
          <w:t>Content Writing Template</w:t>
        </w:r>
        <w:r w:rsidRPr="00E16395">
          <w:rPr>
            <w:sz w:val="15"/>
            <w:szCs w:val="15"/>
          </w:rPr>
          <w:t xml:space="preserve"> </w:t>
        </w:r>
        <w:r w:rsidRPr="00E16395">
          <w:rPr>
            <w:sz w:val="15"/>
            <w:szCs w:val="15"/>
          </w:rPr>
          <w:tab/>
        </w:r>
        <w:r w:rsidRPr="00E16395">
          <w:rPr>
            <w:sz w:val="15"/>
            <w:szCs w:val="15"/>
          </w:rPr>
          <w:t>Version 1.0 | Date: 1</w:t>
        </w:r>
        <w:r w:rsidR="0053024C">
          <w:rPr>
            <w:sz w:val="15"/>
            <w:szCs w:val="15"/>
          </w:rPr>
          <w:t>4</w:t>
        </w:r>
        <w:r w:rsidRPr="00E16395">
          <w:rPr>
            <w:sz w:val="15"/>
            <w:szCs w:val="15"/>
          </w:rPr>
          <w:t>/12/2022</w:t>
        </w:r>
        <w:r w:rsidRPr="00E16395">
          <w:rPr>
            <w:sz w:val="15"/>
            <w:szCs w:val="15"/>
          </w:rPr>
          <w:tab/>
        </w:r>
        <w:r w:rsidRPr="00E16395">
          <w:rPr>
            <w:sz w:val="15"/>
            <w:szCs w:val="15"/>
          </w:rPr>
          <w:t xml:space="preserve">Page </w:t>
        </w:r>
        <w:r w:rsidRPr="00E16395">
          <w:rPr>
            <w:sz w:val="15"/>
            <w:szCs w:val="15"/>
          </w:rPr>
          <w:fldChar w:fldCharType="begin"/>
        </w:r>
        <w:r w:rsidRPr="00E16395">
          <w:rPr>
            <w:sz w:val="15"/>
            <w:szCs w:val="15"/>
          </w:rPr>
          <w:instrText xml:space="preserve"> PAGE  \* Arabic  \* MERGEFORMAT </w:instrText>
        </w:r>
        <w:r w:rsidRPr="00E16395">
          <w:rPr>
            <w:sz w:val="15"/>
            <w:szCs w:val="15"/>
          </w:rPr>
          <w:fldChar w:fldCharType="separate"/>
        </w:r>
        <w:r w:rsidRPr="00E16395">
          <w:rPr>
            <w:sz w:val="15"/>
            <w:szCs w:val="15"/>
          </w:rPr>
          <w:t>1</w:t>
        </w:r>
        <w:r w:rsidRPr="00E16395">
          <w:rPr>
            <w:sz w:val="15"/>
            <w:szCs w:val="15"/>
          </w:rPr>
          <w:fldChar w:fldCharType="end"/>
        </w:r>
        <w:r w:rsidRPr="00E16395">
          <w:rPr>
            <w:sz w:val="15"/>
            <w:szCs w:val="15"/>
          </w:rPr>
          <w:t xml:space="preserve"> of </w:t>
        </w:r>
        <w:r w:rsidRPr="00E16395">
          <w:rPr>
            <w:sz w:val="15"/>
            <w:szCs w:val="15"/>
          </w:rPr>
          <w:fldChar w:fldCharType="begin"/>
        </w:r>
        <w:r w:rsidRPr="00E16395">
          <w:rPr>
            <w:sz w:val="15"/>
            <w:szCs w:val="15"/>
          </w:rPr>
          <w:instrText xml:space="preserve"> NUMPAGES  \* Arabic  \* MERGEFORMAT </w:instrText>
        </w:r>
        <w:r w:rsidRPr="00E16395">
          <w:rPr>
            <w:sz w:val="15"/>
            <w:szCs w:val="15"/>
          </w:rPr>
          <w:fldChar w:fldCharType="separate"/>
        </w:r>
        <w:r w:rsidRPr="00E16395">
          <w:rPr>
            <w:sz w:val="15"/>
            <w:szCs w:val="15"/>
          </w:rPr>
          <w:t>2</w:t>
        </w:r>
        <w:r w:rsidRPr="00E16395">
          <w:rPr>
            <w:sz w:val="15"/>
            <w:szCs w:val="15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D467A" w:rsidR="00AA3155" w:rsidP="00B438A4" w:rsidRDefault="00AA3155" w14:paraId="7CC9AF6A" w14:textId="77777777">
    <w:pPr>
      <w:pStyle w:val="Bodyfooter"/>
    </w:pPr>
    <w:r w:rsidRPr="008D467A">
      <w:t>Document title</w:t>
    </w:r>
    <w:r w:rsidRPr="008D467A">
      <w:tab/>
    </w:r>
    <w:r w:rsidRPr="008D467A">
      <w:t>Version 1.0</w:t>
    </w:r>
    <w:r w:rsidRPr="008D467A">
      <w:tab/>
    </w:r>
    <w:r w:rsidRPr="008D467A"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 w:rsidR="00B46014">
      <w:rPr>
        <w:noProof/>
      </w:rPr>
      <w:fldChar w:fldCharType="begin"/>
    </w:r>
    <w:r w:rsidR="00B46014">
      <w:rPr>
        <w:noProof/>
      </w:rPr>
      <w:instrText xml:space="preserve"> NUMPAGES  \* Arabic  \* MERGEFORMAT </w:instrText>
    </w:r>
    <w:r w:rsidR="00B46014">
      <w:rPr>
        <w:noProof/>
      </w:rPr>
      <w:fldChar w:fldCharType="separate"/>
    </w:r>
    <w:r w:rsidR="003D29E1">
      <w:rPr>
        <w:noProof/>
      </w:rPr>
      <w:t>2</w:t>
    </w:r>
    <w:r w:rsidR="00B46014">
      <w:rPr>
        <w:noProof/>
      </w:rPr>
      <w:fldChar w:fldCharType="end"/>
    </w:r>
  </w:p>
  <w:p w:rsidRPr="008948B1" w:rsidR="00AA3155" w:rsidP="00B438A4" w:rsidRDefault="00AA3155" w14:paraId="605B714A" w14:textId="77777777">
    <w:pPr>
      <w:pStyle w:val="Bodyfooter"/>
    </w:pPr>
    <w:r w:rsidRPr="008D467A">
      <w:t>Disclaimer:  Printed copies of this document are regarded as uncontrolled.</w:t>
    </w:r>
    <w:r>
      <w:t xml:space="preserve"> </w:t>
    </w:r>
    <w:r w:rsidRPr="008D467A">
      <w:t xml:space="preserve">Please check </w:t>
    </w:r>
    <w:hyperlink w:history="1" r:id="rId1">
      <w:r w:rsidRPr="008D467A">
        <w:t>http://sitwww.tafensw.edu.au</w:t>
      </w:r>
    </w:hyperlink>
    <w:r w:rsidRPr="008D467A">
      <w:t xml:space="preserve"> to ensure this is the latest version.</w:t>
    </w:r>
  </w:p>
  <w:p w:rsidRPr="00AA3155" w:rsidR="00CC4677" w:rsidP="00EE3A11" w:rsidRDefault="00CC4677" w14:paraId="2F16006C" w14:textId="77777777">
    <w:pPr>
      <w:pStyle w:val="Footer"/>
    </w:pPr>
  </w:p>
  <w:p w:rsidR="00BA0812" w:rsidP="00EE3A11" w:rsidRDefault="00BA0812" w14:paraId="7A1AEF38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66DF" w:rsidP="00EE3A11" w:rsidRDefault="00A366DF" w14:paraId="4E621518" w14:textId="77777777">
      <w:r>
        <w:separator/>
      </w:r>
    </w:p>
    <w:p w:rsidR="00A366DF" w:rsidP="00EE3A11" w:rsidRDefault="00A366DF" w14:paraId="23D01C54" w14:textId="77777777"/>
  </w:footnote>
  <w:footnote w:type="continuationSeparator" w:id="0">
    <w:p w:rsidR="00A366DF" w:rsidP="00EE3A11" w:rsidRDefault="00A366DF" w14:paraId="5B83E05B" w14:textId="77777777">
      <w:r>
        <w:continuationSeparator/>
      </w:r>
    </w:p>
    <w:p w:rsidR="00A366DF" w:rsidP="00EE3A11" w:rsidRDefault="00A366DF" w14:paraId="6D42FD1E" w14:textId="77777777"/>
  </w:footnote>
  <w:footnote w:type="continuationNotice" w:id="1">
    <w:p w:rsidR="00A366DF" w:rsidRDefault="00A366DF" w14:paraId="07BC20D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CC4677" w:rsidP="00EE3A11" w:rsidRDefault="00CC4677" w14:paraId="6CC266F7" w14:textId="77777777"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49F0AF6" wp14:editId="247467AB">
              <wp:simplePos x="0" y="0"/>
              <wp:positionH relativeFrom="column">
                <wp:posOffset>-16510</wp:posOffset>
              </wp:positionH>
              <wp:positionV relativeFrom="paragraph">
                <wp:posOffset>180340</wp:posOffset>
              </wp:positionV>
              <wp:extent cx="6067425" cy="635"/>
              <wp:effectExtent l="0" t="0" r="9525" b="37465"/>
              <wp:wrapNone/>
              <wp:docPr id="18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7425" cy="635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C6D2F04">
            <v:shapetype id="_x0000_t32" coordsize="21600,21600" o:oned="t" filled="f" o:spt="32" path="m,l21600,21600e" w14:anchorId="02118978">
              <v:path fillok="f" arrowok="t" o:connecttype="none"/>
              <o:lock v:ext="edit" shapetype="t"/>
            </v:shapetype>
            <v:shape id="AutoShape 9" style="position:absolute;margin-left:-1.3pt;margin-top:14.2pt;width:477.75pt;height:.0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bfbfbf [2412]" strokeweight="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"/>
          </w:pict>
        </mc:Fallback>
      </mc:AlternateContent>
    </w:r>
  </w:p>
  <w:p w:rsidR="00BA0812" w:rsidP="00EE3A11" w:rsidRDefault="00BA0812" w14:paraId="78F4F35C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51E53" w:rsidR="009E7F61" w:rsidP="009E7F61" w:rsidRDefault="009E7F61" w14:paraId="477323AF" w14:textId="41352E04">
    <w:pPr>
      <w:pBdr>
        <w:bottom w:val="single" w:color="948A54" w:themeColor="background2" w:themeShade="80" w:sz="8" w:space="1"/>
      </w:pBdr>
      <w:jc w:val="right"/>
      <w:rPr>
        <w:color w:val="595959" w:themeColor="text1" w:themeTint="A6"/>
        <w:sz w:val="32"/>
        <w:szCs w:val="32"/>
      </w:rPr>
    </w:pPr>
    <w:r w:rsidRPr="00251E53">
      <w:rPr>
        <w:color w:val="595959" w:themeColor="text1" w:themeTint="A6"/>
        <w:sz w:val="32"/>
        <w:szCs w:val="32"/>
      </w:rPr>
      <w:t xml:space="preserve">INSTITUTE OF APPLIED TECHNOLOGY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38CB" w:rsidP="00EE3A11" w:rsidRDefault="004238CB" w14:paraId="01213B53" w14:textId="77777777">
    <w:pPr>
      <w:pStyle w:val="Header"/>
    </w:pPr>
  </w:p>
  <w:p w:rsidR="00BA0812" w:rsidP="00EE3A11" w:rsidRDefault="00BA0812" w14:paraId="72ED9446" w14:textId="77777777"/>
</w:hdr>
</file>

<file path=word/intelligence2.xml><?xml version="1.0" encoding="utf-8"?>
<int2:intelligence xmlns:int2="http://schemas.microsoft.com/office/intelligence/2020/intelligence">
  <int2:observations>
    <int2:textHash int2:hashCode="/IZWM0yXwYAiro" int2:id="bqoxWykm">
      <int2:state int2:type="AugLoop_Text_Critique" int2:value="Rejected"/>
    </int2:textHash>
    <int2:textHash int2:hashCode="o1bYSKNeTI0fHa" int2:id="gxiCwIZ5">
      <int2:state int2:type="AugLoop_Text_Critique" int2:value="Rejected"/>
    </int2:textHash>
    <int2:textHash int2:hashCode="dojgdQS5jEan6a" int2:id="2noBGgHj">
      <int2:state int2:type="AugLoop_Text_Critique" int2:value="Rejected"/>
    </int2:textHash>
    <int2:textHash int2:hashCode="PrZXhhRey3Hp3L" int2:id="dF2Ezf62">
      <int2:state int2:type="AugLoop_Text_Critique" int2:value="Rejected"/>
    </int2:textHash>
    <int2:textHash int2:hashCode="RidmscI2IOki9U" int2:id="M0UXENgt">
      <int2:state int2:type="AugLoop_Text_Critique" int2:value="Rejected"/>
    </int2:textHash>
    <int2:bookmark int2:bookmarkName="_Int_5FDm3I3p" int2:invalidationBookmarkName="" int2:hashCode="T97tLZFHid+n30" int2:id="zbJkuQGa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6">
    <w:nsid w:val="35da0a9d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nsid w:val="4d5c06f6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nsid w:val="df51aa3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nsid w:val="8f00de4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nsid w:val="1f309a61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nsid w:val="33f29f82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nsid w:val="1104794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nsid w:val="3f01fc6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nsid w:val="7461a7a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nsid w:val="6f2362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nsid w:val="697af6e9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nsid w:val="224c9a4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nsid w:val="2013fbca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nsid w:val="15897439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nsid w:val="7ed829b1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nsid w:val="a1782f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nsid w:val="7ed5860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nsid w:val="1be08d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nsid w:val="58cd6b5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nsid w:val="64090a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nsid w:val="5ef0db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46ce20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7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1657a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70bc0f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6cfb23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33f000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5197a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213505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d83e4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72765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4042e7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755a3b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1cbe42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13d81a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17e5a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694b8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6f1ec3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5c14c3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46273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2a6d7d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2f3f10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1f7c55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5dc57e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42a32e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1a5ddd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6a5e01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2483bc86"/>
    <w:multiLevelType xmlns:w="http://schemas.openxmlformats.org/wordprocessingml/2006/main" w:val="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15bf3e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4af7b12d"/>
    <w:multiLevelType xmlns:w="http://schemas.openxmlformats.org/wordprocessingml/2006/main" w:val="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2375cc30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6e5f201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2faf9d4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4e06b4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13c12004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6f4ac979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2b228c3e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2e0834e3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15f9c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33ade2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346381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3e9c6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493ec1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13a13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ab74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04ff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7fab94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6730dc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5df86a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4418d7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6914c2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41db76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db477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2c508c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26c7a9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16ac36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6d5845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789ba8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4b9c88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223381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438d01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160e99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8b30c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4">
    <w:nsid w:val="5b85a1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3">
    <w:nsid w:val="68007b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0" w15:restartNumberingAfterBreak="0">
    <w:nsid w:val="086A7665"/>
    <w:multiLevelType w:val="hybridMultilevel"/>
    <w:tmpl w:val="8B28F23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EB509D"/>
    <w:multiLevelType w:val="hybridMultilevel"/>
    <w:tmpl w:val="C7D6E560"/>
    <w:lvl w:ilvl="0" w:tplc="44A4D8E2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B11B81"/>
    <w:multiLevelType w:val="multilevel"/>
    <w:tmpl w:val="BAE2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F163883"/>
    <w:multiLevelType w:val="hybridMultilevel"/>
    <w:tmpl w:val="ACD4D56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9E2F74"/>
    <w:multiLevelType w:val="multilevel"/>
    <w:tmpl w:val="47EE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96D71AD"/>
    <w:multiLevelType w:val="multilevel"/>
    <w:tmpl w:val="A1C2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B1D38C5"/>
    <w:multiLevelType w:val="multilevel"/>
    <w:tmpl w:val="4D66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BB615FA"/>
    <w:multiLevelType w:val="hybridMultilevel"/>
    <w:tmpl w:val="F2DA347E"/>
    <w:lvl w:ilvl="0" w:tplc="29E236AA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9" w15:restartNumberingAfterBreak="0">
    <w:nsid w:val="2F504DBB"/>
    <w:multiLevelType w:val="multilevel"/>
    <w:tmpl w:val="766694A0"/>
    <w:lvl w:ilvl="0">
      <w:start w:val="1"/>
      <w:numFmt w:val="bullet"/>
      <w:lvlText w:val=""/>
      <w:lvlJc w:val="left"/>
      <w:pPr>
        <w:ind w:left="717" w:hanging="360"/>
      </w:pPr>
      <w:rPr>
        <w:rFonts w:hint="default" w:ascii="Wingdings" w:hAnsi="Wingdings"/>
      </w:rPr>
    </w:lvl>
    <w:lvl w:ilvl="1">
      <w:start w:val="1"/>
      <w:numFmt w:val="bullet"/>
      <w:lvlText w:val="˗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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3AD3DEC"/>
    <w:multiLevelType w:val="hybridMultilevel"/>
    <w:tmpl w:val="37A0660C"/>
    <w:lvl w:ilvl="0" w:tplc="556446B6">
      <w:start w:val="1"/>
      <w:numFmt w:val="bullet"/>
      <w:pStyle w:val="Bulletslist"/>
      <w:lvlText w:val=""/>
      <w:lvlJc w:val="left"/>
      <w:pPr>
        <w:ind w:left="717" w:hanging="360"/>
      </w:pPr>
      <w:rPr>
        <w:rFonts w:hint="default" w:ascii="Wingdings" w:hAnsi="Wingdings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5D037C4"/>
    <w:multiLevelType w:val="multilevel"/>
    <w:tmpl w:val="0C98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D785A0A"/>
    <w:multiLevelType w:val="multilevel"/>
    <w:tmpl w:val="044ADB38"/>
    <w:lvl w:ilvl="0">
      <w:start w:val="1"/>
      <w:numFmt w:val="bullet"/>
      <w:pStyle w:val="ListBullet"/>
      <w:lvlText w:val=""/>
      <w:lvlJc w:val="left"/>
      <w:pPr>
        <w:ind w:left="720" w:hanging="363"/>
      </w:pPr>
      <w:rPr>
        <w:rFonts w:hint="default" w:ascii="Wingdings" w:hAnsi="Wingdings"/>
      </w:rPr>
    </w:lvl>
    <w:lvl w:ilvl="1">
      <w:start w:val="1"/>
      <w:numFmt w:val="bullet"/>
      <w:lvlText w:val="˗"/>
      <w:lvlJc w:val="left"/>
      <w:pPr>
        <w:ind w:left="1440" w:hanging="363"/>
      </w:pPr>
      <w:rPr>
        <w:rFonts w:hint="default" w:ascii="Courier New" w:hAnsi="Courier New"/>
      </w:rPr>
    </w:lvl>
    <w:lvl w:ilvl="2">
      <w:start w:val="1"/>
      <w:numFmt w:val="bullet"/>
      <w:lvlText w:val=""/>
      <w:lvlJc w:val="left"/>
      <w:pPr>
        <w:ind w:left="1588" w:hanging="148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13" w15:restartNumberingAfterBreak="0">
    <w:nsid w:val="3ED71004"/>
    <w:multiLevelType w:val="hybridMultilevel"/>
    <w:tmpl w:val="545A868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04D11C9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CD0D85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E8304F"/>
    <w:multiLevelType w:val="hybridMultilevel"/>
    <w:tmpl w:val="B85427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53CDD"/>
    <w:multiLevelType w:val="multilevel"/>
    <w:tmpl w:val="6FB8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49D0754E"/>
    <w:multiLevelType w:val="hybridMultilevel"/>
    <w:tmpl w:val="6D167978"/>
    <w:lvl w:ilvl="0" w:tplc="6800673A">
      <w:start w:val="1"/>
      <w:numFmt w:val="bullet"/>
      <w:pStyle w:val="BulletListLevel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C546DCF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7402EE"/>
    <w:multiLevelType w:val="hybridMultilevel"/>
    <w:tmpl w:val="C37AA4B4"/>
    <w:lvl w:ilvl="0" w:tplc="8F72A9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022352">
      <w:start w:val="1"/>
      <w:numFmt w:val="bullet"/>
      <w:pStyle w:val="BulletlistLevel2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7FE76D8">
      <w:start w:val="1"/>
      <w:numFmt w:val="bullet"/>
      <w:pStyle w:val="BulletListLevel3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28917BD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2B50F0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903C07"/>
    <w:multiLevelType w:val="multilevel"/>
    <w:tmpl w:val="4F8ACE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4" w15:restartNumberingAfterBreak="0">
    <w:nsid w:val="5A537343"/>
    <w:multiLevelType w:val="multilevel"/>
    <w:tmpl w:val="31D4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5BA503BE"/>
    <w:multiLevelType w:val="hybridMultilevel"/>
    <w:tmpl w:val="9384B8D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C852131"/>
    <w:multiLevelType w:val="multilevel"/>
    <w:tmpl w:val="84064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1E6DBE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B1618E"/>
    <w:multiLevelType w:val="multilevel"/>
    <w:tmpl w:val="4630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EA0D6D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B97ED4"/>
    <w:multiLevelType w:val="hybridMultilevel"/>
    <w:tmpl w:val="C90C823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50928D8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C30936"/>
    <w:multiLevelType w:val="multilevel"/>
    <w:tmpl w:val="9078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18">
    <w:abstractNumId w:val="116"/>
  </w:num>
  <w:num w:numId="117">
    <w:abstractNumId w:val="115"/>
  </w:num>
  <w:num w:numId="116">
    <w:abstractNumId w:val="114"/>
  </w:num>
  <w:num w:numId="115">
    <w:abstractNumId w:val="113"/>
  </w:num>
  <w:num w:numId="114">
    <w:abstractNumId w:val="112"/>
  </w:num>
  <w:num w:numId="113">
    <w:abstractNumId w:val="111"/>
  </w:num>
  <w:num w:numId="112">
    <w:abstractNumId w:val="110"/>
  </w:num>
  <w:num w:numId="111">
    <w:abstractNumId w:val="109"/>
  </w:num>
  <w:num w:numId="110">
    <w:abstractNumId w:val="108"/>
  </w:num>
  <w:num w:numId="109">
    <w:abstractNumId w:val="107"/>
  </w:num>
  <w:num w:numId="108">
    <w:abstractNumId w:val="106"/>
  </w:num>
  <w:num w:numId="107">
    <w:abstractNumId w:val="105"/>
  </w:num>
  <w:num w:numId="106">
    <w:abstractNumId w:val="104"/>
  </w:num>
  <w:num w:numId="105">
    <w:abstractNumId w:val="103"/>
  </w:num>
  <w:num w:numId="104">
    <w:abstractNumId w:val="102"/>
  </w:num>
  <w:num w:numId="103">
    <w:abstractNumId w:val="101"/>
  </w:num>
  <w:num w:numId="102">
    <w:abstractNumId w:val="100"/>
  </w:num>
  <w:num w:numId="101">
    <w:abstractNumId w:val="99"/>
  </w:num>
  <w:num w:numId="100">
    <w:abstractNumId w:val="98"/>
  </w:num>
  <w:num w:numId="99">
    <w:abstractNumId w:val="97"/>
  </w:num>
  <w:num w:numId="98">
    <w:abstractNumId w:val="96"/>
  </w:num>
  <w:num w:numId="97">
    <w:abstractNumId w:val="95"/>
  </w:num>
  <w:num w:numId="96">
    <w:abstractNumId w:val="94"/>
  </w:num>
  <w:num w:numId="95">
    <w:abstractNumId w:val="93"/>
  </w:num>
  <w:num w:numId="94">
    <w:abstractNumId w:val="92"/>
  </w:num>
  <w:num w:numId="93">
    <w:abstractNumId w:val="91"/>
  </w:num>
  <w:num w:numId="92">
    <w:abstractNumId w:val="90"/>
  </w:num>
  <w:num w:numId="91">
    <w:abstractNumId w:val="89"/>
  </w:num>
  <w:num w:numId="90">
    <w:abstractNumId w:val="88"/>
  </w:num>
  <w:num w:numId="89">
    <w:abstractNumId w:val="87"/>
  </w:num>
  <w:num w:numId="88">
    <w:abstractNumId w:val="86"/>
  </w:num>
  <w:num w:numId="87">
    <w:abstractNumId w:val="85"/>
  </w:num>
  <w:num w:numId="86">
    <w:abstractNumId w:val="84"/>
  </w:num>
  <w:num w:numId="85">
    <w:abstractNumId w:val="83"/>
  </w:num>
  <w:num w:numId="84">
    <w:abstractNumId w:val="82"/>
  </w:num>
  <w:num w:numId="83">
    <w:abstractNumId w:val="81"/>
  </w:num>
  <w:num w:numId="82">
    <w:abstractNumId w:val="80"/>
  </w:num>
  <w:num w:numId="81">
    <w:abstractNumId w:val="79"/>
  </w:num>
  <w:num w:numId="80">
    <w:abstractNumId w:val="78"/>
  </w:num>
  <w:num w:numId="79">
    <w:abstractNumId w:val="77"/>
  </w:num>
  <w:num w:numId="78">
    <w:abstractNumId w:val="76"/>
  </w:num>
  <w:num w:numId="77">
    <w:abstractNumId w:val="75"/>
  </w:num>
  <w:num w:numId="76">
    <w:abstractNumId w:val="74"/>
  </w:num>
  <w:num w:numId="75">
    <w:abstractNumId w:val="73"/>
  </w:num>
  <w:num w:numId="74">
    <w:abstractNumId w:val="72"/>
  </w:num>
  <w:num w:numId="73">
    <w:abstractNumId w:val="71"/>
  </w:num>
  <w:num w:numId="72">
    <w:abstractNumId w:val="70"/>
  </w:num>
  <w:num w:numId="71">
    <w:abstractNumId w:val="69"/>
  </w:num>
  <w:num w:numId="70">
    <w:abstractNumId w:val="68"/>
  </w:num>
  <w:num w:numId="69">
    <w:abstractNumId w:val="67"/>
  </w:num>
  <w:num w:numId="68">
    <w:abstractNumId w:val="66"/>
  </w:num>
  <w:num w:numId="67">
    <w:abstractNumId w:val="65"/>
  </w:num>
  <w:num w:numId="66">
    <w:abstractNumId w:val="64"/>
  </w:num>
  <w:num w:numId="65">
    <w:abstractNumId w:val="63"/>
  </w:num>
  <w:num w:numId="64">
    <w:abstractNumId w:val="62"/>
  </w:num>
  <w:num w:numId="63">
    <w:abstractNumId w:val="61"/>
  </w:num>
  <w:num w:numId="62">
    <w:abstractNumId w:val="60"/>
  </w:num>
  <w:num w:numId="61">
    <w:abstractNumId w:val="59"/>
  </w:num>
  <w:num w:numId="60">
    <w:abstractNumId w:val="58"/>
  </w:num>
  <w:num w:numId="59">
    <w:abstractNumId w:val="57"/>
  </w:num>
  <w:num w:numId="58">
    <w:abstractNumId w:val="56"/>
  </w:num>
  <w:num w:numId="57">
    <w:abstractNumId w:val="55"/>
  </w:num>
  <w:num w:numId="56">
    <w:abstractNumId w:val="54"/>
  </w:num>
  <w:num w:numId="55">
    <w:abstractNumId w:val="53"/>
  </w:num>
  <w:num w:numId="54">
    <w:abstractNumId w:val="52"/>
  </w:num>
  <w:num w:numId="53">
    <w:abstractNumId w:val="51"/>
  </w:num>
  <w:num w:numId="52">
    <w:abstractNumId w:val="50"/>
  </w:num>
  <w:num w:numId="51">
    <w:abstractNumId w:val="49"/>
  </w:num>
  <w:num w:numId="50">
    <w:abstractNumId w:val="48"/>
  </w:num>
  <w:num w:numId="49">
    <w:abstractNumId w:val="47"/>
  </w:num>
  <w:num w:numId="48">
    <w:abstractNumId w:val="46"/>
  </w:num>
  <w:num w:numId="47">
    <w:abstractNumId w:val="45"/>
  </w:num>
  <w:num w:numId="46">
    <w:abstractNumId w:val="44"/>
  </w:num>
  <w:num w:numId="45">
    <w:abstractNumId w:val="43"/>
  </w:num>
  <w:num w:numId="44">
    <w:abstractNumId w:val="42"/>
  </w:num>
  <w:num w:numId="43">
    <w:abstractNumId w:val="41"/>
  </w:num>
  <w:num w:numId="42">
    <w:abstractNumId w:val="40"/>
  </w:num>
  <w:num w:numId="41">
    <w:abstractNumId w:val="39"/>
  </w:num>
  <w:num w:numId="40">
    <w:abstractNumId w:val="38"/>
  </w:num>
  <w:num w:numId="39">
    <w:abstractNumId w:val="37"/>
  </w:num>
  <w:num w:numId="38">
    <w:abstractNumId w:val="36"/>
  </w:num>
  <w:num w:numId="37">
    <w:abstractNumId w:val="35"/>
  </w:num>
  <w:num w:numId="36">
    <w:abstractNumId w:val="34"/>
  </w:num>
  <w:num w:numId="35">
    <w:abstractNumId w:val="33"/>
  </w:num>
  <w:num w:numId="1" w16cid:durableId="539392418">
    <w:abstractNumId w:val="8"/>
  </w:num>
  <w:num w:numId="2" w16cid:durableId="973634635">
    <w:abstractNumId w:val="1"/>
  </w:num>
  <w:num w:numId="3" w16cid:durableId="429005076">
    <w:abstractNumId w:val="7"/>
  </w:num>
  <w:num w:numId="4" w16cid:durableId="1971082932">
    <w:abstractNumId w:val="10"/>
  </w:num>
  <w:num w:numId="5" w16cid:durableId="830218003">
    <w:abstractNumId w:val="20"/>
  </w:num>
  <w:num w:numId="6" w16cid:durableId="1734422182">
    <w:abstractNumId w:val="18"/>
  </w:num>
  <w:num w:numId="7" w16cid:durableId="1797288495">
    <w:abstractNumId w:val="30"/>
  </w:num>
  <w:num w:numId="8" w16cid:durableId="1527401571">
    <w:abstractNumId w:val="25"/>
  </w:num>
  <w:num w:numId="9" w16cid:durableId="1980572875">
    <w:abstractNumId w:val="3"/>
  </w:num>
  <w:num w:numId="10" w16cid:durableId="1556577743">
    <w:abstractNumId w:val="12"/>
  </w:num>
  <w:num w:numId="11" w16cid:durableId="887377601">
    <w:abstractNumId w:val="9"/>
  </w:num>
  <w:num w:numId="12" w16cid:durableId="1945263880">
    <w:abstractNumId w:val="17"/>
  </w:num>
  <w:num w:numId="13" w16cid:durableId="1265070380">
    <w:abstractNumId w:val="24"/>
  </w:num>
  <w:num w:numId="14" w16cid:durableId="1235705556">
    <w:abstractNumId w:val="23"/>
  </w:num>
  <w:num w:numId="15" w16cid:durableId="1046373954">
    <w:abstractNumId w:val="11"/>
  </w:num>
  <w:num w:numId="16" w16cid:durableId="55443772">
    <w:abstractNumId w:val="2"/>
  </w:num>
  <w:num w:numId="17" w16cid:durableId="920026476">
    <w:abstractNumId w:val="4"/>
  </w:num>
  <w:num w:numId="18" w16cid:durableId="1829830936">
    <w:abstractNumId w:val="13"/>
  </w:num>
  <w:num w:numId="19" w16cid:durableId="2087065193">
    <w:abstractNumId w:val="0"/>
  </w:num>
  <w:num w:numId="20" w16cid:durableId="1172379355">
    <w:abstractNumId w:val="16"/>
  </w:num>
  <w:num w:numId="21" w16cid:durableId="694768424">
    <w:abstractNumId w:val="7"/>
  </w:num>
  <w:num w:numId="22" w16cid:durableId="2018924938">
    <w:abstractNumId w:val="6"/>
  </w:num>
  <w:num w:numId="23" w16cid:durableId="995111787">
    <w:abstractNumId w:val="26"/>
  </w:num>
  <w:num w:numId="24" w16cid:durableId="1022706351">
    <w:abstractNumId w:val="28"/>
  </w:num>
  <w:num w:numId="25" w16cid:durableId="1087965374">
    <w:abstractNumId w:val="29"/>
  </w:num>
  <w:num w:numId="26" w16cid:durableId="1364555033">
    <w:abstractNumId w:val="27"/>
  </w:num>
  <w:num w:numId="27" w16cid:durableId="1569346039">
    <w:abstractNumId w:val="22"/>
  </w:num>
  <w:num w:numId="28" w16cid:durableId="1286547620">
    <w:abstractNumId w:val="15"/>
  </w:num>
  <w:num w:numId="29" w16cid:durableId="874151835">
    <w:abstractNumId w:val="5"/>
  </w:num>
  <w:num w:numId="30" w16cid:durableId="1620993997">
    <w:abstractNumId w:val="21"/>
  </w:num>
  <w:num w:numId="31" w16cid:durableId="366611325">
    <w:abstractNumId w:val="31"/>
  </w:num>
  <w:num w:numId="32" w16cid:durableId="130829446">
    <w:abstractNumId w:val="32"/>
  </w:num>
  <w:num w:numId="33" w16cid:durableId="1841385601">
    <w:abstractNumId w:val="19"/>
  </w:num>
  <w:num w:numId="34" w16cid:durableId="1866554899">
    <w:abstractNumId w:val="14"/>
  </w:num>
  <w:numIdMacAtCleanup w:val="1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removePersonalInformation/>
  <w:removeDateAndTime/>
  <w:hideSpellingErrors/>
  <w:hideGrammaticalErrors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0MLY0MjAztQRCcyUdpeDU4uLM/DyQArNaAHCGFZEsAAAA"/>
  </w:docVars>
  <w:rsids>
    <w:rsidRoot w:val="00E605FA"/>
    <w:rsid w:val="00001772"/>
    <w:rsid w:val="00003F7E"/>
    <w:rsid w:val="0001488B"/>
    <w:rsid w:val="0002323C"/>
    <w:rsid w:val="00024A06"/>
    <w:rsid w:val="00025A22"/>
    <w:rsid w:val="0002731B"/>
    <w:rsid w:val="000345D7"/>
    <w:rsid w:val="00035893"/>
    <w:rsid w:val="00040955"/>
    <w:rsid w:val="000533A7"/>
    <w:rsid w:val="000605B8"/>
    <w:rsid w:val="00060B2D"/>
    <w:rsid w:val="00060CC5"/>
    <w:rsid w:val="00061768"/>
    <w:rsid w:val="000621AC"/>
    <w:rsid w:val="00063680"/>
    <w:rsid w:val="000642BD"/>
    <w:rsid w:val="00064BF3"/>
    <w:rsid w:val="00074B39"/>
    <w:rsid w:val="00083062"/>
    <w:rsid w:val="00084567"/>
    <w:rsid w:val="00085C24"/>
    <w:rsid w:val="00094865"/>
    <w:rsid w:val="0009535C"/>
    <w:rsid w:val="000953D5"/>
    <w:rsid w:val="000976EE"/>
    <w:rsid w:val="00097CA1"/>
    <w:rsid w:val="000A11A3"/>
    <w:rsid w:val="000A340D"/>
    <w:rsid w:val="000A4F32"/>
    <w:rsid w:val="000B14FD"/>
    <w:rsid w:val="000C2985"/>
    <w:rsid w:val="000C76A8"/>
    <w:rsid w:val="000D074B"/>
    <w:rsid w:val="000F1535"/>
    <w:rsid w:val="000F15A1"/>
    <w:rsid w:val="000F2CF5"/>
    <w:rsid w:val="001055D0"/>
    <w:rsid w:val="00114A24"/>
    <w:rsid w:val="00125ABE"/>
    <w:rsid w:val="001264EE"/>
    <w:rsid w:val="001301DF"/>
    <w:rsid w:val="0013572C"/>
    <w:rsid w:val="001411B0"/>
    <w:rsid w:val="0014231A"/>
    <w:rsid w:val="00143DEB"/>
    <w:rsid w:val="00145D44"/>
    <w:rsid w:val="0014752A"/>
    <w:rsid w:val="00152F10"/>
    <w:rsid w:val="001558DD"/>
    <w:rsid w:val="0015747C"/>
    <w:rsid w:val="0015779E"/>
    <w:rsid w:val="0016422F"/>
    <w:rsid w:val="00164F5E"/>
    <w:rsid w:val="00167276"/>
    <w:rsid w:val="00171399"/>
    <w:rsid w:val="00176402"/>
    <w:rsid w:val="00180BE8"/>
    <w:rsid w:val="00182D13"/>
    <w:rsid w:val="001843BC"/>
    <w:rsid w:val="00190738"/>
    <w:rsid w:val="0019299C"/>
    <w:rsid w:val="0019739F"/>
    <w:rsid w:val="001B0C35"/>
    <w:rsid w:val="001B3210"/>
    <w:rsid w:val="001C3671"/>
    <w:rsid w:val="001C6AD8"/>
    <w:rsid w:val="001D405E"/>
    <w:rsid w:val="001D653F"/>
    <w:rsid w:val="00200E96"/>
    <w:rsid w:val="00204B65"/>
    <w:rsid w:val="002067A7"/>
    <w:rsid w:val="00214286"/>
    <w:rsid w:val="002222C6"/>
    <w:rsid w:val="00223807"/>
    <w:rsid w:val="00225312"/>
    <w:rsid w:val="0023031D"/>
    <w:rsid w:val="002303B8"/>
    <w:rsid w:val="00230450"/>
    <w:rsid w:val="00230E2F"/>
    <w:rsid w:val="00243E8B"/>
    <w:rsid w:val="00247F4B"/>
    <w:rsid w:val="00254FC7"/>
    <w:rsid w:val="00263F16"/>
    <w:rsid w:val="002644DD"/>
    <w:rsid w:val="0026687F"/>
    <w:rsid w:val="00267475"/>
    <w:rsid w:val="00274EFE"/>
    <w:rsid w:val="00275385"/>
    <w:rsid w:val="0027689F"/>
    <w:rsid w:val="002770ED"/>
    <w:rsid w:val="00287388"/>
    <w:rsid w:val="00291A31"/>
    <w:rsid w:val="0029236B"/>
    <w:rsid w:val="00293D3F"/>
    <w:rsid w:val="0029595B"/>
    <w:rsid w:val="002A5D07"/>
    <w:rsid w:val="002A6286"/>
    <w:rsid w:val="002A6839"/>
    <w:rsid w:val="002C2109"/>
    <w:rsid w:val="002C3999"/>
    <w:rsid w:val="002C501C"/>
    <w:rsid w:val="002C7CD5"/>
    <w:rsid w:val="002D1CAF"/>
    <w:rsid w:val="002D2547"/>
    <w:rsid w:val="002E51D5"/>
    <w:rsid w:val="002F0479"/>
    <w:rsid w:val="002F4559"/>
    <w:rsid w:val="002F7F93"/>
    <w:rsid w:val="003077C4"/>
    <w:rsid w:val="003127E4"/>
    <w:rsid w:val="003224A8"/>
    <w:rsid w:val="00326D08"/>
    <w:rsid w:val="0033370D"/>
    <w:rsid w:val="00333854"/>
    <w:rsid w:val="00341237"/>
    <w:rsid w:val="003441EE"/>
    <w:rsid w:val="003635F5"/>
    <w:rsid w:val="00373DD7"/>
    <w:rsid w:val="003767C8"/>
    <w:rsid w:val="0038496B"/>
    <w:rsid w:val="00393D00"/>
    <w:rsid w:val="00395152"/>
    <w:rsid w:val="00395EFA"/>
    <w:rsid w:val="003B0E3F"/>
    <w:rsid w:val="003B63FF"/>
    <w:rsid w:val="003B75F3"/>
    <w:rsid w:val="003C0972"/>
    <w:rsid w:val="003C7843"/>
    <w:rsid w:val="003D29E1"/>
    <w:rsid w:val="003D3CA3"/>
    <w:rsid w:val="003D5701"/>
    <w:rsid w:val="003D5F0A"/>
    <w:rsid w:val="003E55C2"/>
    <w:rsid w:val="003E798C"/>
    <w:rsid w:val="003F736A"/>
    <w:rsid w:val="004062C7"/>
    <w:rsid w:val="00413C95"/>
    <w:rsid w:val="004238CB"/>
    <w:rsid w:val="00423D70"/>
    <w:rsid w:val="00425542"/>
    <w:rsid w:val="00447158"/>
    <w:rsid w:val="00452C97"/>
    <w:rsid w:val="00466027"/>
    <w:rsid w:val="00475FDD"/>
    <w:rsid w:val="00477518"/>
    <w:rsid w:val="00494A2B"/>
    <w:rsid w:val="00494D52"/>
    <w:rsid w:val="004A0054"/>
    <w:rsid w:val="004A077E"/>
    <w:rsid w:val="004A2599"/>
    <w:rsid w:val="004A4854"/>
    <w:rsid w:val="004B3640"/>
    <w:rsid w:val="004B649B"/>
    <w:rsid w:val="004B64B7"/>
    <w:rsid w:val="004C0DC5"/>
    <w:rsid w:val="004C0DE3"/>
    <w:rsid w:val="004C2052"/>
    <w:rsid w:val="004C30D1"/>
    <w:rsid w:val="004D11C9"/>
    <w:rsid w:val="004D2CA6"/>
    <w:rsid w:val="004F0644"/>
    <w:rsid w:val="004F1663"/>
    <w:rsid w:val="004F6959"/>
    <w:rsid w:val="0050408C"/>
    <w:rsid w:val="00506619"/>
    <w:rsid w:val="0051262A"/>
    <w:rsid w:val="00513706"/>
    <w:rsid w:val="00517079"/>
    <w:rsid w:val="0052021D"/>
    <w:rsid w:val="00530092"/>
    <w:rsid w:val="0053024C"/>
    <w:rsid w:val="0053198F"/>
    <w:rsid w:val="005319C2"/>
    <w:rsid w:val="00556A1A"/>
    <w:rsid w:val="00563F2B"/>
    <w:rsid w:val="00565227"/>
    <w:rsid w:val="00565A11"/>
    <w:rsid w:val="005921AF"/>
    <w:rsid w:val="005948A0"/>
    <w:rsid w:val="0059669B"/>
    <w:rsid w:val="005975C2"/>
    <w:rsid w:val="005A22AC"/>
    <w:rsid w:val="005A2688"/>
    <w:rsid w:val="005A2FFA"/>
    <w:rsid w:val="005A33C4"/>
    <w:rsid w:val="005A6716"/>
    <w:rsid w:val="005B4246"/>
    <w:rsid w:val="005B51AF"/>
    <w:rsid w:val="005C5DA1"/>
    <w:rsid w:val="005D1215"/>
    <w:rsid w:val="005D268B"/>
    <w:rsid w:val="005D3BDD"/>
    <w:rsid w:val="005D43E9"/>
    <w:rsid w:val="005F0730"/>
    <w:rsid w:val="00601BDB"/>
    <w:rsid w:val="00601DBD"/>
    <w:rsid w:val="00604B87"/>
    <w:rsid w:val="0060546D"/>
    <w:rsid w:val="0061682F"/>
    <w:rsid w:val="00623781"/>
    <w:rsid w:val="006269FD"/>
    <w:rsid w:val="00645E36"/>
    <w:rsid w:val="00647B97"/>
    <w:rsid w:val="006523E1"/>
    <w:rsid w:val="0065672E"/>
    <w:rsid w:val="00660D69"/>
    <w:rsid w:val="00662576"/>
    <w:rsid w:val="00664079"/>
    <w:rsid w:val="00664DFC"/>
    <w:rsid w:val="00682A05"/>
    <w:rsid w:val="006862CE"/>
    <w:rsid w:val="00691E4B"/>
    <w:rsid w:val="00695838"/>
    <w:rsid w:val="006A0DC9"/>
    <w:rsid w:val="006A4C07"/>
    <w:rsid w:val="006B2675"/>
    <w:rsid w:val="006B36F7"/>
    <w:rsid w:val="006C32B7"/>
    <w:rsid w:val="006E25B8"/>
    <w:rsid w:val="006E3CA1"/>
    <w:rsid w:val="006E4C39"/>
    <w:rsid w:val="006E70F9"/>
    <w:rsid w:val="006F02DF"/>
    <w:rsid w:val="007011D1"/>
    <w:rsid w:val="00701358"/>
    <w:rsid w:val="00703BF8"/>
    <w:rsid w:val="00704070"/>
    <w:rsid w:val="007103F5"/>
    <w:rsid w:val="00710DFB"/>
    <w:rsid w:val="00713C9A"/>
    <w:rsid w:val="00722307"/>
    <w:rsid w:val="00730384"/>
    <w:rsid w:val="00730931"/>
    <w:rsid w:val="00735668"/>
    <w:rsid w:val="0075092D"/>
    <w:rsid w:val="00757252"/>
    <w:rsid w:val="007605FA"/>
    <w:rsid w:val="00761BD8"/>
    <w:rsid w:val="00765A60"/>
    <w:rsid w:val="007665B2"/>
    <w:rsid w:val="00767C20"/>
    <w:rsid w:val="00771AEF"/>
    <w:rsid w:val="0077599D"/>
    <w:rsid w:val="00776FEF"/>
    <w:rsid w:val="00786D53"/>
    <w:rsid w:val="00792BB9"/>
    <w:rsid w:val="007A650B"/>
    <w:rsid w:val="007A7615"/>
    <w:rsid w:val="007B10F4"/>
    <w:rsid w:val="007B420B"/>
    <w:rsid w:val="007B6EB2"/>
    <w:rsid w:val="007D40AA"/>
    <w:rsid w:val="007D5E2B"/>
    <w:rsid w:val="007E018E"/>
    <w:rsid w:val="007F3DA2"/>
    <w:rsid w:val="00804CEF"/>
    <w:rsid w:val="00813A95"/>
    <w:rsid w:val="0081496E"/>
    <w:rsid w:val="00825214"/>
    <w:rsid w:val="00827436"/>
    <w:rsid w:val="0082790D"/>
    <w:rsid w:val="00832401"/>
    <w:rsid w:val="008339E8"/>
    <w:rsid w:val="00833EF2"/>
    <w:rsid w:val="00840418"/>
    <w:rsid w:val="00841239"/>
    <w:rsid w:val="00844BBF"/>
    <w:rsid w:val="00851DEA"/>
    <w:rsid w:val="008527E0"/>
    <w:rsid w:val="00853B81"/>
    <w:rsid w:val="00863CEE"/>
    <w:rsid w:val="00864021"/>
    <w:rsid w:val="00867768"/>
    <w:rsid w:val="008837AA"/>
    <w:rsid w:val="00886864"/>
    <w:rsid w:val="0089381D"/>
    <w:rsid w:val="008948B1"/>
    <w:rsid w:val="008A1BF8"/>
    <w:rsid w:val="008A4500"/>
    <w:rsid w:val="008A535F"/>
    <w:rsid w:val="008A5B08"/>
    <w:rsid w:val="008A679F"/>
    <w:rsid w:val="008A6997"/>
    <w:rsid w:val="008A721C"/>
    <w:rsid w:val="008A7625"/>
    <w:rsid w:val="008A769F"/>
    <w:rsid w:val="008B1732"/>
    <w:rsid w:val="008D0C2C"/>
    <w:rsid w:val="008D3AAD"/>
    <w:rsid w:val="008E161B"/>
    <w:rsid w:val="008E1F29"/>
    <w:rsid w:val="008F1601"/>
    <w:rsid w:val="008F6145"/>
    <w:rsid w:val="00901984"/>
    <w:rsid w:val="00903223"/>
    <w:rsid w:val="0090489C"/>
    <w:rsid w:val="0090704D"/>
    <w:rsid w:val="00907709"/>
    <w:rsid w:val="00914C64"/>
    <w:rsid w:val="00922952"/>
    <w:rsid w:val="009234A3"/>
    <w:rsid w:val="009238B3"/>
    <w:rsid w:val="0092433D"/>
    <w:rsid w:val="00924E70"/>
    <w:rsid w:val="00926168"/>
    <w:rsid w:val="00927086"/>
    <w:rsid w:val="00943001"/>
    <w:rsid w:val="00943948"/>
    <w:rsid w:val="0095011A"/>
    <w:rsid w:val="00953AD4"/>
    <w:rsid w:val="009540E1"/>
    <w:rsid w:val="00954C78"/>
    <w:rsid w:val="00957DA0"/>
    <w:rsid w:val="009601A5"/>
    <w:rsid w:val="00971223"/>
    <w:rsid w:val="009733C0"/>
    <w:rsid w:val="009819DD"/>
    <w:rsid w:val="00983E69"/>
    <w:rsid w:val="00987D2F"/>
    <w:rsid w:val="00992EED"/>
    <w:rsid w:val="00993A2B"/>
    <w:rsid w:val="00996C34"/>
    <w:rsid w:val="009A26CE"/>
    <w:rsid w:val="009A2961"/>
    <w:rsid w:val="009A4A68"/>
    <w:rsid w:val="009A55AA"/>
    <w:rsid w:val="009A7983"/>
    <w:rsid w:val="009B4002"/>
    <w:rsid w:val="009B53E1"/>
    <w:rsid w:val="009D4F41"/>
    <w:rsid w:val="009D757C"/>
    <w:rsid w:val="009E7F61"/>
    <w:rsid w:val="009F590C"/>
    <w:rsid w:val="009F5FBF"/>
    <w:rsid w:val="009F76D0"/>
    <w:rsid w:val="00A04A86"/>
    <w:rsid w:val="00A1105F"/>
    <w:rsid w:val="00A27F43"/>
    <w:rsid w:val="00A305EB"/>
    <w:rsid w:val="00A3522D"/>
    <w:rsid w:val="00A366DF"/>
    <w:rsid w:val="00A42A11"/>
    <w:rsid w:val="00A42C5A"/>
    <w:rsid w:val="00A4365D"/>
    <w:rsid w:val="00A50545"/>
    <w:rsid w:val="00A52A37"/>
    <w:rsid w:val="00A55BC0"/>
    <w:rsid w:val="00A577D5"/>
    <w:rsid w:val="00A654DC"/>
    <w:rsid w:val="00A6672C"/>
    <w:rsid w:val="00A7541A"/>
    <w:rsid w:val="00A75F20"/>
    <w:rsid w:val="00A80B72"/>
    <w:rsid w:val="00A848C5"/>
    <w:rsid w:val="00A86F85"/>
    <w:rsid w:val="00AA3155"/>
    <w:rsid w:val="00AA6867"/>
    <w:rsid w:val="00AC0C84"/>
    <w:rsid w:val="00AC6A49"/>
    <w:rsid w:val="00AC6C1B"/>
    <w:rsid w:val="00AD6C67"/>
    <w:rsid w:val="00AE6676"/>
    <w:rsid w:val="00AF0AA2"/>
    <w:rsid w:val="00AF1525"/>
    <w:rsid w:val="00AF7F7F"/>
    <w:rsid w:val="00B07F4D"/>
    <w:rsid w:val="00B1735C"/>
    <w:rsid w:val="00B35E57"/>
    <w:rsid w:val="00B37DBF"/>
    <w:rsid w:val="00B428F4"/>
    <w:rsid w:val="00B438A4"/>
    <w:rsid w:val="00B450B8"/>
    <w:rsid w:val="00B46014"/>
    <w:rsid w:val="00B538AD"/>
    <w:rsid w:val="00B71A2C"/>
    <w:rsid w:val="00B72728"/>
    <w:rsid w:val="00B730DF"/>
    <w:rsid w:val="00B9442B"/>
    <w:rsid w:val="00BA0812"/>
    <w:rsid w:val="00BA1D72"/>
    <w:rsid w:val="00BA3C5E"/>
    <w:rsid w:val="00BA448C"/>
    <w:rsid w:val="00BC0FFD"/>
    <w:rsid w:val="00BD18AC"/>
    <w:rsid w:val="00BD6F4D"/>
    <w:rsid w:val="00BF3524"/>
    <w:rsid w:val="00BF7BA3"/>
    <w:rsid w:val="00C01529"/>
    <w:rsid w:val="00C0158B"/>
    <w:rsid w:val="00C020CE"/>
    <w:rsid w:val="00C03F55"/>
    <w:rsid w:val="00C0686C"/>
    <w:rsid w:val="00C12AFB"/>
    <w:rsid w:val="00C2412E"/>
    <w:rsid w:val="00C33A29"/>
    <w:rsid w:val="00C36B36"/>
    <w:rsid w:val="00C373B9"/>
    <w:rsid w:val="00C37CA1"/>
    <w:rsid w:val="00C43C25"/>
    <w:rsid w:val="00C47EDE"/>
    <w:rsid w:val="00C5057F"/>
    <w:rsid w:val="00C62B00"/>
    <w:rsid w:val="00C66762"/>
    <w:rsid w:val="00C74DE5"/>
    <w:rsid w:val="00C76F00"/>
    <w:rsid w:val="00C80EC4"/>
    <w:rsid w:val="00C8340C"/>
    <w:rsid w:val="00C861A4"/>
    <w:rsid w:val="00C90719"/>
    <w:rsid w:val="00CA782C"/>
    <w:rsid w:val="00CC419B"/>
    <w:rsid w:val="00CC4548"/>
    <w:rsid w:val="00CC4677"/>
    <w:rsid w:val="00CC5867"/>
    <w:rsid w:val="00CC65E1"/>
    <w:rsid w:val="00CD2841"/>
    <w:rsid w:val="00CD30F1"/>
    <w:rsid w:val="00CD4D74"/>
    <w:rsid w:val="00CD567D"/>
    <w:rsid w:val="00CD5ECD"/>
    <w:rsid w:val="00CD671D"/>
    <w:rsid w:val="00CE7670"/>
    <w:rsid w:val="00D0032D"/>
    <w:rsid w:val="00D03BD8"/>
    <w:rsid w:val="00D14C3C"/>
    <w:rsid w:val="00D16305"/>
    <w:rsid w:val="00D230E6"/>
    <w:rsid w:val="00D32B0B"/>
    <w:rsid w:val="00D43887"/>
    <w:rsid w:val="00D50ED7"/>
    <w:rsid w:val="00D52097"/>
    <w:rsid w:val="00D601B3"/>
    <w:rsid w:val="00D61C8F"/>
    <w:rsid w:val="00D63D05"/>
    <w:rsid w:val="00D73C7D"/>
    <w:rsid w:val="00D7688F"/>
    <w:rsid w:val="00D8232C"/>
    <w:rsid w:val="00D85073"/>
    <w:rsid w:val="00D86E90"/>
    <w:rsid w:val="00D87E55"/>
    <w:rsid w:val="00D91AE3"/>
    <w:rsid w:val="00D91FD7"/>
    <w:rsid w:val="00D9210D"/>
    <w:rsid w:val="00D92D2E"/>
    <w:rsid w:val="00D92FA7"/>
    <w:rsid w:val="00D94F80"/>
    <w:rsid w:val="00D97AC3"/>
    <w:rsid w:val="00DA15E9"/>
    <w:rsid w:val="00DA2486"/>
    <w:rsid w:val="00DA65A7"/>
    <w:rsid w:val="00DB4B71"/>
    <w:rsid w:val="00DC4854"/>
    <w:rsid w:val="00DC7DC4"/>
    <w:rsid w:val="00DD0BBE"/>
    <w:rsid w:val="00DD5D6C"/>
    <w:rsid w:val="00DD69F3"/>
    <w:rsid w:val="00DE1B04"/>
    <w:rsid w:val="00DE338C"/>
    <w:rsid w:val="00DE3FD4"/>
    <w:rsid w:val="00DF2AB9"/>
    <w:rsid w:val="00E0424A"/>
    <w:rsid w:val="00E058B0"/>
    <w:rsid w:val="00E12AA6"/>
    <w:rsid w:val="00E16395"/>
    <w:rsid w:val="00E23A6F"/>
    <w:rsid w:val="00E27DFD"/>
    <w:rsid w:val="00E45188"/>
    <w:rsid w:val="00E46AD2"/>
    <w:rsid w:val="00E50600"/>
    <w:rsid w:val="00E548EC"/>
    <w:rsid w:val="00E55C2E"/>
    <w:rsid w:val="00E56B0C"/>
    <w:rsid w:val="00E605FA"/>
    <w:rsid w:val="00E60CB0"/>
    <w:rsid w:val="00E623D1"/>
    <w:rsid w:val="00E66E91"/>
    <w:rsid w:val="00E774D5"/>
    <w:rsid w:val="00E81811"/>
    <w:rsid w:val="00E8225E"/>
    <w:rsid w:val="00E82B30"/>
    <w:rsid w:val="00E85811"/>
    <w:rsid w:val="00E865EB"/>
    <w:rsid w:val="00E96CC2"/>
    <w:rsid w:val="00EB254D"/>
    <w:rsid w:val="00EB6D5D"/>
    <w:rsid w:val="00EC06F4"/>
    <w:rsid w:val="00EC0B91"/>
    <w:rsid w:val="00EC5433"/>
    <w:rsid w:val="00EC624B"/>
    <w:rsid w:val="00EC6ED2"/>
    <w:rsid w:val="00ED7279"/>
    <w:rsid w:val="00EE2256"/>
    <w:rsid w:val="00EE3A11"/>
    <w:rsid w:val="00EF117B"/>
    <w:rsid w:val="00EF3BF8"/>
    <w:rsid w:val="00F029E0"/>
    <w:rsid w:val="00F02EA6"/>
    <w:rsid w:val="00F0486D"/>
    <w:rsid w:val="00F05A04"/>
    <w:rsid w:val="00F07639"/>
    <w:rsid w:val="00F10908"/>
    <w:rsid w:val="00F2128A"/>
    <w:rsid w:val="00F23C17"/>
    <w:rsid w:val="00F27409"/>
    <w:rsid w:val="00F31331"/>
    <w:rsid w:val="00F356E3"/>
    <w:rsid w:val="00F37D27"/>
    <w:rsid w:val="00F538DC"/>
    <w:rsid w:val="00F54E2D"/>
    <w:rsid w:val="00F5598B"/>
    <w:rsid w:val="00F577E0"/>
    <w:rsid w:val="00F6786A"/>
    <w:rsid w:val="00F7047F"/>
    <w:rsid w:val="00F706F0"/>
    <w:rsid w:val="00F731D6"/>
    <w:rsid w:val="00F80B24"/>
    <w:rsid w:val="00F87FCE"/>
    <w:rsid w:val="00F91CF5"/>
    <w:rsid w:val="00F92701"/>
    <w:rsid w:val="00FA6477"/>
    <w:rsid w:val="00FB6D04"/>
    <w:rsid w:val="00FC4B52"/>
    <w:rsid w:val="00FC5245"/>
    <w:rsid w:val="00FC68FE"/>
    <w:rsid w:val="00FC7AFB"/>
    <w:rsid w:val="00FE6872"/>
    <w:rsid w:val="00FF0228"/>
    <w:rsid w:val="00FF1B97"/>
    <w:rsid w:val="00FF5701"/>
    <w:rsid w:val="00FF7FDF"/>
    <w:rsid w:val="022A9E4B"/>
    <w:rsid w:val="023610B8"/>
    <w:rsid w:val="041C50AC"/>
    <w:rsid w:val="04C395BF"/>
    <w:rsid w:val="0643AA82"/>
    <w:rsid w:val="0B5D748C"/>
    <w:rsid w:val="0CCC89B6"/>
    <w:rsid w:val="0CEB50A0"/>
    <w:rsid w:val="0DD0EAF4"/>
    <w:rsid w:val="0ED998EB"/>
    <w:rsid w:val="0EF6D9D8"/>
    <w:rsid w:val="0F2B212F"/>
    <w:rsid w:val="10224B22"/>
    <w:rsid w:val="11F3387B"/>
    <w:rsid w:val="12A1413D"/>
    <w:rsid w:val="1309A573"/>
    <w:rsid w:val="137F8082"/>
    <w:rsid w:val="145BD8A1"/>
    <w:rsid w:val="1482C388"/>
    <w:rsid w:val="14ABCF17"/>
    <w:rsid w:val="14FE239A"/>
    <w:rsid w:val="151ADFE0"/>
    <w:rsid w:val="15FA4442"/>
    <w:rsid w:val="178BF6D4"/>
    <w:rsid w:val="186210D6"/>
    <w:rsid w:val="18E34970"/>
    <w:rsid w:val="1A5EA0BC"/>
    <w:rsid w:val="1BA309D9"/>
    <w:rsid w:val="1C420238"/>
    <w:rsid w:val="1F82B29B"/>
    <w:rsid w:val="1FBC562A"/>
    <w:rsid w:val="20A7D159"/>
    <w:rsid w:val="23A3A29C"/>
    <w:rsid w:val="23BDCFCB"/>
    <w:rsid w:val="23C3FFCE"/>
    <w:rsid w:val="2490BE8F"/>
    <w:rsid w:val="26063218"/>
    <w:rsid w:val="278AE980"/>
    <w:rsid w:val="27CAF46C"/>
    <w:rsid w:val="2805BDAE"/>
    <w:rsid w:val="2836BB2B"/>
    <w:rsid w:val="28771567"/>
    <w:rsid w:val="2A1CA18E"/>
    <w:rsid w:val="2ADF8562"/>
    <w:rsid w:val="2BE88EF1"/>
    <w:rsid w:val="2C116529"/>
    <w:rsid w:val="2C2C30FD"/>
    <w:rsid w:val="2EA72494"/>
    <w:rsid w:val="2F02CEE9"/>
    <w:rsid w:val="30702D4F"/>
    <w:rsid w:val="30A9EF89"/>
    <w:rsid w:val="30AC9EA3"/>
    <w:rsid w:val="31823585"/>
    <w:rsid w:val="31A47B00"/>
    <w:rsid w:val="321247BF"/>
    <w:rsid w:val="32CD34BD"/>
    <w:rsid w:val="333C7911"/>
    <w:rsid w:val="33934D13"/>
    <w:rsid w:val="3505431A"/>
    <w:rsid w:val="356B31FB"/>
    <w:rsid w:val="35729B7E"/>
    <w:rsid w:val="36483886"/>
    <w:rsid w:val="3727C2C0"/>
    <w:rsid w:val="377D6227"/>
    <w:rsid w:val="37CD96C0"/>
    <w:rsid w:val="38C0A6F8"/>
    <w:rsid w:val="38C8564B"/>
    <w:rsid w:val="39FF3924"/>
    <w:rsid w:val="3AC52214"/>
    <w:rsid w:val="3B0C168D"/>
    <w:rsid w:val="3BB7D3FD"/>
    <w:rsid w:val="3BBBDD28"/>
    <w:rsid w:val="3BBBDD28"/>
    <w:rsid w:val="3C643CE4"/>
    <w:rsid w:val="3C643CE4"/>
    <w:rsid w:val="3CD05B19"/>
    <w:rsid w:val="3CE734C7"/>
    <w:rsid w:val="3D32FFAF"/>
    <w:rsid w:val="3DA4D6AD"/>
    <w:rsid w:val="3DB42170"/>
    <w:rsid w:val="3ECC54DD"/>
    <w:rsid w:val="418BEF7F"/>
    <w:rsid w:val="42243E54"/>
    <w:rsid w:val="438A986D"/>
    <w:rsid w:val="442B84C4"/>
    <w:rsid w:val="46C12BC4"/>
    <w:rsid w:val="488CEE38"/>
    <w:rsid w:val="489B44AA"/>
    <w:rsid w:val="48F5F6E9"/>
    <w:rsid w:val="4C02D46C"/>
    <w:rsid w:val="4C3091BD"/>
    <w:rsid w:val="4C3091BD"/>
    <w:rsid w:val="4D55E5C4"/>
    <w:rsid w:val="4F3A4A48"/>
    <w:rsid w:val="50973F7D"/>
    <w:rsid w:val="50CEF031"/>
    <w:rsid w:val="50E02AD7"/>
    <w:rsid w:val="51411E20"/>
    <w:rsid w:val="5289FFF7"/>
    <w:rsid w:val="5370C85D"/>
    <w:rsid w:val="53B22C07"/>
    <w:rsid w:val="573B7185"/>
    <w:rsid w:val="5794862A"/>
    <w:rsid w:val="57D07CDA"/>
    <w:rsid w:val="59AA0CCB"/>
    <w:rsid w:val="59D5756A"/>
    <w:rsid w:val="5B46388C"/>
    <w:rsid w:val="5C241309"/>
    <w:rsid w:val="5C589616"/>
    <w:rsid w:val="5D4F2E90"/>
    <w:rsid w:val="5DE7F1A6"/>
    <w:rsid w:val="5E4890D9"/>
    <w:rsid w:val="5FAD7BEC"/>
    <w:rsid w:val="5FF78FBF"/>
    <w:rsid w:val="60B8CEDD"/>
    <w:rsid w:val="60B9B1FD"/>
    <w:rsid w:val="6106974A"/>
    <w:rsid w:val="62025F9E"/>
    <w:rsid w:val="62BB5E3F"/>
    <w:rsid w:val="64C3E71D"/>
    <w:rsid w:val="64D61F17"/>
    <w:rsid w:val="650684CA"/>
    <w:rsid w:val="65874E37"/>
    <w:rsid w:val="6956678D"/>
    <w:rsid w:val="6969597A"/>
    <w:rsid w:val="69B4D548"/>
    <w:rsid w:val="6A0EA230"/>
    <w:rsid w:val="6BA01024"/>
    <w:rsid w:val="6C96F2E0"/>
    <w:rsid w:val="6DDB0EFA"/>
    <w:rsid w:val="6E177947"/>
    <w:rsid w:val="710FC9A7"/>
    <w:rsid w:val="74D402F7"/>
    <w:rsid w:val="75270629"/>
    <w:rsid w:val="75E945E6"/>
    <w:rsid w:val="7732F100"/>
    <w:rsid w:val="796CC654"/>
    <w:rsid w:val="79833956"/>
    <w:rsid w:val="7AF60E0F"/>
    <w:rsid w:val="7C9AD532"/>
    <w:rsid w:val="7DA6A20A"/>
    <w:rsid w:val="7DD0ADC1"/>
    <w:rsid w:val="7DE94513"/>
    <w:rsid w:val="7E668510"/>
    <w:rsid w:val="7E6E02A7"/>
    <w:rsid w:val="7F0EEB49"/>
    <w:rsid w:val="7F4308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6311B2"/>
  <w15:docId w15:val="{44A8E7DC-C553-4B8F-A71F-90D3C38A7B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Theme="minorHAnsi" w:cstheme="minorBidi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145D44"/>
  </w:style>
  <w:style w:type="paragraph" w:styleId="Heading1">
    <w:name w:val="heading 1"/>
    <w:next w:val="Normal"/>
    <w:link w:val="Heading1Char"/>
    <w:uiPriority w:val="9"/>
    <w:qFormat/>
    <w:rsid w:val="0015779E"/>
    <w:pPr>
      <w:spacing w:before="120" w:after="120" w:line="600" w:lineRule="exact"/>
      <w:outlineLvl w:val="0"/>
    </w:pPr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styleId="Heading2">
    <w:name w:val="heading 2"/>
    <w:basedOn w:val="Coverunittitle"/>
    <w:next w:val="Normal"/>
    <w:link w:val="Heading2Char"/>
    <w:uiPriority w:val="9"/>
    <w:unhideWhenUsed/>
    <w:qFormat/>
    <w:rsid w:val="002F7F93"/>
    <w:pPr>
      <w:spacing w:before="240" w:after="120" w:afterAutospacing="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Coverunittitle"/>
    <w:next w:val="Normal"/>
    <w:link w:val="Heading3Char"/>
    <w:uiPriority w:val="9"/>
    <w:unhideWhenUsed/>
    <w:qFormat/>
    <w:rsid w:val="0015779E"/>
    <w:pPr>
      <w:spacing w:before="240" w:after="120" w:afterAutospacing="0" w:line="240" w:lineRule="auto"/>
      <w:outlineLvl w:val="2"/>
    </w:pPr>
    <w:rPr>
      <w:b/>
      <w:color w:val="2D739F"/>
      <w:szCs w:val="32"/>
    </w:rPr>
  </w:style>
  <w:style w:type="paragraph" w:styleId="Heading4">
    <w:name w:val="heading 4"/>
    <w:basedOn w:val="Coverunittitle"/>
    <w:next w:val="Normal"/>
    <w:link w:val="Heading4Char"/>
    <w:uiPriority w:val="9"/>
    <w:unhideWhenUsed/>
    <w:qFormat/>
    <w:rsid w:val="00827436"/>
    <w:pPr>
      <w:spacing w:before="240" w:after="120" w:afterAutospacing="0" w:line="240" w:lineRule="auto"/>
      <w:outlineLvl w:val="3"/>
    </w:pPr>
    <w:rPr>
      <w:b/>
      <w:color w:val="58585B"/>
      <w:sz w:val="28"/>
      <w:szCs w:val="28"/>
    </w:rPr>
  </w:style>
  <w:style w:type="paragraph" w:styleId="Heading5">
    <w:name w:val="heading 5"/>
    <w:basedOn w:val="Coverunittitle"/>
    <w:next w:val="Normal"/>
    <w:link w:val="Heading5Char"/>
    <w:uiPriority w:val="9"/>
    <w:unhideWhenUsed/>
    <w:qFormat/>
    <w:rsid w:val="00827436"/>
    <w:pPr>
      <w:spacing w:before="240" w:after="60" w:afterAutospacing="0"/>
      <w:outlineLvl w:val="4"/>
    </w:pPr>
    <w:rPr>
      <w:b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A305EB"/>
    <w:pPr>
      <w:outlineLvl w:val="5"/>
    </w:pPr>
    <w:rPr>
      <w:color w:val="464749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FF5701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vertitle" w:customStyle="1">
    <w:name w:val="Cover title"/>
    <w:next w:val="Normal"/>
    <w:autoRedefine/>
    <w:qFormat/>
    <w:rsid w:val="00844BBF"/>
    <w:pPr>
      <w:tabs>
        <w:tab w:val="left" w:pos="-567"/>
      </w:tabs>
      <w:spacing w:after="0"/>
    </w:pPr>
    <w:rPr>
      <w:rFonts w:ascii="Korolev Medium" w:hAnsi="Korolev Medium" w:eastAsia="Times New Roman" w:cstheme="minorHAnsi"/>
      <w:noProof/>
      <w:color w:val="002060"/>
      <w:spacing w:val="-4"/>
      <w:kern w:val="22"/>
      <w:sz w:val="64"/>
      <w:u w:color="000004"/>
    </w:rPr>
  </w:style>
  <w:style w:type="character" w:styleId="Heading1Char" w:customStyle="1">
    <w:name w:val="Heading 1 Char"/>
    <w:basedOn w:val="DefaultParagraphFont"/>
    <w:link w:val="Heading1"/>
    <w:uiPriority w:val="9"/>
    <w:rsid w:val="0015779E"/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styleId="Coversubtitle2" w:customStyle="1">
    <w:name w:val="Cover subtitle2"/>
    <w:basedOn w:val="Covertitle"/>
    <w:rsid w:val="00C03F55"/>
    <w:pPr>
      <w:tabs>
        <w:tab w:val="clear" w:pos="-567"/>
      </w:tabs>
    </w:pPr>
    <w:rPr>
      <w:noProof w:val="0"/>
      <w:color w:val="464749"/>
      <w:sz w:val="28"/>
    </w:rPr>
  </w:style>
  <w:style w:type="character" w:styleId="Hyperlink">
    <w:name w:val="Hyperlink"/>
    <w:uiPriority w:val="99"/>
    <w:unhideWhenUsed/>
    <w:rsid w:val="00954C78"/>
    <w:rPr>
      <w:color w:val="0000C0"/>
      <w:u w:val="single"/>
    </w:rPr>
  </w:style>
  <w:style w:type="paragraph" w:styleId="Footer-DocumentTitleLeft" w:customStyle="1">
    <w:name w:val="Footer - Document Title Left"/>
    <w:next w:val="Normal"/>
    <w:link w:val="Footer-DocumentTitleLeftCharChar"/>
    <w:autoRedefine/>
    <w:qFormat/>
    <w:rsid w:val="0002323C"/>
    <w:pPr>
      <w:tabs>
        <w:tab w:val="left" w:pos="0"/>
        <w:tab w:val="center" w:pos="6804"/>
        <w:tab w:val="right" w:pos="10206"/>
      </w:tabs>
      <w:suppressAutoHyphens/>
      <w:spacing w:after="0" w:line="360" w:lineRule="auto"/>
      <w:jc w:val="center"/>
    </w:pPr>
    <w:rPr>
      <w:rFonts w:ascii="Arial" w:hAnsi="Arial" w:eastAsia="Times New Roman" w:cs="Times New Roman"/>
      <w:noProof/>
      <w:color w:val="464749"/>
      <w:kern w:val="22"/>
      <w:sz w:val="14"/>
      <w:szCs w:val="18"/>
      <w:lang w:val="en-US"/>
    </w:rPr>
  </w:style>
  <w:style w:type="paragraph" w:styleId="Coverunittitle" w:customStyle="1">
    <w:name w:val="Cover unit title"/>
    <w:next w:val="Normal"/>
    <w:autoRedefine/>
    <w:rsid w:val="00C5057F"/>
    <w:pPr>
      <w:spacing w:before="480" w:after="100" w:afterAutospacing="1" w:line="360" w:lineRule="auto"/>
      <w:contextualSpacing/>
    </w:pPr>
    <w:rPr>
      <w:rFonts w:eastAsia="Times New Roman" w:cstheme="minorHAnsi"/>
      <w:noProof/>
      <w:color w:val="464748"/>
      <w:kern w:val="22"/>
      <w:sz w:val="32"/>
      <w:lang w:eastAsia="en-AU"/>
    </w:rPr>
  </w:style>
  <w:style w:type="character" w:styleId="Footer-DocumentTitleLeftCharChar" w:customStyle="1">
    <w:name w:val="Footer - Document Title Left Char Char"/>
    <w:basedOn w:val="DefaultParagraphFont"/>
    <w:link w:val="Footer-DocumentTitleLeft"/>
    <w:rsid w:val="0002323C"/>
    <w:rPr>
      <w:rFonts w:ascii="Arial" w:hAnsi="Arial" w:eastAsia="Times New Roman" w:cs="Times New Roman"/>
      <w:noProof/>
      <w:color w:val="464749"/>
      <w:kern w:val="22"/>
      <w:sz w:val="14"/>
      <w:szCs w:val="18"/>
      <w:lang w:val="en-US"/>
    </w:rPr>
  </w:style>
  <w:style w:type="paragraph" w:styleId="Coversubtitle" w:customStyle="1">
    <w:name w:val="Cover subtitle"/>
    <w:next w:val="Normal"/>
    <w:link w:val="CoversubtitleChar"/>
    <w:autoRedefine/>
    <w:qFormat/>
    <w:rsid w:val="001D405E"/>
    <w:pPr>
      <w:spacing w:before="200" w:after="160"/>
    </w:pPr>
    <w:rPr>
      <w:rFonts w:eastAsia="Times New Roman" w:cstheme="minorHAnsi"/>
      <w:bCs/>
      <w:color w:val="404040"/>
      <w:kern w:val="22"/>
      <w:sz w:val="44"/>
      <w:szCs w:val="28"/>
    </w:rPr>
  </w:style>
  <w:style w:type="character" w:styleId="CoversubtitleChar" w:customStyle="1">
    <w:name w:val="Cover subtitle Char"/>
    <w:basedOn w:val="DefaultParagraphFont"/>
    <w:link w:val="Coversubtitle"/>
    <w:rsid w:val="001D405E"/>
    <w:rPr>
      <w:rFonts w:eastAsia="Times New Roman" w:cstheme="minorHAnsi"/>
      <w:bCs/>
      <w:color w:val="404040"/>
      <w:kern w:val="22"/>
      <w:sz w:val="44"/>
      <w:szCs w:val="28"/>
    </w:rPr>
  </w:style>
  <w:style w:type="paragraph" w:styleId="Header-SectionTitle" w:customStyle="1">
    <w:name w:val="Header - Section Title"/>
    <w:basedOn w:val="Body"/>
    <w:autoRedefine/>
    <w:rsid w:val="004B64B7"/>
    <w:pPr>
      <w:ind w:right="-284"/>
      <w:jc w:val="right"/>
    </w:pPr>
    <w:rPr>
      <w:color w:val="7F7F7F" w:themeColor="text1" w:themeTint="80"/>
      <w:sz w:val="16"/>
      <w:szCs w:val="16"/>
    </w:rPr>
  </w:style>
  <w:style w:type="paragraph" w:styleId="TOC3">
    <w:name w:val="toc 3"/>
    <w:basedOn w:val="Heading6"/>
    <w:next w:val="Normal"/>
    <w:uiPriority w:val="39"/>
    <w:rsid w:val="004C2052"/>
    <w:pPr>
      <w:spacing w:before="0" w:after="0" w:line="240" w:lineRule="auto"/>
      <w:ind w:left="567"/>
    </w:pPr>
    <w:rPr>
      <w:b w:val="0"/>
      <w:color w:val="2D739F"/>
    </w:rPr>
  </w:style>
  <w:style w:type="paragraph" w:styleId="TOC2">
    <w:name w:val="toc 2"/>
    <w:basedOn w:val="Heading5"/>
    <w:next w:val="Normal"/>
    <w:autoRedefine/>
    <w:uiPriority w:val="39"/>
    <w:unhideWhenUsed/>
    <w:rsid w:val="00863CEE"/>
    <w:pPr>
      <w:tabs>
        <w:tab w:val="right" w:leader="dot" w:pos="10196"/>
      </w:tabs>
      <w:spacing w:before="60" w:after="0" w:line="240" w:lineRule="auto"/>
      <w:ind w:left="284"/>
    </w:pPr>
    <w:rPr>
      <w:b w:val="0"/>
      <w:color w:val="717679"/>
    </w:rPr>
  </w:style>
  <w:style w:type="character" w:styleId="Heading2Char" w:customStyle="1">
    <w:name w:val="Heading 2 Char"/>
    <w:basedOn w:val="DefaultParagraphFont"/>
    <w:link w:val="Heading2"/>
    <w:uiPriority w:val="9"/>
    <w:rsid w:val="002F7F93"/>
    <w:rPr>
      <w:rFonts w:eastAsia="Times New Roman" w:cstheme="minorHAnsi"/>
      <w:b/>
      <w:noProof/>
      <w:color w:val="464748"/>
      <w:kern w:val="22"/>
      <w:sz w:val="36"/>
      <w:szCs w:val="36"/>
      <w:lang w:eastAsia="en-AU"/>
    </w:rPr>
  </w:style>
  <w:style w:type="paragraph" w:styleId="Body" w:customStyle="1">
    <w:name w:val="Body"/>
    <w:basedOn w:val="Normal"/>
    <w:link w:val="BodyChar"/>
    <w:qFormat/>
    <w:rsid w:val="00F37D27"/>
  </w:style>
  <w:style w:type="character" w:styleId="Heading3Char" w:customStyle="1">
    <w:name w:val="Heading 3 Char"/>
    <w:basedOn w:val="DefaultParagraphFont"/>
    <w:link w:val="Heading3"/>
    <w:uiPriority w:val="9"/>
    <w:rsid w:val="0015779E"/>
    <w:rPr>
      <w:rFonts w:eastAsia="Times New Roman" w:cstheme="minorHAnsi"/>
      <w:b/>
      <w:noProof/>
      <w:color w:val="2D739F"/>
      <w:kern w:val="22"/>
      <w:sz w:val="32"/>
      <w:szCs w:val="32"/>
      <w:lang w:eastAsia="en-AU"/>
    </w:rPr>
  </w:style>
  <w:style w:type="character" w:styleId="Heading4Char" w:customStyle="1">
    <w:name w:val="Heading 4 Char"/>
    <w:basedOn w:val="DefaultParagraphFont"/>
    <w:link w:val="Heading4"/>
    <w:uiPriority w:val="9"/>
    <w:rsid w:val="00827436"/>
    <w:rPr>
      <w:rFonts w:eastAsia="Times New Roman" w:cstheme="minorHAnsi"/>
      <w:b/>
      <w:noProof/>
      <w:color w:val="58585B"/>
      <w:kern w:val="22"/>
      <w:sz w:val="28"/>
      <w:szCs w:val="28"/>
      <w:lang w:eastAsia="en-AU"/>
    </w:rPr>
  </w:style>
  <w:style w:type="character" w:styleId="Heading5Char" w:customStyle="1">
    <w:name w:val="Heading 5 Char"/>
    <w:basedOn w:val="DefaultParagraphFont"/>
    <w:link w:val="Heading5"/>
    <w:uiPriority w:val="9"/>
    <w:rsid w:val="00827436"/>
    <w:rPr>
      <w:rFonts w:eastAsia="Times New Roman" w:cstheme="minorHAnsi"/>
      <w:b/>
      <w:noProof/>
      <w:color w:val="464748"/>
      <w:kern w:val="22"/>
      <w:sz w:val="24"/>
      <w:szCs w:val="24"/>
      <w:lang w:eastAsia="en-AU"/>
    </w:rPr>
  </w:style>
  <w:style w:type="character" w:styleId="Heading6Char" w:customStyle="1">
    <w:name w:val="Heading 6 Char"/>
    <w:basedOn w:val="DefaultParagraphFont"/>
    <w:link w:val="Heading6"/>
    <w:uiPriority w:val="9"/>
    <w:rsid w:val="00A305EB"/>
    <w:rPr>
      <w:rFonts w:ascii="Arial" w:hAnsi="Arial" w:eastAsia="Times New Roman" w:cs="Times New Roman"/>
      <w:b/>
      <w:color w:val="464749"/>
      <w:kern w:val="22"/>
      <w:sz w:val="20"/>
      <w:szCs w:val="20"/>
    </w:rPr>
  </w:style>
  <w:style w:type="paragraph" w:styleId="feature" w:customStyle="1">
    <w:name w:val="feature"/>
    <w:basedOn w:val="Body"/>
    <w:qFormat/>
    <w:rsid w:val="008D0C2C"/>
    <w:pPr>
      <w:spacing w:before="240"/>
    </w:pPr>
    <w:rPr>
      <w:color w:val="2D739F"/>
    </w:rPr>
  </w:style>
  <w:style w:type="paragraph" w:styleId="Quote">
    <w:name w:val="Quote"/>
    <w:basedOn w:val="feature"/>
    <w:next w:val="Normal"/>
    <w:link w:val="QuoteChar"/>
    <w:uiPriority w:val="29"/>
    <w:qFormat/>
    <w:rsid w:val="00EE3A11"/>
    <w:pPr>
      <w:ind w:left="567" w:right="567"/>
    </w:pPr>
    <w:rPr>
      <w:i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EE3A11"/>
    <w:rPr>
      <w:rFonts w:cstheme="minorHAnsi"/>
      <w:i/>
      <w:sz w:val="24"/>
      <w:szCs w:val="20"/>
    </w:rPr>
  </w:style>
  <w:style w:type="character" w:styleId="Emphasis">
    <w:name w:val="Emphasis"/>
    <w:uiPriority w:val="20"/>
    <w:qFormat/>
    <w:rsid w:val="0065672E"/>
    <w:rPr>
      <w:rFonts w:ascii="Arial" w:hAnsi="Arial"/>
      <w:b w:val="0"/>
      <w:i/>
      <w:color w:val="auto"/>
      <w:sz w:val="20"/>
    </w:rPr>
  </w:style>
  <w:style w:type="paragraph" w:styleId="Bulletlist" w:customStyle="1">
    <w:name w:val="Bullet list"/>
    <w:basedOn w:val="Body"/>
    <w:autoRedefine/>
    <w:rsid w:val="00F029E0"/>
    <w:pPr>
      <w:numPr>
        <w:numId w:val="2"/>
      </w:numPr>
    </w:pPr>
  </w:style>
  <w:style w:type="table" w:styleId="eHUBTable-WithTopandSideHeadings" w:customStyle="1">
    <w:name w:val="eHUB Table - With Top and Side Headings"/>
    <w:basedOn w:val="TableNormal"/>
    <w:rsid w:val="007D40AA"/>
    <w:pPr>
      <w:spacing w:after="0" w:line="240" w:lineRule="auto"/>
    </w:pPr>
    <w:rPr>
      <w:rFonts w:ascii="Helvetica" w:hAnsi="Helvetica" w:eastAsia="Times New Roman" w:cs="Times New Roman"/>
      <w:sz w:val="21"/>
      <w:szCs w:val="20"/>
      <w:lang w:eastAsia="en-AU"/>
    </w:rPr>
    <w:tblPr>
      <w:tblInd w:w="851" w:type="dxa"/>
      <w:tblBorders>
        <w:top w:val="single" w:color="0076B8" w:sz="2" w:space="0"/>
        <w:left w:val="single" w:color="0076B8" w:sz="2" w:space="0"/>
        <w:bottom w:val="single" w:color="0076B8" w:sz="2" w:space="0"/>
        <w:right w:val="single" w:color="0076B8" w:sz="2" w:space="0"/>
        <w:insideH w:val="single" w:color="D9D9D9" w:themeColor="background1" w:themeShade="D9" w:sz="2" w:space="0"/>
        <w:insideV w:val="single" w:color="D9D9D9" w:themeColor="background1" w:themeShade="D9" w:sz="2" w:space="0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color="0076B8" w:sz="2" w:space="0"/>
          <w:left w:val="single" w:color="0076B8" w:sz="2" w:space="0"/>
          <w:bottom w:val="single" w:color="0076B8" w:sz="2" w:space="0"/>
          <w:right w:val="single" w:color="0076B8" w:sz="2" w:space="0"/>
          <w:insideH w:val="single" w:color="A6A6A6" w:themeColor="background1" w:themeShade="A6" w:sz="2" w:space="0"/>
          <w:insideV w:val="single" w:color="A6A6A6" w:themeColor="background1" w:themeShade="A6" w:sz="2" w:space="0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styleId="Body-ListNumbered" w:customStyle="1">
    <w:name w:val="Body - List Numbered"/>
    <w:rsid w:val="004C30D1"/>
    <w:pPr>
      <w:numPr>
        <w:numId w:val="1"/>
      </w:numPr>
    </w:pPr>
  </w:style>
  <w:style w:type="paragraph" w:styleId="Numberedlist" w:customStyle="1">
    <w:name w:val="Numbered list"/>
    <w:basedOn w:val="ListNumber"/>
    <w:autoRedefine/>
    <w:rsid w:val="00954C78"/>
  </w:style>
  <w:style w:type="paragraph" w:styleId="ReferenceCaption" w:customStyle="1">
    <w:name w:val="Reference / Caption"/>
    <w:basedOn w:val="Body"/>
    <w:qFormat/>
    <w:rsid w:val="00E27DFD"/>
    <w:pPr>
      <w:spacing w:before="240" w:after="240"/>
    </w:pPr>
    <w:rPr>
      <w:color w:val="747679"/>
      <w:sz w:val="16"/>
      <w:szCs w:val="16"/>
    </w:rPr>
  </w:style>
  <w:style w:type="table" w:styleId="eHUBTable-WithTopHeadings" w:customStyle="1">
    <w:name w:val="eHUB Table - With Top Headings"/>
    <w:basedOn w:val="TableNormal"/>
    <w:rsid w:val="003C0972"/>
    <w:pPr>
      <w:spacing w:before="60" w:after="60" w:line="240" w:lineRule="auto"/>
      <w:ind w:left="340" w:right="284"/>
    </w:pPr>
    <w:rPr>
      <w:rFonts w:ascii="Arial" w:hAnsi="Arial" w:eastAsia="Times New Roman" w:cs="Times New Roman"/>
      <w:sz w:val="20"/>
      <w:szCs w:val="20"/>
      <w:lang w:eastAsia="en-AU"/>
    </w:rPr>
    <w:tblPr>
      <w:tblInd w:w="851" w:type="dxa"/>
      <w:tblBorders>
        <w:bottom w:val="single" w:color="D9D9D9" w:themeColor="background1" w:themeShade="D9" w:sz="2" w:space="0"/>
        <w:insideH w:val="single" w:color="D9D9D9" w:themeColor="background1" w:themeShade="D9" w:sz="2" w:space="0"/>
        <w:insideV w:val="single" w:color="D9D9D9" w:themeColor="background1" w:themeShade="D9" w:sz="2" w:space="0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="170" w:leftChars="0" w:right="170" w:rightChars="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8DB3E2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color="0076B8" w:sz="2" w:space="0"/>
          <w:left w:val="nil"/>
          <w:bottom w:val="single" w:color="0076B8" w:sz="2" w:space="0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character" w:styleId="Tableheading1" w:customStyle="1">
    <w:name w:val="Table heading 1"/>
    <w:uiPriority w:val="1"/>
    <w:rsid w:val="004A2599"/>
    <w:rPr>
      <w:rFonts w:ascii="Arial" w:hAnsi="Arial"/>
      <w:b/>
      <w:color w:val="auto"/>
      <w:sz w:val="22"/>
      <w:szCs w:val="22"/>
      <w:lang w:eastAsia="en-AU"/>
    </w:rPr>
  </w:style>
  <w:style w:type="table" w:styleId="TableGrid">
    <w:name w:val="Table Grid"/>
    <w:aliases w:val="TAFE Digital (1),Compliant Table Grid,FedU Table Grid"/>
    <w:basedOn w:val="TableNormal"/>
    <w:rsid w:val="002C7CD5"/>
    <w:pPr>
      <w:spacing w:before="120" w:after="120" w:line="240" w:lineRule="auto"/>
    </w:pPr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rPr>
      <w:cantSplit/>
    </w:trPr>
    <w:tcPr>
      <w:vAlign w:val="center"/>
    </w:tcPr>
    <w:tblStylePr w:type="firstRow">
      <w:pPr>
        <w:wordWrap/>
        <w:spacing w:before="120" w:beforeLines="0" w:beforeAutospacing="0" w:after="120" w:afterLines="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table" w:styleId="eHUBTable-WithSideHeadings" w:customStyle="1">
    <w:name w:val="eHUB Table - With Side Headings"/>
    <w:basedOn w:val="TableNormal"/>
    <w:rsid w:val="003C0972"/>
    <w:pPr>
      <w:spacing w:after="0" w:line="240" w:lineRule="auto"/>
    </w:pPr>
    <w:rPr>
      <w:rFonts w:ascii="Arial" w:hAnsi="Arial" w:eastAsia="Times New Roman" w:cs="Times New Roman"/>
      <w:sz w:val="20"/>
      <w:szCs w:val="20"/>
      <w:lang w:eastAsia="en-AU"/>
    </w:rPr>
    <w:tblPr>
      <w:tblInd w:w="851" w:type="dxa"/>
      <w:tblBorders>
        <w:top w:val="single" w:color="0076B8" w:sz="2" w:space="0"/>
        <w:left w:val="single" w:color="0076B8" w:sz="2" w:space="0"/>
        <w:bottom w:val="single" w:color="0076B8" w:sz="2" w:space="0"/>
        <w:right w:val="single" w:color="0076B8" w:sz="2" w:space="0"/>
        <w:insideH w:val="single" w:color="D9D9D9" w:themeColor="background1" w:themeShade="D9" w:sz="2" w:space="0"/>
        <w:insideV w:val="single" w:color="D9D9D9" w:themeColor="background1" w:themeShade="D9" w:sz="2" w:space="0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color="0076B8" w:sz="2" w:space="0"/>
          <w:insideH w:val="single" w:color="A6A6A6" w:themeColor="background1" w:themeShade="A6" w:sz="2" w:space="0"/>
          <w:insideV w:val="single" w:color="A6A6A6" w:themeColor="background1" w:themeShade="A6" w:sz="2" w:space="0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color="A6A6A6" w:themeColor="background1" w:themeShade="A6" w:sz="2" w:space="0"/>
          <w:insideH w:val="single" w:color="A6A6A6" w:themeColor="background1" w:themeShade="A6" w:sz="2" w:space="0"/>
        </w:tcBorders>
        <w:shd w:val="clear" w:color="auto" w:fill="D3E6F5"/>
      </w:tcPr>
    </w:tblStylePr>
    <w:tblStylePr w:type="neCell">
      <w:tblPr/>
      <w:tcPr>
        <w:tcBorders>
          <w:top w:val="single" w:color="0076B8" w:sz="2" w:space="0"/>
          <w:left w:val="single" w:color="D9D9D9" w:themeColor="background1" w:themeShade="D9" w:sz="2" w:space="0"/>
          <w:bottom w:val="nil"/>
          <w:right w:val="single" w:color="0076B8" w:sz="2" w:space="0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color="A6A6A6" w:themeColor="background1" w:themeShade="A6" w:sz="2" w:space="0"/>
          <w:insideH w:val="single" w:color="A6A6A6" w:themeColor="background1" w:themeShade="A6" w:sz="2" w:space="0"/>
        </w:tcBorders>
        <w:shd w:val="clear" w:color="auto" w:fill="D3E6F5"/>
      </w:tcPr>
    </w:tblStylePr>
  </w:style>
  <w:style w:type="paragraph" w:styleId="Tableheading10" w:customStyle="1">
    <w:name w:val="Table heading1"/>
    <w:basedOn w:val="Heading5"/>
    <w:rsid w:val="004A2599"/>
    <w:pPr>
      <w:spacing w:beforeLines="60" w:afterLines="60"/>
      <w:ind w:left="170" w:right="170"/>
    </w:pPr>
    <w:rPr>
      <w:color w:val="auto"/>
    </w:rPr>
  </w:style>
  <w:style w:type="table" w:styleId="Style1" w:customStyle="1">
    <w:name w:val="Style1"/>
    <w:basedOn w:val="TableNormal"/>
    <w:uiPriority w:val="99"/>
    <w:rsid w:val="009238B3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styleId="Style2" w:customStyle="1">
    <w:name w:val="Style2"/>
    <w:basedOn w:val="TableGrid"/>
    <w:uiPriority w:val="99"/>
    <w:rsid w:val="009238B3"/>
    <w:tblPr/>
    <w:tblStylePr w:type="firstRow">
      <w:pPr>
        <w:wordWrap/>
        <w:spacing w:before="120" w:beforeLines="0" w:beforeAutospacing="0" w:after="120" w:afterLines="0" w:afterAutospacing="0" w:line="300" w:lineRule="auto"/>
        <w:jc w:val="center"/>
      </w:pPr>
      <w:rPr>
        <w:rFonts w:ascii="Arial" w:hAnsi="Arial"/>
        <w:b w:val="0"/>
        <w:color w:val="FFFFFF" w:themeColor="background1"/>
        <w:sz w:val="20"/>
      </w:rPr>
      <w:tblPr/>
      <w:trPr>
        <w:tblHeader/>
      </w:trPr>
      <w:tcPr>
        <w:shd w:val="clear" w:color="auto" w:fill="8DB3E2" w:themeFill="text2" w:themeFillTint="66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styleId="Style3" w:customStyle="1">
    <w:name w:val="Style3"/>
    <w:basedOn w:val="TableNormal"/>
    <w:uiPriority w:val="99"/>
    <w:rsid w:val="00A86F85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styleId="Style4" w:customStyle="1">
    <w:name w:val="Style4"/>
    <w:basedOn w:val="TableNormal"/>
    <w:uiPriority w:val="99"/>
    <w:rsid w:val="00D73C7D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Heading3"/>
    <w:next w:val="Normal"/>
    <w:autoRedefine/>
    <w:uiPriority w:val="39"/>
    <w:unhideWhenUsed/>
    <w:qFormat/>
    <w:rsid w:val="006B36F7"/>
    <w:pPr>
      <w:tabs>
        <w:tab w:val="right" w:leader="dot" w:pos="10206"/>
      </w:tabs>
      <w:spacing w:before="120" w:after="0"/>
      <w:contextualSpacing w:val="0"/>
    </w:pPr>
    <w:rPr>
      <w:b w:val="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FF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A2FF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B36F7"/>
    <w:pPr>
      <w:keepNext/>
      <w:keepLines/>
      <w:spacing w:after="0" w:line="276" w:lineRule="auto"/>
      <w:outlineLvl w:val="9"/>
    </w:pPr>
    <w:rPr>
      <w:rFonts w:eastAsiaTheme="majorEastAsia" w:cstheme="majorBidi"/>
      <w:bCs/>
      <w:kern w:val="0"/>
      <w:sz w:val="28"/>
      <w:szCs w:val="28"/>
      <w:lang w:val="en-US" w:eastAsia="ja-JP"/>
    </w:rPr>
  </w:style>
  <w:style w:type="character" w:styleId="Heading7Char" w:customStyle="1">
    <w:name w:val="Heading 7 Char"/>
    <w:basedOn w:val="DefaultParagraphFont"/>
    <w:link w:val="Heading7"/>
    <w:uiPriority w:val="9"/>
    <w:rsid w:val="00FF5701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23031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3031D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23031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3031D"/>
    <w:rPr>
      <w:rFonts w:ascii="Calibri" w:hAnsi="Calibri"/>
    </w:rPr>
  </w:style>
  <w:style w:type="paragraph" w:styleId="Caption">
    <w:name w:val="caption"/>
    <w:basedOn w:val="ReferenceCaption"/>
    <w:next w:val="Normal"/>
    <w:link w:val="CaptionChar"/>
    <w:uiPriority w:val="35"/>
    <w:unhideWhenUsed/>
    <w:qFormat/>
    <w:rsid w:val="00254FC7"/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rsid w:val="0050408C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0057B8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50408C"/>
    <w:rPr>
      <w:rFonts w:asciiTheme="majorHAnsi" w:hAnsiTheme="majorHAnsi" w:eastAsiaTheme="majorEastAsia" w:cstheme="majorBidi"/>
      <w:color w:val="0057B8"/>
      <w:spacing w:val="5"/>
      <w:kern w:val="28"/>
      <w:sz w:val="52"/>
      <w:szCs w:val="52"/>
    </w:rPr>
  </w:style>
  <w:style w:type="character" w:styleId="Footerlargertext" w:customStyle="1">
    <w:name w:val="Footer larger text"/>
    <w:basedOn w:val="DefaultParagraphFont"/>
    <w:uiPriority w:val="1"/>
    <w:rsid w:val="00695838"/>
    <w:rPr>
      <w:b w:val="0"/>
      <w:color w:val="0057B8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954C78"/>
    <w:rPr>
      <w:color w:val="800080" w:themeColor="followedHyperlink"/>
      <w:u w:val="single"/>
    </w:rPr>
  </w:style>
  <w:style w:type="paragraph" w:styleId="ListNumber">
    <w:name w:val="List Number"/>
    <w:basedOn w:val="Bulletlist"/>
    <w:uiPriority w:val="99"/>
    <w:unhideWhenUsed/>
    <w:rsid w:val="00954C78"/>
    <w:pPr>
      <w:numPr>
        <w:numId w:val="3"/>
      </w:numPr>
    </w:pPr>
  </w:style>
  <w:style w:type="paragraph" w:styleId="Bodyfooter" w:customStyle="1">
    <w:name w:val="Body footer"/>
    <w:basedOn w:val="Normal"/>
    <w:autoRedefine/>
    <w:qFormat/>
    <w:rsid w:val="00B438A4"/>
    <w:pPr>
      <w:tabs>
        <w:tab w:val="left" w:pos="13183"/>
        <w:tab w:val="center" w:pos="13325"/>
      </w:tabs>
      <w:spacing w:before="60" w:after="60" w:line="220" w:lineRule="exact"/>
      <w:ind w:left="-425" w:right="-714"/>
      <w:jc w:val="both"/>
    </w:pPr>
    <w:rPr>
      <w:rFonts w:cs="Arial" w:eastAsiaTheme="minorEastAsia"/>
      <w:color w:val="262626" w:themeColor="text1" w:themeTint="D9"/>
      <w:kern w:val="22"/>
      <w:sz w:val="16"/>
      <w:szCs w:val="16"/>
      <w:lang w:bidi="en-US"/>
    </w:rPr>
  </w:style>
  <w:style w:type="character" w:styleId="CaptionChar" w:customStyle="1">
    <w:name w:val="Caption Char"/>
    <w:basedOn w:val="DefaultParagraphFont"/>
    <w:link w:val="Caption"/>
    <w:uiPriority w:val="35"/>
    <w:rsid w:val="00254FC7"/>
    <w:rPr>
      <w:rFonts w:cstheme="minorHAnsi"/>
      <w:color w:val="747679"/>
      <w:sz w:val="16"/>
      <w:szCs w:val="16"/>
    </w:rPr>
  </w:style>
  <w:style w:type="paragraph" w:styleId="Bulletslist" w:customStyle="1">
    <w:name w:val="Bullets list"/>
    <w:basedOn w:val="Normal"/>
    <w:link w:val="BulletslistChar"/>
    <w:rsid w:val="00D97AC3"/>
    <w:pPr>
      <w:numPr>
        <w:numId w:val="4"/>
      </w:numPr>
      <w:spacing w:after="40"/>
      <w:ind w:left="714" w:hanging="357"/>
      <w:textboxTightWrap w:val="allLines"/>
    </w:pPr>
    <w:rPr>
      <w:rFonts w:eastAsiaTheme="minorEastAsia"/>
      <w:lang w:val="en-US" w:bidi="en-US"/>
    </w:rPr>
  </w:style>
  <w:style w:type="character" w:styleId="BulletslistChar" w:customStyle="1">
    <w:name w:val="Bullets list Char"/>
    <w:basedOn w:val="DefaultParagraphFont"/>
    <w:link w:val="Bulletslist"/>
    <w:rsid w:val="00D97AC3"/>
    <w:rPr>
      <w:rFonts w:eastAsiaTheme="minorEastAsia"/>
      <w:lang w:val="en-US" w:bidi="en-US"/>
    </w:rPr>
  </w:style>
  <w:style w:type="paragraph" w:styleId="Sectionname" w:customStyle="1">
    <w:name w:val="Section name"/>
    <w:basedOn w:val="Normal"/>
    <w:link w:val="SectionnameChar"/>
    <w:qFormat/>
    <w:rsid w:val="008A535F"/>
    <w:pPr>
      <w:textboxTightWrap w:val="allLines"/>
    </w:pPr>
    <w:rPr>
      <w:rFonts w:eastAsiaTheme="minorEastAsia"/>
      <w:b/>
      <w:noProof/>
      <w:color w:val="000000" w:themeColor="text1"/>
      <w:spacing w:val="20"/>
      <w:kern w:val="22"/>
      <w:sz w:val="66"/>
      <w:lang w:val="en-US" w:eastAsia="en-AU" w:bidi="en-US"/>
    </w:rPr>
  </w:style>
  <w:style w:type="character" w:styleId="SectionnameChar" w:customStyle="1">
    <w:name w:val="Section name Char"/>
    <w:basedOn w:val="Heading1Char"/>
    <w:link w:val="Sectionname"/>
    <w:rsid w:val="008A535F"/>
    <w:rPr>
      <w:rFonts w:eastAsiaTheme="minorEastAsia" w:cstheme="minorHAnsi"/>
      <w:b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94394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0158B"/>
    <w:rPr>
      <w:sz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C0158B"/>
    <w:rPr>
      <w:rFonts w:ascii="Calibri" w:hAnsi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0158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158B"/>
    <w:rPr>
      <w:sz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0158B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158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862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2CE"/>
    <w:pPr>
      <w:spacing w:line="240" w:lineRule="auto"/>
    </w:pPr>
    <w:rPr>
      <w:sz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862CE"/>
    <w:rPr>
      <w:rFonts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2C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862CE"/>
    <w:rPr>
      <w:rFonts w:cstheme="minorHAnsi"/>
      <w:b/>
      <w:bCs/>
      <w:sz w:val="20"/>
      <w:szCs w:val="20"/>
    </w:rPr>
  </w:style>
  <w:style w:type="table" w:styleId="StyleTD" w:customStyle="1">
    <w:name w:val="StyleTD"/>
    <w:basedOn w:val="TableNormal"/>
    <w:uiPriority w:val="99"/>
    <w:rsid w:val="00EE3A11"/>
    <w:pPr>
      <w:spacing w:before="120" w:after="120" w:line="300" w:lineRule="auto"/>
    </w:pPr>
    <w:tblPr/>
    <w:tcPr>
      <w:vAlign w:val="center"/>
    </w:tcPr>
  </w:style>
  <w:style w:type="table" w:styleId="GridTable1Light">
    <w:name w:val="Grid Table 1 Light"/>
    <w:basedOn w:val="TableNormal"/>
    <w:uiPriority w:val="46"/>
    <w:rsid w:val="00EE3A11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tyleTD2" w:customStyle="1">
    <w:name w:val="StyleTD2"/>
    <w:basedOn w:val="TableNormal"/>
    <w:uiPriority w:val="99"/>
    <w:rsid w:val="00EE3A11"/>
    <w:pPr>
      <w:spacing w:after="0" w:line="240" w:lineRule="auto"/>
    </w:pPr>
    <w:tblPr/>
  </w:style>
  <w:style w:type="paragraph" w:styleId="Guidetext" w:customStyle="1">
    <w:name w:val="Guide text"/>
    <w:basedOn w:val="Normal"/>
    <w:link w:val="GuidetextChar"/>
    <w:qFormat/>
    <w:rsid w:val="00EE3A11"/>
    <w:rPr>
      <w:i/>
      <w:color w:val="FF0000"/>
    </w:rPr>
  </w:style>
  <w:style w:type="table" w:styleId="TableGridLight">
    <w:name w:val="Grid Table Light"/>
    <w:basedOn w:val="TableNormal"/>
    <w:uiPriority w:val="40"/>
    <w:rsid w:val="00786D5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GuidetextChar" w:customStyle="1">
    <w:name w:val="Guide text Char"/>
    <w:basedOn w:val="DefaultParagraphFont"/>
    <w:link w:val="Guidetext"/>
    <w:rsid w:val="00EE3A11"/>
    <w:rPr>
      <w:rFonts w:cstheme="minorHAnsi"/>
      <w:i/>
      <w:color w:val="FF0000"/>
      <w:sz w:val="24"/>
      <w:szCs w:val="20"/>
    </w:rPr>
  </w:style>
  <w:style w:type="table" w:styleId="TableGrid1">
    <w:name w:val="Table Grid 1"/>
    <w:basedOn w:val="TableNormal"/>
    <w:uiPriority w:val="99"/>
    <w:semiHidden/>
    <w:unhideWhenUsed/>
    <w:rsid w:val="00786D53"/>
    <w:pPr>
      <w:tabs>
        <w:tab w:val="left" w:pos="284"/>
      </w:tabs>
      <w:spacing w:before="120" w:after="120" w:line="300" w:lineRule="auto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Default" w:customStyle="1">
    <w:name w:val="Default"/>
    <w:rsid w:val="007605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character" w:styleId="BodyChar" w:customStyle="1">
    <w:name w:val="Body Char"/>
    <w:basedOn w:val="DefaultParagraphFont"/>
    <w:link w:val="Body"/>
    <w:rsid w:val="003D5701"/>
  </w:style>
  <w:style w:type="paragraph" w:styleId="BulletListLevel1" w:customStyle="1">
    <w:name w:val="Bullet List Level 1"/>
    <w:basedOn w:val="Body"/>
    <w:link w:val="BulletListLevel1Char"/>
    <w:qFormat/>
    <w:rsid w:val="00832401"/>
    <w:pPr>
      <w:numPr>
        <w:numId w:val="6"/>
      </w:numPr>
      <w:spacing w:after="120"/>
      <w:ind w:left="714" w:hanging="357"/>
    </w:pPr>
  </w:style>
  <w:style w:type="paragraph" w:styleId="BulletlistLevel2" w:customStyle="1">
    <w:name w:val="Bullet list Level 2"/>
    <w:basedOn w:val="Body"/>
    <w:link w:val="BulletlistLevel2Char"/>
    <w:qFormat/>
    <w:rsid w:val="00832401"/>
    <w:pPr>
      <w:numPr>
        <w:ilvl w:val="1"/>
        <w:numId w:val="5"/>
      </w:numPr>
      <w:spacing w:after="120"/>
      <w:ind w:left="1434" w:hanging="357"/>
    </w:pPr>
  </w:style>
  <w:style w:type="character" w:styleId="BulletListLevel1Char" w:customStyle="1">
    <w:name w:val="Bullet List Level 1 Char"/>
    <w:basedOn w:val="BodyChar"/>
    <w:link w:val="BulletListLevel1"/>
    <w:rsid w:val="00832401"/>
  </w:style>
  <w:style w:type="paragraph" w:styleId="BulletListLevel3" w:customStyle="1">
    <w:name w:val="Bullet List Level 3"/>
    <w:basedOn w:val="Body"/>
    <w:link w:val="BulletListLevel3Char"/>
    <w:qFormat/>
    <w:rsid w:val="00832401"/>
    <w:pPr>
      <w:numPr>
        <w:ilvl w:val="2"/>
        <w:numId w:val="5"/>
      </w:numPr>
      <w:spacing w:after="120"/>
      <w:ind w:left="2154" w:hanging="357"/>
    </w:pPr>
  </w:style>
  <w:style w:type="character" w:styleId="BulletlistLevel2Char" w:customStyle="1">
    <w:name w:val="Bullet list Level 2 Char"/>
    <w:basedOn w:val="BodyChar"/>
    <w:link w:val="BulletlistLevel2"/>
    <w:rsid w:val="00832401"/>
  </w:style>
  <w:style w:type="character" w:styleId="BulletListLevel3Char" w:customStyle="1">
    <w:name w:val="Bullet List Level 3 Char"/>
    <w:basedOn w:val="BodyChar"/>
    <w:link w:val="BulletListLevel3"/>
    <w:rsid w:val="00832401"/>
  </w:style>
  <w:style w:type="character" w:styleId="ListParagraphChar" w:customStyle="1">
    <w:name w:val="List Paragraph Char"/>
    <w:basedOn w:val="DefaultParagraphFont"/>
    <w:link w:val="ListParagraph"/>
    <w:uiPriority w:val="34"/>
    <w:rsid w:val="00730384"/>
  </w:style>
  <w:style w:type="paragraph" w:styleId="ListBullet">
    <w:name w:val="List Bullet"/>
    <w:basedOn w:val="ListParagraph"/>
    <w:uiPriority w:val="99"/>
    <w:unhideWhenUsed/>
    <w:rsid w:val="00145D44"/>
    <w:pPr>
      <w:numPr>
        <w:numId w:val="10"/>
      </w:numPr>
      <w:tabs>
        <w:tab w:val="num" w:pos="360"/>
      </w:tabs>
      <w:spacing w:before="120" w:after="120" w:line="288" w:lineRule="auto"/>
      <w:ind w:firstLine="0"/>
    </w:pPr>
    <w:rPr>
      <w:rFonts w:eastAsiaTheme="minorEastAsia"/>
      <w:kern w:val="22"/>
      <w:sz w:val="22"/>
      <w:szCs w:val="18"/>
      <w:lang w:bidi="en-US"/>
    </w:rPr>
  </w:style>
  <w:style w:type="paragraph" w:styleId="paragraph" w:customStyle="1">
    <w:name w:val="paragraph"/>
    <w:basedOn w:val="Normal"/>
    <w:rsid w:val="00145D4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en-AU"/>
    </w:rPr>
  </w:style>
  <w:style w:type="character" w:styleId="normaltextrun" w:customStyle="1">
    <w:name w:val="normaltextrun"/>
    <w:basedOn w:val="DefaultParagraphFont"/>
    <w:rsid w:val="00145D44"/>
  </w:style>
  <w:style w:type="character" w:styleId="eop" w:customStyle="1">
    <w:name w:val="eop"/>
    <w:basedOn w:val="DefaultParagraphFont"/>
    <w:rsid w:val="00145D44"/>
  </w:style>
  <w:style w:type="paragraph" w:styleId="TableText" w:customStyle="1">
    <w:name w:val="Table Text"/>
    <w:qFormat/>
    <w:rsid w:val="00A04A86"/>
    <w:pPr>
      <w:spacing w:before="120" w:after="120" w:line="264" w:lineRule="auto"/>
    </w:pPr>
    <w:rPr>
      <w:rFonts w:eastAsiaTheme="minorEastAsia"/>
      <w:kern w:val="22"/>
      <w:sz w:val="22"/>
      <w:szCs w:val="18"/>
      <w:lang w:eastAsia="en-AU"/>
    </w:rPr>
  </w:style>
  <w:style w:type="paragraph" w:styleId="Block3Subtitle" w:customStyle="1">
    <w:name w:val="Block 3. Subtitle"/>
    <w:uiPriority w:val="1"/>
    <w:qFormat/>
    <w:rsid w:val="00A04A86"/>
    <w:pPr>
      <w:keepNext/>
      <w:widowControl w:val="0"/>
      <w:tabs>
        <w:tab w:val="left" w:pos="4820"/>
      </w:tabs>
      <w:spacing w:before="120" w:after="0" w:line="240" w:lineRule="auto"/>
    </w:pPr>
    <w:rPr>
      <w:rFonts w:cs="Arial"/>
      <w:b/>
      <w:sz w:val="22"/>
      <w:szCs w:val="22"/>
    </w:rPr>
  </w:style>
  <w:style w:type="paragraph" w:styleId="Block4Subtitletext" w:customStyle="1">
    <w:name w:val="Block 4. Subtitle text"/>
    <w:uiPriority w:val="1"/>
    <w:qFormat/>
    <w:rsid w:val="00A04A86"/>
    <w:pPr>
      <w:keepLines/>
      <w:widowControl w:val="0"/>
      <w:pBdr>
        <w:bottom w:val="single" w:color="D9D9D9" w:themeColor="background1" w:themeShade="D9" w:sz="8" w:space="4"/>
        <w:between w:val="single" w:color="D9D9D9" w:themeColor="background1" w:themeShade="D9" w:sz="8" w:space="1"/>
      </w:pBdr>
      <w:tabs>
        <w:tab w:val="left" w:pos="4820"/>
      </w:tabs>
      <w:spacing w:before="120" w:after="0" w:line="264" w:lineRule="auto"/>
    </w:pPr>
    <w:rPr>
      <w:rFonts w:cs="Arial"/>
      <w:sz w:val="22"/>
      <w:szCs w:val="20"/>
    </w:rPr>
  </w:style>
  <w:style w:type="character" w:styleId="PlaceholderText">
    <w:name w:val="Placeholder Text"/>
    <w:basedOn w:val="DefaultParagraphFont"/>
    <w:uiPriority w:val="99"/>
    <w:semiHidden/>
    <w:rsid w:val="00A04A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04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0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5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0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01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0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4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7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4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1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1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90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1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5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79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9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6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1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58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1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5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8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2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3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3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0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6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microsoft.com/office/2020/10/relationships/intelligence" Target="intelligence2.xml" Id="Rd12101cc62c04c08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sitwww.tafensw.edu.a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kilpatrick.000\AppData\Local\Microsoft\Windows\INetCache\IE\RTO0K0RY\Simple_Word_Portrait_Azure%20Blue.dotx" TargetMode="Externa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363f131b-4af0-4a66-9de1-3f50ca42dcc1" xsi:nil="true"/>
    <_ip_UnifiedCompliancePolicyProperties xmlns="http://schemas.microsoft.com/sharepoint/v3" xsi:nil="true"/>
    <NoofFiles xmlns="fb71decd-4ff3-43fd-bd53-3adaa8a2e820" xsi:nil="true"/>
    <lcf76f155ced4ddcb4097134ff3c332f xmlns="fb71decd-4ff3-43fd-bd53-3adaa8a2e820">
      <Terms xmlns="http://schemas.microsoft.com/office/infopath/2007/PartnerControls"/>
    </lcf76f155ced4ddcb4097134ff3c332f>
    <Comments xmlns="fb71decd-4ff3-43fd-bd53-3adaa8a2e82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D3313870DD5940AA1761A4F3ECAB69" ma:contentTypeVersion="23" ma:contentTypeDescription="Create a new document." ma:contentTypeScope="" ma:versionID="a866a7bf174e7d643fd8b12e6120b827">
  <xsd:schema xmlns:xsd="http://www.w3.org/2001/XMLSchema" xmlns:xs="http://www.w3.org/2001/XMLSchema" xmlns:p="http://schemas.microsoft.com/office/2006/metadata/properties" xmlns:ns1="http://schemas.microsoft.com/sharepoint/v3" xmlns:ns2="fb71decd-4ff3-43fd-bd53-3adaa8a2e820" xmlns:ns3="46db0cbf-26ec-4da5-ac84-87047eaef7c4" xmlns:ns4="363f131b-4af0-4a66-9de1-3f50ca42dcc1" targetNamespace="http://schemas.microsoft.com/office/2006/metadata/properties" ma:root="true" ma:fieldsID="6c554921424547437e721faabacf1483" ns1:_="" ns2:_="" ns3:_="" ns4:_="">
    <xsd:import namespace="http://schemas.microsoft.com/sharepoint/v3"/>
    <xsd:import namespace="fb71decd-4ff3-43fd-bd53-3adaa8a2e820"/>
    <xsd:import namespace="46db0cbf-26ec-4da5-ac84-87047eaef7c4"/>
    <xsd:import namespace="363f131b-4af0-4a66-9de1-3f50ca42dc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Location" minOccurs="0"/>
                <xsd:element ref="ns2:NoofFiles" minOccurs="0"/>
                <xsd:element ref="ns2:MediaServiceObjectDetectorVersions" minOccurs="0"/>
                <xsd:element ref="ns2:MediaServiceSearchProperties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decd-4ff3-43fd-bd53-3adaa8a2e8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NoofFiles" ma:index="26" nillable="true" ma:displayName="No of Files" ma:format="Dropdown" ma:internalName="NoofFiles" ma:percentage="FALSE">
      <xsd:simpleType>
        <xsd:restriction base="dms:Number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mments" ma:index="29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db0cbf-26ec-4da5-ac84-87047eaef7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f131b-4af0-4a66-9de1-3f50ca42dcc1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5dbf743e-3315-460a-8a9c-1fc261844e27}" ma:internalName="TaxCatchAll" ma:showField="CatchAllData" ma:web="46db0cbf-26ec-4da5-ac84-87047eaef7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63f131b-4af0-4a66-9de1-3f50ca42dcc1"/>
    <ds:schemaRef ds:uri="fb71decd-4ff3-43fd-bd53-3adaa8a2e820"/>
  </ds:schemaRefs>
</ds:datastoreItem>
</file>

<file path=customXml/itemProps3.xml><?xml version="1.0" encoding="utf-8"?>
<ds:datastoreItem xmlns:ds="http://schemas.openxmlformats.org/officeDocument/2006/customXml" ds:itemID="{B1443C62-6A71-4606-ABB8-C9D108195752}"/>
</file>

<file path=customXml/itemProps4.xml><?xml version="1.0" encoding="utf-8"?>
<ds:datastoreItem xmlns:ds="http://schemas.openxmlformats.org/officeDocument/2006/customXml" ds:itemID="{58F956E7-88F5-4C04-AC99-1E364177E15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Simple_Word_Portrait_Azure Blue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Chaitali Samani</lastModifiedBy>
  <revision>8</revision>
  <dcterms:created xsi:type="dcterms:W3CDTF">2024-05-21T23:42:00.0000000Z</dcterms:created>
  <dcterms:modified xsi:type="dcterms:W3CDTF">2024-07-05T01:30:14.4417595Z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0x01010016D3313870DD5940AA1761A4F3ECAB69</vt:lpwstr>
  </property>
  <property fmtid="{D5CDD505-2E9C-101B-9397-08002B2CF9AE}" pid="3" name="MSIP_Label_1124e982-4ed1-4819-8c70-4a27f3d38393_Enabled">
    <vt:lpwstr>true</vt:lpwstr>
  </property>
  <property fmtid="{D5CDD505-2E9C-101B-9397-08002B2CF9AE}" pid="4" name="MSIP_Label_1124e982-4ed1-4819-8c70-4a27f3d38393_SetDate">
    <vt:lpwstr>2020-04-21T00:22:08Z</vt:lpwstr>
  </property>
  <property fmtid="{D5CDD505-2E9C-101B-9397-08002B2CF9AE}" pid="5" name="MSIP_Label_1124e982-4ed1-4819-8c70-4a27f3d38393_Method">
    <vt:lpwstr>Standard</vt:lpwstr>
  </property>
  <property fmtid="{D5CDD505-2E9C-101B-9397-08002B2CF9AE}" pid="6" name="MSIP_Label_1124e982-4ed1-4819-8c70-4a27f3d38393_Name">
    <vt:lpwstr>No DLM Required</vt:lpwstr>
  </property>
  <property fmtid="{D5CDD505-2E9C-101B-9397-08002B2CF9AE}" pid="7" name="MSIP_Label_1124e982-4ed1-4819-8c70-4a27f3d38393_SiteId">
    <vt:lpwstr>19537222-55d7-4581-84fb-c2da6e835c74</vt:lpwstr>
  </property>
  <property fmtid="{D5CDD505-2E9C-101B-9397-08002B2CF9AE}" pid="8" name="MSIP_Label_1124e982-4ed1-4819-8c70-4a27f3d38393_ActionId">
    <vt:lpwstr>85b24e62-2e41-407b-8039-000022dbf751</vt:lpwstr>
  </property>
  <property fmtid="{D5CDD505-2E9C-101B-9397-08002B2CF9AE}" pid="9" name="MSIP_Label_1124e982-4ed1-4819-8c70-4a27f3d38393_ContentBits">
    <vt:lpwstr>0</vt:lpwstr>
  </property>
  <property fmtid="{D5CDD505-2E9C-101B-9397-08002B2CF9AE}" pid="10" name="MediaServiceImageTags">
    <vt:lpwstr/>
  </property>
  <property fmtid="{D5CDD505-2E9C-101B-9397-08002B2CF9AE}" pid="11" name="GrammarlyDocumentId">
    <vt:lpwstr>9ba84ab7441a2efc0453cb9684cc414f7c521645bec17de212d07979c9742abc</vt:lpwstr>
  </property>
</Properties>
</file>