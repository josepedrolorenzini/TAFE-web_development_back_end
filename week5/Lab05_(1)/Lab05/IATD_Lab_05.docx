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9FD" w:rsidP="006269FD" w:rsidRDefault="00DE338C" w14:paraId="301E92C3" w14:textId="0ED03A6B">
      <w:pPr>
        <w:pStyle w:val="Heading1"/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</w:pPr>
      <w:r w:rsidR="00DE338C">
        <w:rPr>
          <w:rFonts w:ascii="Calibri Light" w:hAnsi="Calibri Light" w:cs="Calibri Light"/>
          <w:sz w:val="32"/>
          <w:szCs w:val="32"/>
        </w:rPr>
        <w:t xml:space="preserve">Lab </w:t>
      </w:r>
      <w:r w:rsidR="62819536">
        <w:rPr>
          <w:rFonts w:ascii="Calibri Light" w:hAnsi="Calibri Light" w:cs="Calibri Light"/>
          <w:sz w:val="32"/>
          <w:szCs w:val="32"/>
        </w:rPr>
        <w:t xml:space="preserve">5</w:t>
      </w:r>
      <w:r w:rsidR="006269FD">
        <w:rPr>
          <w:rFonts w:ascii="Calibri Light" w:hAnsi="Calibri Light" w:cs="Calibri Light"/>
          <w:sz w:val="32"/>
          <w:szCs w:val="32"/>
        </w:rPr>
        <w:t xml:space="preserve"> 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[</w:t>
      </w:r>
      <w:r w:rsidRPr="4D55E5C4" w:rsidR="20A7D159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G</w:t>
      </w:r>
      <w:r w:rsidRPr="4D55E5C4" w:rsidR="0ED998EB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etting started with </w:t>
      </w:r>
      <w:r w:rsidRPr="4D55E5C4" w:rsidR="0837455D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MongoDB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]</w:t>
      </w:r>
    </w:p>
    <w:p w:rsidRPr="006269FD" w:rsidR="006269FD" w:rsidP="006269FD" w:rsidRDefault="006269FD" w14:paraId="2E2F97EC" w14:textId="7777777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Pr="008D3AAD" w:rsidR="009F5FBF" w:rsidTr="7C0D0650" w14:paraId="1D0721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7C9AD532" w:rsidRDefault="00DE338C" w14:paraId="17EBB04B" w14:textId="374874D5">
            <w:pPr>
              <w:spacing w:after="0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Lab Title</w:t>
            </w:r>
            <w:r w:rsidRPr="7C9AD532" w:rsidR="009F5FBF">
              <w:rPr>
                <w:bCs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7F3DA2" w:rsidR="009F5FBF" w:rsidP="4D55E5C4" w:rsidRDefault="00230E2F" w14:paraId="47D6F879" w14:textId="1E1A2246">
            <w:pPr>
              <w:spacing w:after="0"/>
              <w:rPr>
                <w:rFonts w:eastAsia="Calibri" w:cs="Calibri" w:cstheme="minorAscii"/>
                <w:sz w:val="22"/>
                <w:szCs w:val="22"/>
              </w:rPr>
            </w:pPr>
            <w:r w:rsidRPr="506AB16F" w:rsidR="00230E2F">
              <w:rPr>
                <w:rFonts w:eastAsia="Calibri" w:cs="Calibri" w:cstheme="minorAscii"/>
                <w:sz w:val="22"/>
                <w:szCs w:val="22"/>
              </w:rPr>
              <w:t xml:space="preserve"> </w:t>
            </w:r>
            <w:r w:rsidRPr="506AB16F" w:rsidR="21FBCA33">
              <w:rPr>
                <w:rFonts w:eastAsia="Calibri" w:cs="Calibri" w:cstheme="minorAscii"/>
                <w:sz w:val="22"/>
                <w:szCs w:val="22"/>
              </w:rPr>
              <w:t xml:space="preserve">Getting started with </w:t>
            </w:r>
            <w:r w:rsidRPr="506AB16F" w:rsidR="5CE424C0">
              <w:rPr>
                <w:rFonts w:eastAsia="Calibri" w:cs="Calibri" w:cstheme="minorAscii"/>
                <w:sz w:val="22"/>
                <w:szCs w:val="22"/>
              </w:rPr>
              <w:t>MongoDB</w:t>
            </w:r>
          </w:p>
        </w:tc>
      </w:tr>
      <w:tr w:rsidRPr="008D3AAD" w:rsidR="009F5FBF" w:rsidTr="7C0D0650" w14:paraId="3BF6E4B5" w14:textId="77777777">
        <w:trPr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002C3999" w:rsidRDefault="009F5FBF" w14:paraId="35ABB278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Expected duration</w:t>
            </w:r>
            <w:r w:rsidRPr="008D3A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(hours):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DE338C" w:rsidR="009F5FBF" w:rsidP="4D55E5C4" w:rsidRDefault="00230E2F" w14:paraId="16EA777E" w14:textId="6CBB4E9F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7C0D0650" w:rsidR="00230E2F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  <w:r w:rsidRPr="7C0D0650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1 hour </w:t>
            </w:r>
            <w:r w:rsidRPr="7C0D0650" w:rsidR="41571BE8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4</w:t>
            </w:r>
            <w:r w:rsidRPr="7C0D0650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5 mins </w:t>
            </w:r>
          </w:p>
        </w:tc>
      </w:tr>
    </w:tbl>
    <w:p w:rsidR="00DE338C" w:rsidP="00DE338C" w:rsidRDefault="00DE338C" w14:paraId="6768035B" w14:textId="77777777">
      <w:pPr>
        <w:rPr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506AB16F" w14:paraId="7A3166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DE338C" w:rsidRDefault="00DE338C" w14:paraId="28E87DDE" w14:textId="41011812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Objectives</w:t>
            </w:r>
          </w:p>
        </w:tc>
      </w:tr>
      <w:tr w:rsidRPr="00056935" w:rsidR="00DE338C" w:rsidTr="506AB16F" w14:paraId="5F36BB20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506AB16F" w:rsidRDefault="00230E2F" w14:paraId="4E74503B" w14:textId="7A2A76B7">
            <w:pPr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506AB16F" w:rsidR="00230E2F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  <w:r w:rsidRPr="506AB16F" w:rsidR="41B74535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Understanding </w:t>
            </w:r>
            <w:r w:rsidRPr="506AB16F" w:rsidR="0E894CC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how to </w:t>
            </w:r>
            <w:r w:rsidRPr="506AB16F" w:rsidR="3034DD05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run MongoDB locally</w:t>
            </w:r>
          </w:p>
        </w:tc>
      </w:tr>
      <w:tr w:rsidR="00DE338C" w:rsidTr="506AB16F" w14:paraId="20064697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7972EC54" w:rsidRDefault="00230E2F" w14:paraId="7F7E0156" w14:textId="0D8F4993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506AB16F" w:rsidR="097B06EE">
              <w:rPr>
                <w:rFonts w:ascii="Calibri" w:hAnsi="Calibri" w:cs="Calibri" w:asciiTheme="minorAscii" w:hAnsiTheme="minorAscii" w:cstheme="minorAscii"/>
              </w:rPr>
              <w:t xml:space="preserve"> Learn how to </w:t>
            </w:r>
            <w:r w:rsidRPr="506AB16F" w:rsidR="55A0BC6D">
              <w:rPr>
                <w:rFonts w:ascii="Calibri" w:hAnsi="Calibri" w:cs="Calibri" w:asciiTheme="minorAscii" w:hAnsiTheme="minorAscii" w:cstheme="minorAscii"/>
              </w:rPr>
              <w:t>design database schema</w:t>
            </w:r>
          </w:p>
        </w:tc>
      </w:tr>
      <w:tr w:rsidR="007F3DA2" w:rsidTr="506AB16F" w14:paraId="6D441F76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8B645A" w:rsidR="007F3DA2" w:rsidP="4D55E5C4" w:rsidRDefault="007F3DA2" w14:paraId="02ED8641" w14:textId="3FA7F448">
            <w:pPr>
              <w:rPr>
                <w:rFonts w:ascii="Calibri" w:hAnsi="Calibri" w:cs="Calibri" w:asciiTheme="minorAscii" w:hAnsiTheme="minorAscii" w:cstheme="minorAscii"/>
              </w:rPr>
            </w:pPr>
            <w:r w:rsidRPr="506AB16F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06AB16F" w:rsidR="7BCB17A7">
              <w:rPr>
                <w:rFonts w:ascii="Calibri" w:hAnsi="Calibri" w:cs="Calibri" w:asciiTheme="minorAscii" w:hAnsiTheme="minorAscii" w:cstheme="minorAscii"/>
              </w:rPr>
              <w:t xml:space="preserve">Learn how to </w:t>
            </w:r>
            <w:r w:rsidRPr="506AB16F" w:rsidR="58278A1A">
              <w:rPr>
                <w:rFonts w:ascii="Calibri" w:hAnsi="Calibri" w:cs="Calibri" w:asciiTheme="minorAscii" w:hAnsiTheme="minorAscii" w:cstheme="minorAscii"/>
              </w:rPr>
              <w:t xml:space="preserve">create </w:t>
            </w:r>
            <w:r w:rsidRPr="506AB16F" w:rsidR="653BC257">
              <w:rPr>
                <w:rFonts w:ascii="Calibri" w:hAnsi="Calibri" w:cs="Calibri" w:asciiTheme="minorAscii" w:hAnsiTheme="minorAscii" w:cstheme="minorAscii"/>
              </w:rPr>
              <w:t>collections and documents</w:t>
            </w:r>
            <w:r w:rsidRPr="506AB16F" w:rsidR="786E8F7B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</w:tr>
    </w:tbl>
    <w:p w:rsidR="00DE338C" w:rsidP="4C02D46C" w:rsidRDefault="00DE338C" w14:paraId="004D0217" w14:textId="77777777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color w:val="FF000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4D55E5C4" w14:paraId="09AA0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442102" w:rsidRDefault="00DE338C" w14:paraId="5091EFD1" w14:textId="7C4E7BB6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Requirements</w:t>
            </w:r>
          </w:p>
        </w:tc>
      </w:tr>
      <w:tr w:rsidRPr="002F585B" w:rsidR="007F3DA2" w:rsidTr="4D55E5C4" w14:paraId="4D884415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5AECE7DF" w14:textId="1ABA1358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4D55E5C4" w:rsidR="0CEB50A0">
              <w:rPr>
                <w:rFonts w:ascii="Calibri" w:hAnsi="Calibri" w:cs="Calibri" w:asciiTheme="minorAscii" w:hAnsiTheme="minorAscii" w:cstheme="minorAscii"/>
              </w:rPr>
              <w:t xml:space="preserve">A laptop or a desktop with Windows or Mac as an operating system </w:t>
            </w:r>
          </w:p>
        </w:tc>
      </w:tr>
      <w:tr w:rsidR="007F3DA2" w:rsidTr="4D55E5C4" w14:paraId="04FFBF85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007F3DA2" w:rsidRDefault="00230E2F" w14:paraId="7FA8ACF2" w14:textId="3A1ED7BF">
            <w:pPr>
              <w:rPr>
                <w:rFonts w:eastAsia="Calibri" w:cs="Calibri"/>
                <w:sz w:val="20"/>
                <w:szCs w:val="20"/>
              </w:rPr>
            </w:pPr>
            <w:r w:rsidRPr="4D55E5C4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4D55E5C4" w:rsidR="37CD96C0">
              <w:rPr>
                <w:rFonts w:ascii="Calibri" w:hAnsi="Calibri" w:cs="Calibri" w:asciiTheme="minorAscii" w:hAnsiTheme="minorAscii" w:cstheme="minorAscii"/>
              </w:rPr>
              <w:t xml:space="preserve">Visual studio code or something similar as a text editor </w:t>
            </w:r>
          </w:p>
        </w:tc>
      </w:tr>
      <w:tr w:rsidR="007F3DA2" w:rsidTr="4D55E5C4" w14:paraId="0DAA1B2D" w14:textId="77777777">
        <w:trPr>
          <w:trHeight w:val="2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4D55E5C4" w:rsidP="4D55E5C4" w:rsidRDefault="4D55E5C4" w14:paraId="5DC2BAD3" w14:textId="7A13E9AD">
            <w:p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4D55E5C4" w:rsidR="4D55E5C4">
              <w:rPr>
                <w:rFonts w:ascii="Calibri" w:hAnsi="Calibri" w:cs="Calibri" w:asciiTheme="minorAscii" w:hAnsiTheme="minorAscii" w:cstheme="minorAscii"/>
              </w:rPr>
              <w:t xml:space="preserve"> A modern web browser like chrome </w:t>
            </w:r>
          </w:p>
        </w:tc>
      </w:tr>
    </w:tbl>
    <w:p w:rsidR="00DE338C" w:rsidP="00DE338C" w:rsidRDefault="00DE338C" w14:paraId="62ED9C4C" w14:textId="77777777">
      <w:pPr>
        <w:pStyle w:val="Heading2"/>
      </w:pPr>
    </w:p>
    <w:p w:rsidR="00DE338C" w:rsidP="00DE338C" w:rsidRDefault="00DE338C" w14:paraId="3BD5C5EB" w14:textId="04B8EC30">
      <w:pPr>
        <w:pStyle w:val="Heading2"/>
      </w:pPr>
      <w:r w:rsidR="00DE338C">
        <w:rPr/>
        <w:t>Lab Instructions:</w:t>
      </w:r>
    </w:p>
    <w:p w:rsidR="506AB16F" w:rsidP="506AB16F" w:rsidRDefault="506AB16F" w14:paraId="6543FAA4" w14:textId="12626C64">
      <w:pPr>
        <w:pStyle w:val="Normal"/>
      </w:pPr>
    </w:p>
    <w:p w:rsidR="289AA3B0" w:rsidP="506AB16F" w:rsidRDefault="289AA3B0" w14:paraId="18D41543" w14:textId="2DC05A38">
      <w:pPr>
        <w:pStyle w:val="Heading3"/>
        <w:spacing w:before="281" w:beforeAutospacing="off" w:after="281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Lab Outline</w:t>
      </w:r>
    </w:p>
    <w:p w:rsidR="289AA3B0" w:rsidP="506AB16F" w:rsidRDefault="289AA3B0" w14:paraId="7AE905A6" w14:textId="71F02DDF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Introduction to the Product App</w:t>
      </w:r>
    </w:p>
    <w:p w:rsidR="289AA3B0" w:rsidP="506AB16F" w:rsidRDefault="289AA3B0" w14:paraId="7834062D" w14:textId="70A542B9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Designing the Database Schema</w:t>
      </w:r>
    </w:p>
    <w:p w:rsidR="289AA3B0" w:rsidP="506AB16F" w:rsidRDefault="289AA3B0" w14:paraId="6689E2B1" w14:textId="4D7CA6D9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Creating Collections and Documents</w:t>
      </w:r>
    </w:p>
    <w:p w:rsidR="289AA3B0" w:rsidP="506AB16F" w:rsidRDefault="289AA3B0" w14:paraId="493179B5" w14:textId="4EA72622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Implementing CRUD Operations</w:t>
      </w:r>
    </w:p>
    <w:p w:rsidR="289AA3B0" w:rsidP="506AB16F" w:rsidRDefault="289AA3B0" w14:paraId="02C0692E" w14:textId="1BA464FF">
      <w:pPr>
        <w:pStyle w:val="Heading3"/>
        <w:spacing w:before="281" w:beforeAutospacing="off" w:after="281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1. Introduction to the Product App</w:t>
      </w:r>
    </w:p>
    <w:p w:rsidR="60AF40ED" w:rsidP="506AB16F" w:rsidRDefault="60AF40ED" w14:paraId="2FB57456" w14:textId="5BA7FB9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60AF40E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Before you start developing, </w:t>
      </w:r>
      <w:r w:rsidRPr="506AB16F" w:rsidR="60AF40ED">
        <w:rPr>
          <w:rFonts w:ascii="Calibri" w:hAnsi="Calibri" w:eastAsia="Calibri" w:cs="Calibri"/>
          <w:noProof w:val="0"/>
          <w:sz w:val="24"/>
          <w:szCs w:val="24"/>
          <w:lang w:val="en-AU"/>
        </w:rPr>
        <w:t>let's</w:t>
      </w:r>
      <w:r w:rsidRPr="506AB16F" w:rsidR="60AF40E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make sure you have a free MongoDB atlas account in the cloud. </w:t>
      </w:r>
    </w:p>
    <w:p w:rsidR="60AF40ED" w:rsidP="506AB16F" w:rsidRDefault="60AF40ED" w14:paraId="19C910D2" w14:textId="709BA2D1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60AF40E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Go to the MongoDB Atlas </w:t>
      </w:r>
      <w:hyperlink r:id="Ra04ab733a299495e">
        <w:r w:rsidRPr="506AB16F" w:rsidR="60AF40E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AU"/>
          </w:rPr>
          <w:t>website</w:t>
        </w:r>
      </w:hyperlink>
      <w:r w:rsidRPr="506AB16F" w:rsidR="60AF40ED">
        <w:rPr>
          <w:rFonts w:ascii="Calibri" w:hAnsi="Calibri" w:eastAsia="Calibri" w:cs="Calibri"/>
          <w:noProof w:val="0"/>
          <w:sz w:val="24"/>
          <w:szCs w:val="24"/>
          <w:lang w:val="en-AU"/>
        </w:rPr>
        <w:t>: Open your web browser and navigate to MongoDB Atlas.</w:t>
      </w:r>
    </w:p>
    <w:p w:rsidR="60AF40ED" w:rsidP="506AB16F" w:rsidRDefault="60AF40ED" w14:paraId="33F72D15" w14:textId="21C1ADA1">
      <w:pPr>
        <w:pStyle w:val="ListParagraph"/>
        <w:numPr>
          <w:ilvl w:val="0"/>
          <w:numId w:val="75"/>
        </w:numPr>
        <w:spacing w:before="240" w:beforeAutospacing="off" w:after="240" w:afterAutospacing="off"/>
        <w:rPr/>
      </w:pPr>
      <w:r w:rsidRPr="506AB16F" w:rsidR="60AF40ED">
        <w:rPr>
          <w:noProof w:val="0"/>
          <w:lang w:val="en-AU"/>
        </w:rPr>
        <w:t>Click on "Try Free": You'll be redirected to the sign-up page.</w:t>
      </w:r>
    </w:p>
    <w:p w:rsidR="60AF40ED" w:rsidP="506AB16F" w:rsidRDefault="60AF40ED" w14:paraId="616C7950" w14:textId="27707FEA">
      <w:pPr>
        <w:pStyle w:val="ListParagraph"/>
        <w:numPr>
          <w:ilvl w:val="0"/>
          <w:numId w:val="75"/>
        </w:numPr>
        <w:rPr>
          <w:noProof w:val="0"/>
          <w:lang w:val="en-AU"/>
        </w:rPr>
      </w:pPr>
      <w:r w:rsidRPr="506AB16F" w:rsidR="60AF40ED">
        <w:rPr>
          <w:noProof w:val="0"/>
          <w:lang w:val="en-AU"/>
        </w:rPr>
        <w:t>Create an account: You can sign up using your Google account or by filling in your email, name, and password. Click on "Get started free".</w:t>
      </w:r>
    </w:p>
    <w:p w:rsidR="079F209E" w:rsidP="506AB16F" w:rsidRDefault="079F209E" w14:paraId="4130DC67" w14:textId="370BE3FD">
      <w:pPr>
        <w:pStyle w:val="ListParagraph"/>
        <w:numPr>
          <w:ilvl w:val="0"/>
          <w:numId w:val="75"/>
        </w:numPr>
        <w:rPr>
          <w:noProof w:val="0"/>
          <w:lang w:val="en-AU"/>
        </w:rPr>
      </w:pPr>
      <w:r w:rsidRPr="506AB16F" w:rsidR="079F209E">
        <w:rPr>
          <w:noProof w:val="0"/>
          <w:lang w:val="en-AU"/>
        </w:rPr>
        <w:t>Welcome to Atlas: Once signed in, you'll be greeted with the Atlas onboarding screen.</w:t>
      </w:r>
    </w:p>
    <w:p w:rsidR="079F209E" w:rsidP="506AB16F" w:rsidRDefault="079F209E" w14:paraId="40FE032D" w14:textId="6E88252C">
      <w:pPr>
        <w:pStyle w:val="ListParagraph"/>
        <w:numPr>
          <w:ilvl w:val="0"/>
          <w:numId w:val="75"/>
        </w:numPr>
        <w:spacing w:before="240" w:beforeAutospacing="off" w:after="240" w:afterAutospacing="off"/>
        <w:rPr/>
      </w:pPr>
      <w:r w:rsidRPr="506AB16F" w:rsidR="079F209E">
        <w:rPr>
          <w:noProof w:val="0"/>
          <w:lang w:val="en-AU"/>
        </w:rPr>
        <w:t>Build a Cluster:</w:t>
      </w:r>
    </w:p>
    <w:p w:rsidR="079F209E" w:rsidP="506AB16F" w:rsidRDefault="079F209E" w14:paraId="22CA8B72" w14:textId="0E66E429">
      <w:pPr>
        <w:pStyle w:val="ListParagraph"/>
        <w:numPr>
          <w:ilvl w:val="1"/>
          <w:numId w:val="75"/>
        </w:numPr>
        <w:spacing w:before="240" w:beforeAutospacing="off" w:after="240" w:afterAutospacing="off"/>
        <w:rPr/>
      </w:pPr>
      <w:r w:rsidRPr="506AB16F" w:rsidR="079F209E">
        <w:rPr>
          <w:noProof w:val="0"/>
          <w:lang w:val="en-AU"/>
        </w:rPr>
        <w:t>Select the cloud provider and region for your cluster. For the free tier, choose a region closest to you.</w:t>
      </w:r>
    </w:p>
    <w:p w:rsidR="079F209E" w:rsidP="506AB16F" w:rsidRDefault="079F209E" w14:paraId="6560074F" w14:textId="3A369945">
      <w:pPr>
        <w:pStyle w:val="ListParagraph"/>
        <w:numPr>
          <w:ilvl w:val="1"/>
          <w:numId w:val="75"/>
        </w:numPr>
        <w:spacing w:before="240" w:beforeAutospacing="off" w:after="240" w:afterAutospacing="off"/>
        <w:rPr/>
      </w:pPr>
      <w:r w:rsidRPr="506AB16F" w:rsidR="079F209E">
        <w:rPr>
          <w:noProof w:val="0"/>
          <w:lang w:val="en-AU"/>
        </w:rPr>
        <w:t xml:space="preserve">Choose the cluster tier. Select the free tier </w:t>
      </w:r>
      <w:r w:rsidRPr="506AB16F" w:rsidR="079F209E">
        <w:rPr>
          <w:noProof w:val="0"/>
          <w:lang w:val="en-AU"/>
        </w:rPr>
        <w:t>option</w:t>
      </w:r>
      <w:r w:rsidRPr="506AB16F" w:rsidR="079F209E">
        <w:rPr>
          <w:noProof w:val="0"/>
          <w:lang w:val="en-AU"/>
        </w:rPr>
        <w:t xml:space="preserve">, which is usually </w:t>
      </w:r>
      <w:r w:rsidRPr="506AB16F" w:rsidR="079F209E">
        <w:rPr>
          <w:noProof w:val="0"/>
          <w:lang w:val="en-AU"/>
        </w:rPr>
        <w:t>labelled</w:t>
      </w:r>
      <w:r w:rsidRPr="506AB16F" w:rsidR="079F209E">
        <w:rPr>
          <w:noProof w:val="0"/>
          <w:lang w:val="en-AU"/>
        </w:rPr>
        <w:t xml:space="preserve"> as M0 Sandbox.</w:t>
      </w:r>
    </w:p>
    <w:p w:rsidR="079F209E" w:rsidP="506AB16F" w:rsidRDefault="079F209E" w14:paraId="518CE309" w14:textId="14EC7B46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079F209E">
        <w:rPr>
          <w:noProof w:val="0"/>
          <w:lang w:val="en-AU"/>
        </w:rPr>
        <w:t>Click "Create Cluster".</w:t>
      </w:r>
    </w:p>
    <w:p w:rsidR="079F209E" w:rsidP="506AB16F" w:rsidRDefault="079F209E" w14:paraId="3AF74704" w14:textId="673D47E3">
      <w:pPr>
        <w:pStyle w:val="ListParagraph"/>
        <w:numPr>
          <w:ilvl w:val="0"/>
          <w:numId w:val="75"/>
        </w:numPr>
        <w:rPr>
          <w:noProof w:val="0"/>
          <w:lang w:val="en-AU"/>
        </w:rPr>
      </w:pPr>
      <w:r w:rsidRPr="506AB16F" w:rsidR="079F209E">
        <w:rPr>
          <w:noProof w:val="0"/>
          <w:lang w:val="en-AU"/>
        </w:rPr>
        <w:t xml:space="preserve">As part of onboarding, ideally your </w:t>
      </w:r>
      <w:r w:rsidRPr="506AB16F" w:rsidR="079F209E">
        <w:rPr>
          <w:noProof w:val="0"/>
          <w:lang w:val="en-AU"/>
        </w:rPr>
        <w:t>ip</w:t>
      </w:r>
      <w:r w:rsidRPr="506AB16F" w:rsidR="079F209E">
        <w:rPr>
          <w:noProof w:val="0"/>
          <w:lang w:val="en-AU"/>
        </w:rPr>
        <w:t xml:space="preserve">-address should be added </w:t>
      </w:r>
      <w:bookmarkStart w:name="_Int_qQiwKIvP" w:id="1343479589"/>
      <w:r w:rsidRPr="506AB16F" w:rsidR="079F209E">
        <w:rPr>
          <w:noProof w:val="0"/>
          <w:lang w:val="en-AU"/>
        </w:rPr>
        <w:t>and also</w:t>
      </w:r>
      <w:bookmarkEnd w:id="1343479589"/>
      <w:r w:rsidRPr="506AB16F" w:rsidR="079F209E">
        <w:rPr>
          <w:noProof w:val="0"/>
          <w:lang w:val="en-AU"/>
        </w:rPr>
        <w:t xml:space="preserve"> there will be a cluster and database user been created. If </w:t>
      </w:r>
      <w:r w:rsidRPr="506AB16F" w:rsidR="079F209E">
        <w:rPr>
          <w:noProof w:val="0"/>
          <w:lang w:val="en-AU"/>
        </w:rPr>
        <w:t>not,</w:t>
      </w:r>
      <w:r w:rsidRPr="506AB16F" w:rsidR="079F209E">
        <w:rPr>
          <w:noProof w:val="0"/>
          <w:lang w:val="en-AU"/>
        </w:rPr>
        <w:t xml:space="preserve"> please reach out to your instructor to troubleshoot the scenario. </w:t>
      </w:r>
    </w:p>
    <w:p w:rsidR="30655507" w:rsidP="506AB16F" w:rsidRDefault="30655507" w14:paraId="4E2BF276" w14:textId="3C3F6E6F">
      <w:pPr>
        <w:pStyle w:val="ListParagraph"/>
        <w:numPr>
          <w:ilvl w:val="0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 xml:space="preserve">Connect to your cluster via MongoDB shell - </w:t>
      </w:r>
    </w:p>
    <w:p w:rsidR="30655507" w:rsidP="506AB16F" w:rsidRDefault="30655507" w14:paraId="2DA2EB31" w14:textId="75C9AD96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Go back to the "Clusters" page from the left-hand sidebar.</w:t>
      </w:r>
    </w:p>
    <w:p w:rsidR="30655507" w:rsidP="506AB16F" w:rsidRDefault="30655507" w14:paraId="3D3200F6" w14:textId="0ED081E9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Find your cluster and click the "Connect" button.</w:t>
      </w:r>
    </w:p>
    <w:p w:rsidR="30655507" w:rsidP="506AB16F" w:rsidRDefault="30655507" w14:paraId="3C52E24B" w14:textId="03CDD767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Choose a connection method. You can connect using MongoDB Compass (GUI), the MongoDB shell, or directly from your application.</w:t>
      </w:r>
    </w:p>
    <w:p w:rsidR="30655507" w:rsidP="506AB16F" w:rsidRDefault="30655507" w14:paraId="796702CC" w14:textId="24FB902E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 xml:space="preserve">For simplicity, </w:t>
      </w:r>
      <w:r w:rsidRPr="506AB16F" w:rsidR="30655507">
        <w:rPr>
          <w:noProof w:val="0"/>
          <w:lang w:val="en-AU"/>
        </w:rPr>
        <w:t>let's</w:t>
      </w:r>
      <w:r w:rsidRPr="506AB16F" w:rsidR="30655507">
        <w:rPr>
          <w:noProof w:val="0"/>
          <w:lang w:val="en-AU"/>
        </w:rPr>
        <w:t xml:space="preserve"> choose "Connect with MongoDB Shell".</w:t>
      </w:r>
    </w:p>
    <w:p w:rsidR="30655507" w:rsidP="506AB16F" w:rsidRDefault="30655507" w14:paraId="7D10F9CF" w14:textId="2FAFF055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A connection string will be provided. It will look something like this:</w:t>
      </w:r>
    </w:p>
    <w:p w:rsidR="30655507" w:rsidP="506AB16F" w:rsidRDefault="30655507" w14:paraId="52631FE2" w14:textId="3DF98045">
      <w:pPr>
        <w:pStyle w:val="ListParagraph"/>
        <w:numPr>
          <w:ilvl w:val="2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mongodb+srv://&lt;username&gt;:&lt;password&gt;@cluster0.mongodb.net/&lt;dbname&gt;?retryWrites=true&amp;w=majority</w:t>
      </w:r>
    </w:p>
    <w:p w:rsidR="30655507" w:rsidP="506AB16F" w:rsidRDefault="30655507" w14:paraId="227813B7" w14:textId="3D9C83B4">
      <w:pPr>
        <w:pStyle w:val="ListParagraph"/>
        <w:numPr>
          <w:ilvl w:val="2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Replace &lt;username&gt;, &lt;password&gt;, and &lt;</w:t>
      </w:r>
      <w:r w:rsidRPr="506AB16F" w:rsidR="30655507">
        <w:rPr>
          <w:noProof w:val="0"/>
          <w:lang w:val="en-AU"/>
        </w:rPr>
        <w:t>dbname</w:t>
      </w:r>
      <w:r w:rsidRPr="506AB16F" w:rsidR="30655507">
        <w:rPr>
          <w:noProof w:val="0"/>
          <w:lang w:val="en-AU"/>
        </w:rPr>
        <w:t>&gt; with your database user credentials and database name.</w:t>
      </w:r>
    </w:p>
    <w:p w:rsidR="30655507" w:rsidP="506AB16F" w:rsidRDefault="30655507" w14:paraId="3DF78235" w14:textId="7AE702D4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Open your terminal and type the following command to connect to your Atlas cluster using MongoDB Shell:</w:t>
      </w:r>
    </w:p>
    <w:p w:rsidR="30655507" w:rsidP="506AB16F" w:rsidRDefault="30655507" w14:paraId="3E05C88A" w14:textId="68E23849">
      <w:pPr>
        <w:pStyle w:val="ListParagraph"/>
        <w:numPr>
          <w:ilvl w:val="2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 xml:space="preserve">mongo </w:t>
      </w:r>
      <w:hyperlink>
        <w:r w:rsidRPr="506AB16F" w:rsidR="30655507">
          <w:rPr>
            <w:rStyle w:val="Hyperlink"/>
            <w:noProof w:val="0"/>
            <w:lang w:val="en-AU"/>
          </w:rPr>
          <w:t>mongodb+srv://&lt;username&gt;:&lt;password&gt;@cluster0.mongodb.net/&lt;dbname&gt;?retryWrites=true&amp;w=majority</w:t>
        </w:r>
      </w:hyperlink>
    </w:p>
    <w:p w:rsidR="30655507" w:rsidP="506AB16F" w:rsidRDefault="30655507" w14:paraId="2F75AE0F" w14:textId="6F4253FE">
      <w:pPr>
        <w:pStyle w:val="ListParagraph"/>
        <w:numPr>
          <w:ilvl w:val="1"/>
          <w:numId w:val="75"/>
        </w:numPr>
        <w:rPr>
          <w:noProof w:val="0"/>
          <w:lang w:val="en-AU"/>
        </w:rPr>
      </w:pPr>
      <w:r w:rsidRPr="506AB16F" w:rsidR="30655507">
        <w:rPr>
          <w:noProof w:val="0"/>
          <w:lang w:val="en-AU"/>
        </w:rPr>
        <w:t>If your connection is successful, you'll see the MongoDB shell prompt.</w:t>
      </w:r>
    </w:p>
    <w:p w:rsidR="30655507" w:rsidP="506AB16F" w:rsidRDefault="30655507" w14:paraId="1656656F" w14:textId="496F7B0D">
      <w:pPr>
        <w:pStyle w:val="ListParagraph"/>
        <w:numPr>
          <w:ilvl w:val="1"/>
          <w:numId w:val="75"/>
        </w:numPr>
        <w:rPr/>
      </w:pPr>
      <w:r w:rsidRPr="506AB16F" w:rsidR="30655507">
        <w:rPr>
          <w:noProof w:val="0"/>
          <w:lang w:val="en-AU"/>
        </w:rPr>
        <w:t>You can now start creating databases, collections, and documents.</w:t>
      </w:r>
    </w:p>
    <w:p w:rsidR="289AA3B0" w:rsidP="506AB16F" w:rsidRDefault="289AA3B0" w14:paraId="41606A26" w14:textId="0C52A13D">
      <w:pPr>
        <w:spacing w:before="240" w:beforeAutospacing="off" w:after="240" w:afterAutospacing="off"/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The Product app allows users to list products and create new products. Each product has the following attributes:</w:t>
      </w:r>
    </w:p>
    <w:p w:rsidR="289AA3B0" w:rsidP="506AB16F" w:rsidRDefault="289AA3B0" w14:paraId="592CF4D7" w14:textId="543E85AA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name (string): The name of the product.</w:t>
      </w:r>
    </w:p>
    <w:p w:rsidR="289AA3B0" w:rsidP="506AB16F" w:rsidRDefault="289AA3B0" w14:paraId="1F16CF8E" w14:textId="62AFCF48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description (string): A brief description of the product.</w:t>
      </w:r>
    </w:p>
    <w:p w:rsidR="289AA3B0" w:rsidP="506AB16F" w:rsidRDefault="289AA3B0" w14:paraId="4F638B23" w14:textId="2418230D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price (number): The price of the product.</w:t>
      </w:r>
    </w:p>
    <w:p w:rsidR="289AA3B0" w:rsidP="506AB16F" w:rsidRDefault="289AA3B0" w14:paraId="6AA7FD5F" w14:textId="2A44D4F6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category (string): The category to which the product belongs.</w:t>
      </w:r>
    </w:p>
    <w:p w:rsidR="289AA3B0" w:rsidP="506AB16F" w:rsidRDefault="289AA3B0" w14:paraId="3B0D3CE8" w14:textId="13383EE8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createdAt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(date): The date when the product was added.</w:t>
      </w:r>
    </w:p>
    <w:p w:rsidR="289AA3B0" w:rsidP="506AB16F" w:rsidRDefault="289AA3B0" w14:paraId="0A3BDE84" w14:textId="61BE355B">
      <w:pPr>
        <w:pStyle w:val="Heading3"/>
        <w:spacing w:before="281" w:beforeAutospacing="off" w:after="281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2. Designing the Database Schema</w:t>
      </w:r>
    </w:p>
    <w:p w:rsidR="289AA3B0" w:rsidP="506AB16F" w:rsidRDefault="289AA3B0" w14:paraId="3AB49A0E" w14:textId="0AACE36B">
      <w:pPr>
        <w:spacing w:before="240" w:beforeAutospacing="off" w:after="240" w:afterAutospacing="off"/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In MongoDB, data is stored in collections of documents. Each document is a JSON-like object.</w:t>
      </w:r>
    </w:p>
    <w:p w:rsidR="289AA3B0" w:rsidP="506AB16F" w:rsidRDefault="289AA3B0" w14:paraId="7CEF69D7" w14:textId="497B9BDE">
      <w:pPr>
        <w:spacing w:before="240" w:beforeAutospacing="off" w:after="240" w:afterAutospacing="off"/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For the Product app, we will create a collection named products with the following schema:</w:t>
      </w:r>
    </w:p>
    <w:p w:rsidR="289AA3B0" w:rsidP="506AB16F" w:rsidRDefault="289AA3B0" w14:paraId="3BFD96AB" w14:textId="09BCC1DC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{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"name": "string",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"description": "string",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"price": "number",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"category": "string",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createdAt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": "date"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}</w:t>
      </w:r>
      <w:r>
        <w:br/>
      </w:r>
    </w:p>
    <w:p w:rsidR="289AA3B0" w:rsidP="506AB16F" w:rsidRDefault="289AA3B0" w14:paraId="4D512402" w14:textId="60F833E8">
      <w:pPr>
        <w:pStyle w:val="Heading3"/>
        <w:spacing w:before="281" w:beforeAutospacing="off" w:after="281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3. Creating Collections and Documents</w:t>
      </w:r>
    </w:p>
    <w:p w:rsidR="289AA3B0" w:rsidP="506AB16F" w:rsidRDefault="289AA3B0" w14:paraId="1A5E0BFE" w14:textId="373B590E">
      <w:pPr>
        <w:pStyle w:val="Heading4"/>
        <w:spacing w:before="319" w:beforeAutospacing="off" w:after="319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1: Start MongoDB</w:t>
      </w:r>
    </w:p>
    <w:p w:rsidR="289AA3B0" w:rsidP="506AB16F" w:rsidRDefault="289AA3B0" w14:paraId="46B75F33" w14:textId="2B3A5231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Ensure that your MongoDB server is running. If using MongoDB Atlas, make sure you are connected to your cluster.</w:t>
      </w:r>
    </w:p>
    <w:p w:rsidR="289AA3B0" w:rsidP="506AB16F" w:rsidRDefault="289AA3B0" w14:paraId="7B3B7463" w14:textId="17031B9A">
      <w:pPr>
        <w:pStyle w:val="Heading4"/>
        <w:spacing w:before="319" w:beforeAutospacing="off" w:after="319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2: Create the products Collection</w:t>
      </w:r>
    </w:p>
    <w:p w:rsidR="289AA3B0" w:rsidP="506AB16F" w:rsidRDefault="289AA3B0" w14:paraId="0A566526" w14:textId="5FD5CE01">
      <w:pPr>
        <w:pStyle w:val="ListParagraph"/>
        <w:numPr>
          <w:ilvl w:val="0"/>
          <w:numId w:val="70"/>
        </w:numPr>
        <w:spacing w:before="240" w:beforeAutospacing="off" w:after="240" w:afterAutospacing="off"/>
        <w:rPr/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Open the MongoDB shell (or use MongoDB Compass) and create the products collection.</w:t>
      </w:r>
    </w:p>
    <w:p w:rsidR="289AA3B0" w:rsidP="506AB16F" w:rsidRDefault="289AA3B0" w14:paraId="296E06AD" w14:textId="65706556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Using MongoDB Shell:</w:t>
      </w:r>
    </w:p>
    <w:p w:rsidR="289AA3B0" w:rsidP="506AB16F" w:rsidRDefault="289AA3B0" w14:paraId="4F6C98DC" w14:textId="48CAEBDB">
      <w:pPr>
        <w:spacing w:before="0" w:beforeAutospacing="off" w:after="0" w:afterAutospacing="off"/>
        <w:ind w:left="288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use productApp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db.createCollection("products")</w:t>
      </w:r>
      <w:r>
        <w:br/>
      </w:r>
    </w:p>
    <w:p w:rsidR="289AA3B0" w:rsidP="506AB16F" w:rsidRDefault="289AA3B0" w14:paraId="1D9AB71E" w14:textId="0F859B8D">
      <w:pPr>
        <w:pStyle w:val="Heading4"/>
        <w:spacing w:before="319" w:beforeAutospacing="off" w:after="319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3: Insert a Sample Document</w:t>
      </w:r>
    </w:p>
    <w:p w:rsidR="289AA3B0" w:rsidP="506AB16F" w:rsidRDefault="289AA3B0" w14:paraId="3E104D5B" w14:textId="4838EABD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Insert a sample product document into the products collection.</w:t>
      </w:r>
    </w:p>
    <w:p w:rsidR="289AA3B0" w:rsidP="506AB16F" w:rsidRDefault="289AA3B0" w14:paraId="3588A16B" w14:textId="2F9DC710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Using MongoDB Shell:</w:t>
      </w:r>
    </w:p>
    <w:p w:rsidR="289AA3B0" w:rsidP="506AB16F" w:rsidRDefault="289AA3B0" w14:paraId="4C76ABCC" w14:textId="719CB83E">
      <w:pPr>
        <w:spacing w:before="0" w:beforeAutospacing="off" w:after="0" w:afterAutospacing="off"/>
        <w:ind w:left="288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db.products.insertOne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({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name: "Laptop",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description: "A high-performance laptop",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price: 1500,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category: "Electronics",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createdAt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: new 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Date(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)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})</w:t>
      </w:r>
      <w:r>
        <w:br/>
      </w:r>
    </w:p>
    <w:p w:rsidR="289AA3B0" w:rsidP="506AB16F" w:rsidRDefault="289AA3B0" w14:paraId="6099B772" w14:textId="54F30177">
      <w:pPr>
        <w:pStyle w:val="Heading3"/>
        <w:spacing w:before="281" w:beforeAutospacing="off" w:after="281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4. Implementing CRUD Operations</w:t>
      </w:r>
    </w:p>
    <w:p w:rsidR="289AA3B0" w:rsidP="506AB16F" w:rsidRDefault="289AA3B0" w14:paraId="1E0E7D36" w14:textId="7ED37F77">
      <w:pPr>
        <w:pStyle w:val="Heading4"/>
        <w:spacing w:before="319" w:beforeAutospacing="off" w:after="319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Create: Add a New Product</w:t>
      </w:r>
    </w:p>
    <w:p w:rsidR="289AA3B0" w:rsidP="506AB16F" w:rsidRDefault="289AA3B0" w14:paraId="73ADB3C5" w14:textId="48750964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Insert a new product into the products collection.</w:t>
      </w:r>
    </w:p>
    <w:p w:rsidR="289AA3B0" w:rsidP="506AB16F" w:rsidRDefault="289AA3B0" w14:paraId="7494203F" w14:textId="5E2B8E8B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Using MongoDB Shell:</w:t>
      </w:r>
    </w:p>
    <w:p w:rsidR="289AA3B0" w:rsidP="506AB16F" w:rsidRDefault="289AA3B0" w14:paraId="13983353" w14:textId="4AD40E57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db.products.insertOne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({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name: "Smartphone",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description: "A latest model smartphone",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price: 800,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category: "Electronics",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createdAt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: new 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Date(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)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})</w:t>
      </w:r>
      <w:r>
        <w:br/>
      </w:r>
    </w:p>
    <w:p w:rsidR="289AA3B0" w:rsidP="506AB16F" w:rsidRDefault="289AA3B0" w14:paraId="1BC9AA43" w14:textId="3F541043">
      <w:pPr>
        <w:pStyle w:val="Heading4"/>
        <w:spacing w:before="319" w:beforeAutospacing="off" w:after="319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Read: List All Products</w:t>
      </w:r>
    </w:p>
    <w:p w:rsidR="289AA3B0" w:rsidP="506AB16F" w:rsidRDefault="289AA3B0" w14:paraId="3BDB4C55" w14:textId="2C09E419">
      <w:pPr>
        <w:pStyle w:val="ListParagraph"/>
        <w:numPr>
          <w:ilvl w:val="0"/>
          <w:numId w:val="67"/>
        </w:numPr>
        <w:spacing w:before="240" w:beforeAutospacing="off" w:after="240" w:afterAutospacing="off"/>
        <w:rPr/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Retrieve all products from the products collection.</w:t>
      </w:r>
    </w:p>
    <w:p w:rsidR="289AA3B0" w:rsidP="506AB16F" w:rsidRDefault="289AA3B0" w14:paraId="4722BCE9" w14:textId="048898B7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Using MongoDB Shell:</w:t>
      </w:r>
    </w:p>
    <w:p w:rsidR="289AA3B0" w:rsidP="506AB16F" w:rsidRDefault="289AA3B0" w14:paraId="053CE29E" w14:textId="2AC42ACE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db.products.find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(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).pretty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()</w:t>
      </w:r>
      <w:r>
        <w:br/>
      </w:r>
    </w:p>
    <w:p w:rsidR="289AA3B0" w:rsidP="506AB16F" w:rsidRDefault="289AA3B0" w14:paraId="0826C33F" w14:textId="336C3B84">
      <w:pPr>
        <w:pStyle w:val="Heading4"/>
        <w:spacing w:before="319" w:beforeAutospacing="off" w:after="319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Update: Modify an Existing Product</w:t>
      </w:r>
    </w:p>
    <w:p w:rsidR="289AA3B0" w:rsidP="506AB16F" w:rsidRDefault="289AA3B0" w14:paraId="48118EEC" w14:textId="04B714D3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lang w:val="en-AU"/>
        </w:rPr>
        <w:t>Update the price of a product.</w:t>
      </w:r>
    </w:p>
    <w:p w:rsidR="289AA3B0" w:rsidP="506AB16F" w:rsidRDefault="289AA3B0" w14:paraId="50EFD94C" w14:textId="615C3E18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Using MongoDB Shell:</w:t>
      </w:r>
    </w:p>
    <w:p w:rsidR="289AA3B0" w:rsidP="506AB16F" w:rsidRDefault="289AA3B0" w14:paraId="43F9FB3E" w14:textId="6E9EE5A6">
      <w:pPr>
        <w:spacing w:before="0" w:beforeAutospacing="off" w:after="0" w:afterAutospacing="off"/>
        <w:ind w:left="288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db.products.updateOne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(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{ name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: "Laptop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" }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,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{ $set: 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{ price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: 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1400 }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}</w:t>
      </w:r>
      <w:r>
        <w:br/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)</w:t>
      </w:r>
      <w:r>
        <w:br/>
      </w:r>
    </w:p>
    <w:p w:rsidR="289AA3B0" w:rsidP="506AB16F" w:rsidRDefault="289AA3B0" w14:paraId="4B10B83F" w14:textId="1A90481B">
      <w:pPr>
        <w:pStyle w:val="Heading4"/>
        <w:spacing w:before="319" w:beforeAutospacing="off" w:after="319" w:afterAutospacing="off"/>
      </w:pPr>
      <w:r w:rsidRPr="506AB16F" w:rsidR="289AA3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Delete: Remove a Product</w:t>
      </w:r>
    </w:p>
    <w:p w:rsidR="289AA3B0" w:rsidP="506AB16F" w:rsidRDefault="289AA3B0" w14:paraId="1F23427A" w14:textId="0FEA0BA3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Delete a product from the collection.</w:t>
      </w:r>
    </w:p>
    <w:p w:rsidR="289AA3B0" w:rsidP="506AB16F" w:rsidRDefault="289AA3B0" w14:paraId="597666C8" w14:textId="52121797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06AB16F" w:rsidR="289AA3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Using MongoDB Shell:</w:t>
      </w:r>
    </w:p>
    <w:p w:rsidR="289AA3B0" w:rsidP="506AB16F" w:rsidRDefault="289AA3B0" w14:paraId="7AAA08E4" w14:textId="5F20C4FD">
      <w:pPr>
        <w:spacing w:before="0" w:beforeAutospacing="off" w:after="0" w:afterAutospacing="off"/>
        <w:ind w:left="288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db.products.deleteOne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(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{ name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: "Smartphone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" }</w:t>
      </w:r>
      <w:r w:rsidRPr="506AB16F" w:rsidR="289AA3B0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)</w:t>
      </w:r>
    </w:p>
    <w:p w:rsidR="007F3DA2" w:rsidP="007F3DA2" w:rsidRDefault="007F3DA2" w14:paraId="3610EDC1" w14:textId="77777777">
      <w:pPr>
        <w:rPr>
          <w:rFonts w:asciiTheme="minorHAnsi" w:hAnsiTheme="minorHAnsi" w:cstheme="minorHAnsi"/>
          <w:b/>
          <w:bCs/>
        </w:rPr>
      </w:pPr>
    </w:p>
    <w:sectPr w:rsidR="007F3DA2" w:rsidSect="00C90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720" w:right="720" w:bottom="720" w:left="720" w:header="567" w:footer="510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6DF" w:rsidP="00EE3A11" w:rsidRDefault="00A366DF" w14:paraId="5F7F8947" w14:textId="77777777">
      <w:r>
        <w:separator/>
      </w:r>
    </w:p>
    <w:p w:rsidR="00A366DF" w:rsidP="00EE3A11" w:rsidRDefault="00A366DF" w14:paraId="3AC25630" w14:textId="77777777"/>
  </w:endnote>
  <w:endnote w:type="continuationSeparator" w:id="0">
    <w:p w:rsidR="00A366DF" w:rsidP="00EE3A11" w:rsidRDefault="00A366DF" w14:paraId="32346D89" w14:textId="77777777">
      <w:r>
        <w:continuationSeparator/>
      </w:r>
    </w:p>
    <w:p w:rsidR="00A366DF" w:rsidP="00EE3A11" w:rsidRDefault="00A366DF" w14:paraId="205ADDB0" w14:textId="77777777"/>
  </w:endnote>
  <w:endnote w:type="continuationNotice" w:id="1">
    <w:p w:rsidR="00A366DF" w:rsidRDefault="00A366DF" w14:paraId="2880D3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rolev Medium">
    <w:panose1 w:val="02000606000000020004"/>
    <w:charset w:val="00"/>
    <w:family w:val="modern"/>
    <w:notTrueType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4820C4" w:rsidR="00CC4677" w:rsidP="0002323C" w:rsidRDefault="00CC4677" w14:paraId="793A975C" w14:textId="77777777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15BD8C4" wp14:editId="6B97D42E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853F7" w:rsidR="00CC4677" w:rsidP="00EE3A11" w:rsidRDefault="00CC4677" w14:paraId="7FE8920A" w14:textId="7777777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3D29E1">
                            <w:rPr>
                              <w:noProof/>
                            </w:rPr>
                            <w:t>2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Pr="0091230B" w:rsidR="00CC4677" w:rsidP="00EE3A11" w:rsidRDefault="00CC4677" w14:paraId="183773E2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538951">
            <v:shapetype id="_x0000_t202" coordsize="21600,21600" o:spt="202" path="m,l,21600r21600,l21600,xe" w14:anchorId="715BD8C4">
              <v:stroke joinstyle="miter"/>
              <v:path gradientshapeok="t" o:connecttype="rect"/>
            </v:shapetype>
            <v:shape id="Text Box 2" style="position:absolute;left:0;text-align:left;margin-left:-4pt;margin-top:7.55pt;width:52.2pt;height:2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pq3gEAAKADAAAOAAAAZHJzL2Uyb0RvYy54bWysU1Fv0zAQfkfiP1h+p2myrrCo6TQ2DSGN&#10;gTT4AY5jJxaJz5zdJuXXc3a6rsAb4sWy7y7ffd93l831NPRsr9AbsBXPF0vOlJXQGNtW/NvX+zfv&#10;OP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">
              <v:textbox>
                <w:txbxContent>
                  <w:p w:rsidRPr="007853F7" w:rsidR="00CC4677" w:rsidP="00EE3A11" w:rsidRDefault="00CC4677" w14:paraId="09029C44" w14:textId="77777777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3D29E1">
                      <w:rPr>
                        <w:noProof/>
                      </w:rPr>
                      <w:t>2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:rsidRPr="0091230B" w:rsidR="00CC4677" w:rsidP="00EE3A11" w:rsidRDefault="00CC4677" w14:paraId="672A6659" w14:textId="77777777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3AB3E804" wp14:editId="22D8AC4F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EE9F58">
            <v:shapetype id="_x0000_t32" coordsize="21600,21600" o:oned="t" filled="f" o:spt="32" path="m,l21600,21600e" w14:anchorId="7A0D5A2C">
              <v:path fillok="f" arrowok="t" o:connecttype="none"/>
              <o:lock v:ext="edit" shapetype="t"/>
            </v:shapetype>
            <v:shape id="AutoShape 1" style="position:absolute;margin-left:48.2pt;margin-top:.8pt;width:0;height:24.75pt;flip:y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 [2092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58240" behindDoc="0" locked="0" layoutInCell="1" allowOverlap="1" wp14:anchorId="6D5717C8" wp14:editId="41383FA1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EDD397" wp14:editId="2FDB0200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97E8EE0">
            <v:shape id="AutoShape 3" style="position:absolute;margin-left:3.2pt;margin-top:-4pt;width:477.75pt;height: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A6evcx3QAA&#10;AAcBAAAPAAAAAAAAAAAAAAAAACwEAABkcnMvZG93bnJldi54bWxQSwUGAAAAAAQABADzAAAANgUA&#10;AAAA&#10;" w14:anchorId="4D34ACF7"/>
          </w:pict>
        </mc:Fallback>
      </mc:AlternateContent>
    </w:r>
  </w:p>
  <w:p w:rsidR="00CC4677" w:rsidP="0002323C" w:rsidRDefault="00CC4677" w14:paraId="57CD9902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Pr="0006452B" w:rsidR="00CC4677" w:rsidP="00EE3A11" w:rsidRDefault="00CC4677" w14:paraId="0573D3D9" w14:textId="77777777"/>
  <w:p w:rsidR="00BA0812" w:rsidP="00EE3A11" w:rsidRDefault="00BA0812" w14:paraId="4792D172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5917"/>
      <w:docPartObj>
        <w:docPartGallery w:val="Page Numbers (Bottom of Page)"/>
        <w:docPartUnique/>
      </w:docPartObj>
    </w:sdtPr>
    <w:sdtContent>
      <w:p w:rsidRPr="00D03BD8" w:rsidR="00466027" w:rsidP="00D03BD8" w:rsidRDefault="00E16395" w14:paraId="0D5B412B" w14:textId="045053BF">
        <w:pPr>
          <w:pStyle w:val="Footer"/>
          <w:rPr>
            <w:sz w:val="15"/>
            <w:szCs w:val="15"/>
          </w:rPr>
        </w:pPr>
        <w:r w:rsidRPr="00E16395">
          <w:rPr>
            <w:sz w:val="15"/>
            <w:szCs w:val="15"/>
          </w:rPr>
          <w:t xml:space="preserve">IAT – </w:t>
        </w:r>
        <w:r w:rsidR="00D03BD8">
          <w:rPr>
            <w:sz w:val="15"/>
            <w:szCs w:val="15"/>
          </w:rPr>
          <w:t>Content Writing Template</w:t>
        </w:r>
        <w:r w:rsidRPr="00E16395">
          <w:rPr>
            <w:sz w:val="15"/>
            <w:szCs w:val="15"/>
          </w:rPr>
          <w:t xml:space="preserve"> 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>Version 1.0 | Date: 1</w:t>
        </w:r>
        <w:r w:rsidR="0053024C">
          <w:rPr>
            <w:sz w:val="15"/>
            <w:szCs w:val="15"/>
          </w:rPr>
          <w:t>4</w:t>
        </w:r>
        <w:r w:rsidRPr="00E16395">
          <w:rPr>
            <w:sz w:val="15"/>
            <w:szCs w:val="15"/>
          </w:rPr>
          <w:t>/12/2022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 xml:space="preserve">Page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PAGE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1</w:t>
        </w:r>
        <w:r w:rsidRPr="00E16395">
          <w:rPr>
            <w:sz w:val="15"/>
            <w:szCs w:val="15"/>
          </w:rPr>
          <w:fldChar w:fldCharType="end"/>
        </w:r>
        <w:r w:rsidRPr="00E16395">
          <w:rPr>
            <w:sz w:val="15"/>
            <w:szCs w:val="15"/>
          </w:rPr>
          <w:t xml:space="preserve"> of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NUMPAGES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2</w:t>
        </w:r>
        <w:r w:rsidRPr="00E16395">
          <w:rPr>
            <w:sz w:val="15"/>
            <w:szCs w:val="15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AA3155" w:rsidP="00B438A4" w:rsidRDefault="00AA3155" w14:paraId="7CC9AF6A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3D29E1">
      <w:rPr>
        <w:noProof/>
      </w:rPr>
      <w:t>2</w:t>
    </w:r>
    <w:r w:rsidR="00B46014">
      <w:rPr>
        <w:noProof/>
      </w:rPr>
      <w:fldChar w:fldCharType="end"/>
    </w:r>
  </w:p>
  <w:p w:rsidRPr="008948B1" w:rsidR="00AA3155" w:rsidP="00B438A4" w:rsidRDefault="00AA3155" w14:paraId="605B714A" w14:textId="77777777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w:history="1" r:id="rId1">
      <w:r w:rsidRPr="008D467A">
        <w:t>http://sitwww.tafensw.edu.au</w:t>
      </w:r>
    </w:hyperlink>
    <w:r w:rsidRPr="008D467A">
      <w:t xml:space="preserve"> to ensure this is the latest version.</w:t>
    </w:r>
  </w:p>
  <w:p w:rsidRPr="00AA3155" w:rsidR="00CC4677" w:rsidP="00EE3A11" w:rsidRDefault="00CC4677" w14:paraId="2F16006C" w14:textId="77777777">
    <w:pPr>
      <w:pStyle w:val="Footer"/>
    </w:pPr>
  </w:p>
  <w:p w:rsidR="00BA0812" w:rsidP="00EE3A11" w:rsidRDefault="00BA0812" w14:paraId="7A1AEF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6DF" w:rsidP="00EE3A11" w:rsidRDefault="00A366DF" w14:paraId="4E621518" w14:textId="77777777">
      <w:r>
        <w:separator/>
      </w:r>
    </w:p>
    <w:p w:rsidR="00A366DF" w:rsidP="00EE3A11" w:rsidRDefault="00A366DF" w14:paraId="23D01C54" w14:textId="77777777"/>
  </w:footnote>
  <w:footnote w:type="continuationSeparator" w:id="0">
    <w:p w:rsidR="00A366DF" w:rsidP="00EE3A11" w:rsidRDefault="00A366DF" w14:paraId="5B83E05B" w14:textId="77777777">
      <w:r>
        <w:continuationSeparator/>
      </w:r>
    </w:p>
    <w:p w:rsidR="00A366DF" w:rsidP="00EE3A11" w:rsidRDefault="00A366DF" w14:paraId="6D42FD1E" w14:textId="77777777"/>
  </w:footnote>
  <w:footnote w:type="continuationNotice" w:id="1">
    <w:p w:rsidR="00A366DF" w:rsidRDefault="00A366DF" w14:paraId="07BC20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4677" w:rsidP="00EE3A11" w:rsidRDefault="00CC4677" w14:paraId="6CC266F7" w14:textId="77777777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49F0AF6" wp14:editId="247467A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6D2F04">
            <v:shapetype id="_x0000_t32" coordsize="21600,21600" o:oned="t" filled="f" o:spt="32" path="m,l21600,21600e" w14:anchorId="02118978">
              <v:path fillok="f" arrowok="t" o:connecttype="none"/>
              <o:lock v:ext="edit" shapetype="t"/>
            </v:shapetype>
            <v:shape id="AutoShape 9" style="position:absolute;margin-left:-1.3pt;margin-top:14.2pt;width:477.75pt;height: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C+NtxC3QAA&#10;AAgBAAAPAAAAAAAAAAAAAAAAACwEAABkcnMvZG93bnJldi54bWxQSwUGAAAAAAQABADzAAAANgUA&#10;AAAA&#10;"/>
          </w:pict>
        </mc:Fallback>
      </mc:AlternateContent>
    </w:r>
  </w:p>
  <w:p w:rsidR="00BA0812" w:rsidP="00EE3A11" w:rsidRDefault="00BA0812" w14:paraId="78F4F35C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1E53" w:rsidR="009E7F61" w:rsidP="009E7F61" w:rsidRDefault="009E7F61" w14:paraId="477323AF" w14:textId="41352E04">
    <w:pPr>
      <w:pBdr>
        <w:bottom w:val="single" w:color="948A54" w:themeColor="background2" w:themeShade="80" w:sz="8" w:space="1"/>
      </w:pBdr>
      <w:jc w:val="right"/>
      <w:rPr>
        <w:color w:val="595959" w:themeColor="text1" w:themeTint="A6"/>
        <w:sz w:val="32"/>
        <w:szCs w:val="32"/>
      </w:rPr>
    </w:pPr>
    <w:r w:rsidRPr="00251E53">
      <w:rPr>
        <w:color w:val="595959" w:themeColor="text1" w:themeTint="A6"/>
        <w:sz w:val="32"/>
        <w:szCs w:val="32"/>
      </w:rPr>
      <w:t xml:space="preserve">INSTITUTE OF APPLIED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8CB" w:rsidP="00EE3A11" w:rsidRDefault="004238CB" w14:paraId="01213B53" w14:textId="77777777">
    <w:pPr>
      <w:pStyle w:val="Header"/>
    </w:pPr>
  </w:p>
  <w:p w:rsidR="00BA0812" w:rsidP="00EE3A11" w:rsidRDefault="00BA0812" w14:paraId="72ED9446" w14:textId="77777777"/>
</w:hdr>
</file>

<file path=word/intelligence2.xml><?xml version="1.0" encoding="utf-8"?>
<int2:intelligence xmlns:int2="http://schemas.microsoft.com/office/intelligence/2020/intelligence">
  <int2:observations>
    <int2:textHash int2:hashCode="TsyneOHggXzcYN" int2:id="mGvOsVGK">
      <int2:state int2:type="AugLoop_Text_Critique" int2:value="Rejected"/>
    </int2:textHash>
    <int2:textHash int2:hashCode="ZgBR0VrGTOxwTP" int2:id="wKqNIbcF">
      <int2:state int2:type="AugLoop_Text_Critique" int2:value="Rejected"/>
    </int2:textHash>
    <int2:textHash int2:hashCode="k/i7DrLGWbhWlE" int2:id="3jIPrGaS">
      <int2:state int2:type="AugLoop_Text_Critique" int2:value="Rejected"/>
    </int2:textHash>
    <int2:textHash int2:hashCode="/IZWM0yXwYAiro" int2:id="bqoxWykm">
      <int2:state int2:type="AugLoop_Text_Critique" int2:value="Rejected"/>
    </int2:textHash>
    <int2:textHash int2:hashCode="o1bYSKNeTI0fHa" int2:id="gxiCwIZ5">
      <int2:state int2:type="AugLoop_Text_Critique" int2:value="Rejected"/>
    </int2:textHash>
    <int2:textHash int2:hashCode="dojgdQS5jEan6a" int2:id="2noBGgHj">
      <int2:state int2:type="AugLoop_Text_Critique" int2:value="Rejected"/>
    </int2:textHash>
    <int2:textHash int2:hashCode="PrZXhhRey3Hp3L" int2:id="dF2Ezf62">
      <int2:state int2:type="AugLoop_Text_Critique" int2:value="Rejected"/>
    </int2:textHash>
    <int2:textHash int2:hashCode="RidmscI2IOki9U" int2:id="M0UXENgt">
      <int2:state int2:type="AugLoop_Text_Critique" int2:value="Rejected"/>
    </int2:textHash>
    <int2:bookmark int2:bookmarkName="_Int_qQiwKIvP" int2:invalidationBookmarkName="" int2:hashCode="oDKeFME1Nby2NZ" int2:id="x7ce5Wx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3">
    <w:nsid w:val="73a74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72">
    <w:nsid w:val="593ea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a522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85dc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8eba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e3f7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bede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879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89b2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f50c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24ab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c031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d313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efff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123d3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3ade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63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3e9c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93ec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13a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b74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04f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fab9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730d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df86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18d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6914c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1db7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b47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508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6c7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6ac3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d584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89ba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b9c8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2338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38d0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60e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b3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5b85a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3">
    <w:nsid w:val="68007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86A7665"/>
    <w:multiLevelType w:val="hybridMultilevel"/>
    <w:tmpl w:val="8B28F2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B509D"/>
    <w:multiLevelType w:val="hybridMultilevel"/>
    <w:tmpl w:val="C7D6E560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11B81"/>
    <w:multiLevelType w:val="multilevel"/>
    <w:tmpl w:val="BAE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F163883"/>
    <w:multiLevelType w:val="hybridMultilevel"/>
    <w:tmpl w:val="ACD4D5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E2F74"/>
    <w:multiLevelType w:val="multilevel"/>
    <w:tmpl w:val="47E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96D71AD"/>
    <w:multiLevelType w:val="multilevel"/>
    <w:tmpl w:val="A1C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1D38C5"/>
    <w:multiLevelType w:val="multilevel"/>
    <w:tmpl w:val="4D6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2F504DBB"/>
    <w:multiLevelType w:val="multilevel"/>
    <w:tmpl w:val="766694A0"/>
    <w:lvl w:ilvl="0">
      <w:start w:val="1"/>
      <w:numFmt w:val="bulle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AD3DEC"/>
    <w:multiLevelType w:val="hybridMultilevel"/>
    <w:tmpl w:val="37A0660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D037C4"/>
    <w:multiLevelType w:val="multilevel"/>
    <w:tmpl w:val="0C9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85A0A"/>
    <w:multiLevelType w:val="multilevel"/>
    <w:tmpl w:val="044ADB38"/>
    <w:lvl w:ilvl="0">
      <w:start w:val="1"/>
      <w:numFmt w:val="bullet"/>
      <w:pStyle w:val="ListBullet"/>
      <w:lvlText w:val=""/>
      <w:lvlJc w:val="left"/>
      <w:pPr>
        <w:ind w:left="720" w:hanging="363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3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1588" w:hanging="14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3" w15:restartNumberingAfterBreak="0">
    <w:nsid w:val="3ED71004"/>
    <w:multiLevelType w:val="hybridMultilevel"/>
    <w:tmpl w:val="545A86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D11C9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D0D85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8304F"/>
    <w:multiLevelType w:val="hybridMultilevel"/>
    <w:tmpl w:val="B8542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CDD"/>
    <w:multiLevelType w:val="multilevel"/>
    <w:tmpl w:val="6FB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9D0754E"/>
    <w:multiLevelType w:val="hybridMultilevel"/>
    <w:tmpl w:val="6D167978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46DCF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402EE"/>
    <w:multiLevelType w:val="hybridMultilevel"/>
    <w:tmpl w:val="C37AA4B4"/>
    <w:lvl w:ilvl="0" w:tplc="8F72A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917B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B50F0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03C07"/>
    <w:multiLevelType w:val="multilevel"/>
    <w:tmpl w:val="4F8AC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5A537343"/>
    <w:multiLevelType w:val="multilevel"/>
    <w:tmpl w:val="31D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BA503BE"/>
    <w:multiLevelType w:val="hybridMultilevel"/>
    <w:tmpl w:val="9384B8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852131"/>
    <w:multiLevelType w:val="multilevel"/>
    <w:tmpl w:val="840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E6DBE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1618E"/>
    <w:multiLevelType w:val="multilevel"/>
    <w:tmpl w:val="4630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A0D6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97ED4"/>
    <w:multiLevelType w:val="hybridMultilevel"/>
    <w:tmpl w:val="C90C82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928D8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C30936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1" w16cid:durableId="539392418">
    <w:abstractNumId w:val="8"/>
  </w:num>
  <w:num w:numId="2" w16cid:durableId="973634635">
    <w:abstractNumId w:val="1"/>
  </w:num>
  <w:num w:numId="3" w16cid:durableId="429005076">
    <w:abstractNumId w:val="7"/>
  </w:num>
  <w:num w:numId="4" w16cid:durableId="1971082932">
    <w:abstractNumId w:val="10"/>
  </w:num>
  <w:num w:numId="5" w16cid:durableId="830218003">
    <w:abstractNumId w:val="20"/>
  </w:num>
  <w:num w:numId="6" w16cid:durableId="1734422182">
    <w:abstractNumId w:val="18"/>
  </w:num>
  <w:num w:numId="7" w16cid:durableId="1797288495">
    <w:abstractNumId w:val="30"/>
  </w:num>
  <w:num w:numId="8" w16cid:durableId="1527401571">
    <w:abstractNumId w:val="25"/>
  </w:num>
  <w:num w:numId="9" w16cid:durableId="1980572875">
    <w:abstractNumId w:val="3"/>
  </w:num>
  <w:num w:numId="10" w16cid:durableId="1556577743">
    <w:abstractNumId w:val="12"/>
  </w:num>
  <w:num w:numId="11" w16cid:durableId="887377601">
    <w:abstractNumId w:val="9"/>
  </w:num>
  <w:num w:numId="12" w16cid:durableId="1945263880">
    <w:abstractNumId w:val="17"/>
  </w:num>
  <w:num w:numId="13" w16cid:durableId="1265070380">
    <w:abstractNumId w:val="24"/>
  </w:num>
  <w:num w:numId="14" w16cid:durableId="1235705556">
    <w:abstractNumId w:val="23"/>
  </w:num>
  <w:num w:numId="15" w16cid:durableId="1046373954">
    <w:abstractNumId w:val="11"/>
  </w:num>
  <w:num w:numId="16" w16cid:durableId="55443772">
    <w:abstractNumId w:val="2"/>
  </w:num>
  <w:num w:numId="17" w16cid:durableId="920026476">
    <w:abstractNumId w:val="4"/>
  </w:num>
  <w:num w:numId="18" w16cid:durableId="1829830936">
    <w:abstractNumId w:val="13"/>
  </w:num>
  <w:num w:numId="19" w16cid:durableId="2087065193">
    <w:abstractNumId w:val="0"/>
  </w:num>
  <w:num w:numId="20" w16cid:durableId="1172379355">
    <w:abstractNumId w:val="16"/>
  </w:num>
  <w:num w:numId="21" w16cid:durableId="694768424">
    <w:abstractNumId w:val="7"/>
  </w:num>
  <w:num w:numId="22" w16cid:durableId="2018924938">
    <w:abstractNumId w:val="6"/>
  </w:num>
  <w:num w:numId="23" w16cid:durableId="995111787">
    <w:abstractNumId w:val="26"/>
  </w:num>
  <w:num w:numId="24" w16cid:durableId="1022706351">
    <w:abstractNumId w:val="28"/>
  </w:num>
  <w:num w:numId="25" w16cid:durableId="1087965374">
    <w:abstractNumId w:val="29"/>
  </w:num>
  <w:num w:numId="26" w16cid:durableId="1364555033">
    <w:abstractNumId w:val="27"/>
  </w:num>
  <w:num w:numId="27" w16cid:durableId="1569346039">
    <w:abstractNumId w:val="22"/>
  </w:num>
  <w:num w:numId="28" w16cid:durableId="1286547620">
    <w:abstractNumId w:val="15"/>
  </w:num>
  <w:num w:numId="29" w16cid:durableId="874151835">
    <w:abstractNumId w:val="5"/>
  </w:num>
  <w:num w:numId="30" w16cid:durableId="1620993997">
    <w:abstractNumId w:val="21"/>
  </w:num>
  <w:num w:numId="31" w16cid:durableId="366611325">
    <w:abstractNumId w:val="31"/>
  </w:num>
  <w:num w:numId="32" w16cid:durableId="130829446">
    <w:abstractNumId w:val="32"/>
  </w:num>
  <w:num w:numId="33" w16cid:durableId="1841385601">
    <w:abstractNumId w:val="19"/>
  </w:num>
  <w:num w:numId="34" w16cid:durableId="1866554899">
    <w:abstractNumId w:val="14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hideSpellingErrors/>
  <w:hideGrammaticalError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LY0MjAztQRCcyUdpeDU4uLM/DyQArNaAHCGFZEsAAAA"/>
  </w:docVars>
  <w:rsids>
    <w:rsidRoot w:val="00E605FA"/>
    <w:rsid w:val="00001772"/>
    <w:rsid w:val="00003F7E"/>
    <w:rsid w:val="0001488B"/>
    <w:rsid w:val="0002323C"/>
    <w:rsid w:val="00024A06"/>
    <w:rsid w:val="00025A22"/>
    <w:rsid w:val="0002731B"/>
    <w:rsid w:val="000345D7"/>
    <w:rsid w:val="00035893"/>
    <w:rsid w:val="00040955"/>
    <w:rsid w:val="000533A7"/>
    <w:rsid w:val="000605B8"/>
    <w:rsid w:val="00060B2D"/>
    <w:rsid w:val="00060CC5"/>
    <w:rsid w:val="00061768"/>
    <w:rsid w:val="000621AC"/>
    <w:rsid w:val="00063680"/>
    <w:rsid w:val="000642BD"/>
    <w:rsid w:val="00064BF3"/>
    <w:rsid w:val="00074B39"/>
    <w:rsid w:val="00083062"/>
    <w:rsid w:val="00084567"/>
    <w:rsid w:val="00085C24"/>
    <w:rsid w:val="0009486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6A8"/>
    <w:rsid w:val="000D074B"/>
    <w:rsid w:val="000F1535"/>
    <w:rsid w:val="000F15A1"/>
    <w:rsid w:val="000F2CF5"/>
    <w:rsid w:val="001055D0"/>
    <w:rsid w:val="00114A24"/>
    <w:rsid w:val="00125ABE"/>
    <w:rsid w:val="001264EE"/>
    <w:rsid w:val="001301DF"/>
    <w:rsid w:val="0013572C"/>
    <w:rsid w:val="001411B0"/>
    <w:rsid w:val="0014231A"/>
    <w:rsid w:val="00143DEB"/>
    <w:rsid w:val="00145D44"/>
    <w:rsid w:val="0014752A"/>
    <w:rsid w:val="00152F10"/>
    <w:rsid w:val="001558DD"/>
    <w:rsid w:val="0015747C"/>
    <w:rsid w:val="0015779E"/>
    <w:rsid w:val="0016422F"/>
    <w:rsid w:val="00164F5E"/>
    <w:rsid w:val="00167276"/>
    <w:rsid w:val="00171399"/>
    <w:rsid w:val="00176402"/>
    <w:rsid w:val="00180BE8"/>
    <w:rsid w:val="00182D13"/>
    <w:rsid w:val="001843BC"/>
    <w:rsid w:val="00190738"/>
    <w:rsid w:val="0019299C"/>
    <w:rsid w:val="0019739F"/>
    <w:rsid w:val="001B0C35"/>
    <w:rsid w:val="001B3210"/>
    <w:rsid w:val="001C3671"/>
    <w:rsid w:val="001C6AD8"/>
    <w:rsid w:val="001D405E"/>
    <w:rsid w:val="001D653F"/>
    <w:rsid w:val="00200E96"/>
    <w:rsid w:val="00204B65"/>
    <w:rsid w:val="002067A7"/>
    <w:rsid w:val="00214286"/>
    <w:rsid w:val="002222C6"/>
    <w:rsid w:val="00223807"/>
    <w:rsid w:val="00225312"/>
    <w:rsid w:val="0023031D"/>
    <w:rsid w:val="002303B8"/>
    <w:rsid w:val="00230450"/>
    <w:rsid w:val="00230E2F"/>
    <w:rsid w:val="00243E8B"/>
    <w:rsid w:val="00247F4B"/>
    <w:rsid w:val="00254FC7"/>
    <w:rsid w:val="00263F16"/>
    <w:rsid w:val="002644DD"/>
    <w:rsid w:val="0026687F"/>
    <w:rsid w:val="00267475"/>
    <w:rsid w:val="00274EFE"/>
    <w:rsid w:val="00275385"/>
    <w:rsid w:val="0027689F"/>
    <w:rsid w:val="002770ED"/>
    <w:rsid w:val="00287388"/>
    <w:rsid w:val="00291A31"/>
    <w:rsid w:val="0029236B"/>
    <w:rsid w:val="00293D3F"/>
    <w:rsid w:val="0029595B"/>
    <w:rsid w:val="002A5D07"/>
    <w:rsid w:val="002A6286"/>
    <w:rsid w:val="002A6839"/>
    <w:rsid w:val="002C2109"/>
    <w:rsid w:val="002C3999"/>
    <w:rsid w:val="002C501C"/>
    <w:rsid w:val="002C7CD5"/>
    <w:rsid w:val="002D1CAF"/>
    <w:rsid w:val="002D2547"/>
    <w:rsid w:val="002E51D5"/>
    <w:rsid w:val="002F0479"/>
    <w:rsid w:val="002F4559"/>
    <w:rsid w:val="002F7F93"/>
    <w:rsid w:val="003077C4"/>
    <w:rsid w:val="003127E4"/>
    <w:rsid w:val="003224A8"/>
    <w:rsid w:val="00326D08"/>
    <w:rsid w:val="0033370D"/>
    <w:rsid w:val="00333854"/>
    <w:rsid w:val="00341237"/>
    <w:rsid w:val="003441EE"/>
    <w:rsid w:val="003635F5"/>
    <w:rsid w:val="00373DD7"/>
    <w:rsid w:val="003767C8"/>
    <w:rsid w:val="0038496B"/>
    <w:rsid w:val="00393D00"/>
    <w:rsid w:val="00395152"/>
    <w:rsid w:val="00395EFA"/>
    <w:rsid w:val="003B0E3F"/>
    <w:rsid w:val="003B63FF"/>
    <w:rsid w:val="003B75F3"/>
    <w:rsid w:val="003C0972"/>
    <w:rsid w:val="003C7843"/>
    <w:rsid w:val="003D29E1"/>
    <w:rsid w:val="003D3CA3"/>
    <w:rsid w:val="003D5701"/>
    <w:rsid w:val="003D5F0A"/>
    <w:rsid w:val="003E55C2"/>
    <w:rsid w:val="003E798C"/>
    <w:rsid w:val="003F736A"/>
    <w:rsid w:val="004062C7"/>
    <w:rsid w:val="00413C95"/>
    <w:rsid w:val="004238CB"/>
    <w:rsid w:val="00423D70"/>
    <w:rsid w:val="00425542"/>
    <w:rsid w:val="00447158"/>
    <w:rsid w:val="00452C97"/>
    <w:rsid w:val="00466027"/>
    <w:rsid w:val="00475FDD"/>
    <w:rsid w:val="00477518"/>
    <w:rsid w:val="00494A2B"/>
    <w:rsid w:val="00494D52"/>
    <w:rsid w:val="004A0054"/>
    <w:rsid w:val="004A077E"/>
    <w:rsid w:val="004A2599"/>
    <w:rsid w:val="004A4854"/>
    <w:rsid w:val="004B3640"/>
    <w:rsid w:val="004B649B"/>
    <w:rsid w:val="004B64B7"/>
    <w:rsid w:val="004C0DC5"/>
    <w:rsid w:val="004C0DE3"/>
    <w:rsid w:val="004C2052"/>
    <w:rsid w:val="004C30D1"/>
    <w:rsid w:val="004D11C9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2021D"/>
    <w:rsid w:val="00530092"/>
    <w:rsid w:val="0053024C"/>
    <w:rsid w:val="0053198F"/>
    <w:rsid w:val="005319C2"/>
    <w:rsid w:val="00556A1A"/>
    <w:rsid w:val="00563F2B"/>
    <w:rsid w:val="00565227"/>
    <w:rsid w:val="00565A11"/>
    <w:rsid w:val="005921AF"/>
    <w:rsid w:val="005948A0"/>
    <w:rsid w:val="0059669B"/>
    <w:rsid w:val="005975C2"/>
    <w:rsid w:val="005A22AC"/>
    <w:rsid w:val="005A2688"/>
    <w:rsid w:val="005A2FFA"/>
    <w:rsid w:val="005A33C4"/>
    <w:rsid w:val="005A6716"/>
    <w:rsid w:val="005B4246"/>
    <w:rsid w:val="005B51AF"/>
    <w:rsid w:val="005C5DA1"/>
    <w:rsid w:val="005D1215"/>
    <w:rsid w:val="005D268B"/>
    <w:rsid w:val="005D3BDD"/>
    <w:rsid w:val="005D43E9"/>
    <w:rsid w:val="005F0730"/>
    <w:rsid w:val="00601BDB"/>
    <w:rsid w:val="00601DBD"/>
    <w:rsid w:val="00604B87"/>
    <w:rsid w:val="0060546D"/>
    <w:rsid w:val="0061682F"/>
    <w:rsid w:val="00623781"/>
    <w:rsid w:val="006269FD"/>
    <w:rsid w:val="00645E36"/>
    <w:rsid w:val="00647B97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A0DC9"/>
    <w:rsid w:val="006A4C07"/>
    <w:rsid w:val="006B2675"/>
    <w:rsid w:val="006B36F7"/>
    <w:rsid w:val="006C32B7"/>
    <w:rsid w:val="006E25B8"/>
    <w:rsid w:val="006E3CA1"/>
    <w:rsid w:val="006E4C39"/>
    <w:rsid w:val="006E70F9"/>
    <w:rsid w:val="006F02DF"/>
    <w:rsid w:val="007011D1"/>
    <w:rsid w:val="00701358"/>
    <w:rsid w:val="00703BF8"/>
    <w:rsid w:val="00704070"/>
    <w:rsid w:val="007103F5"/>
    <w:rsid w:val="00710DFB"/>
    <w:rsid w:val="00713C9A"/>
    <w:rsid w:val="00722307"/>
    <w:rsid w:val="00730384"/>
    <w:rsid w:val="00730931"/>
    <w:rsid w:val="00735668"/>
    <w:rsid w:val="0075092D"/>
    <w:rsid w:val="00757252"/>
    <w:rsid w:val="007605FA"/>
    <w:rsid w:val="00761BD8"/>
    <w:rsid w:val="00765A60"/>
    <w:rsid w:val="007665B2"/>
    <w:rsid w:val="00767C20"/>
    <w:rsid w:val="00771AEF"/>
    <w:rsid w:val="0077599D"/>
    <w:rsid w:val="00776FEF"/>
    <w:rsid w:val="00786D53"/>
    <w:rsid w:val="00792BB9"/>
    <w:rsid w:val="007A650B"/>
    <w:rsid w:val="007A7615"/>
    <w:rsid w:val="007B10F4"/>
    <w:rsid w:val="007B420B"/>
    <w:rsid w:val="007B6EB2"/>
    <w:rsid w:val="007D40AA"/>
    <w:rsid w:val="007D5E2B"/>
    <w:rsid w:val="007E018E"/>
    <w:rsid w:val="007F3DA2"/>
    <w:rsid w:val="00804CEF"/>
    <w:rsid w:val="00813A95"/>
    <w:rsid w:val="0081496E"/>
    <w:rsid w:val="00825214"/>
    <w:rsid w:val="00827436"/>
    <w:rsid w:val="0082790D"/>
    <w:rsid w:val="00832401"/>
    <w:rsid w:val="008339E8"/>
    <w:rsid w:val="00833EF2"/>
    <w:rsid w:val="00840418"/>
    <w:rsid w:val="00841239"/>
    <w:rsid w:val="00844BBF"/>
    <w:rsid w:val="00851DEA"/>
    <w:rsid w:val="008527E0"/>
    <w:rsid w:val="00853B81"/>
    <w:rsid w:val="00863CEE"/>
    <w:rsid w:val="00864021"/>
    <w:rsid w:val="00867768"/>
    <w:rsid w:val="008837AA"/>
    <w:rsid w:val="00886864"/>
    <w:rsid w:val="0089381D"/>
    <w:rsid w:val="008948B1"/>
    <w:rsid w:val="008A1BF8"/>
    <w:rsid w:val="008A4500"/>
    <w:rsid w:val="008A535F"/>
    <w:rsid w:val="008A5B08"/>
    <w:rsid w:val="008A679F"/>
    <w:rsid w:val="008A6997"/>
    <w:rsid w:val="008A721C"/>
    <w:rsid w:val="008A7625"/>
    <w:rsid w:val="008A769F"/>
    <w:rsid w:val="008B1732"/>
    <w:rsid w:val="008D0C2C"/>
    <w:rsid w:val="008D3AAD"/>
    <w:rsid w:val="008E161B"/>
    <w:rsid w:val="008E1F29"/>
    <w:rsid w:val="008F1601"/>
    <w:rsid w:val="008F6145"/>
    <w:rsid w:val="00901984"/>
    <w:rsid w:val="00903223"/>
    <w:rsid w:val="0090489C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43001"/>
    <w:rsid w:val="00943948"/>
    <w:rsid w:val="0095011A"/>
    <w:rsid w:val="00953AD4"/>
    <w:rsid w:val="009540E1"/>
    <w:rsid w:val="00954C78"/>
    <w:rsid w:val="00957DA0"/>
    <w:rsid w:val="009601A5"/>
    <w:rsid w:val="00971223"/>
    <w:rsid w:val="009733C0"/>
    <w:rsid w:val="009819DD"/>
    <w:rsid w:val="00983E69"/>
    <w:rsid w:val="00987D2F"/>
    <w:rsid w:val="00992EED"/>
    <w:rsid w:val="00993A2B"/>
    <w:rsid w:val="00996C34"/>
    <w:rsid w:val="009A26CE"/>
    <w:rsid w:val="009A2961"/>
    <w:rsid w:val="009A4A68"/>
    <w:rsid w:val="009A55AA"/>
    <w:rsid w:val="009A7983"/>
    <w:rsid w:val="009B4002"/>
    <w:rsid w:val="009B53E1"/>
    <w:rsid w:val="009D4F41"/>
    <w:rsid w:val="009D757C"/>
    <w:rsid w:val="009E7F61"/>
    <w:rsid w:val="009F590C"/>
    <w:rsid w:val="009F5FBF"/>
    <w:rsid w:val="009F76D0"/>
    <w:rsid w:val="00A04A86"/>
    <w:rsid w:val="00A1105F"/>
    <w:rsid w:val="00A27F43"/>
    <w:rsid w:val="00A305EB"/>
    <w:rsid w:val="00A3522D"/>
    <w:rsid w:val="00A366DF"/>
    <w:rsid w:val="00A42A11"/>
    <w:rsid w:val="00A42C5A"/>
    <w:rsid w:val="00A4365D"/>
    <w:rsid w:val="00A50545"/>
    <w:rsid w:val="00A52A37"/>
    <w:rsid w:val="00A55BC0"/>
    <w:rsid w:val="00A577D5"/>
    <w:rsid w:val="00A654DC"/>
    <w:rsid w:val="00A6672C"/>
    <w:rsid w:val="00A7541A"/>
    <w:rsid w:val="00A75F20"/>
    <w:rsid w:val="00A80B72"/>
    <w:rsid w:val="00A848C5"/>
    <w:rsid w:val="00A86F85"/>
    <w:rsid w:val="00AA3155"/>
    <w:rsid w:val="00AA6867"/>
    <w:rsid w:val="00AC0C84"/>
    <w:rsid w:val="00AC6A49"/>
    <w:rsid w:val="00AC6C1B"/>
    <w:rsid w:val="00AD6C67"/>
    <w:rsid w:val="00AE6676"/>
    <w:rsid w:val="00AF0AA2"/>
    <w:rsid w:val="00AF1525"/>
    <w:rsid w:val="00AF7F7F"/>
    <w:rsid w:val="00B07F4D"/>
    <w:rsid w:val="00B1735C"/>
    <w:rsid w:val="00B35E57"/>
    <w:rsid w:val="00B37DBF"/>
    <w:rsid w:val="00B428F4"/>
    <w:rsid w:val="00B438A4"/>
    <w:rsid w:val="00B450B8"/>
    <w:rsid w:val="00B46014"/>
    <w:rsid w:val="00B538AD"/>
    <w:rsid w:val="00B71A2C"/>
    <w:rsid w:val="00B72728"/>
    <w:rsid w:val="00B730DF"/>
    <w:rsid w:val="00B9442B"/>
    <w:rsid w:val="00BA0812"/>
    <w:rsid w:val="00BA1D72"/>
    <w:rsid w:val="00BA3C5E"/>
    <w:rsid w:val="00BA448C"/>
    <w:rsid w:val="00BC0FFD"/>
    <w:rsid w:val="00BD18AC"/>
    <w:rsid w:val="00BD6F4D"/>
    <w:rsid w:val="00BF3524"/>
    <w:rsid w:val="00BF7BA3"/>
    <w:rsid w:val="00C01529"/>
    <w:rsid w:val="00C0158B"/>
    <w:rsid w:val="00C020CE"/>
    <w:rsid w:val="00C03F55"/>
    <w:rsid w:val="00C0686C"/>
    <w:rsid w:val="00C12AFB"/>
    <w:rsid w:val="00C2412E"/>
    <w:rsid w:val="00C33A29"/>
    <w:rsid w:val="00C36B36"/>
    <w:rsid w:val="00C373B9"/>
    <w:rsid w:val="00C37CA1"/>
    <w:rsid w:val="00C43C25"/>
    <w:rsid w:val="00C47EDE"/>
    <w:rsid w:val="00C5057F"/>
    <w:rsid w:val="00C62B00"/>
    <w:rsid w:val="00C66762"/>
    <w:rsid w:val="00C74DE5"/>
    <w:rsid w:val="00C76F00"/>
    <w:rsid w:val="00C80EC4"/>
    <w:rsid w:val="00C8340C"/>
    <w:rsid w:val="00C861A4"/>
    <w:rsid w:val="00C90719"/>
    <w:rsid w:val="00CA782C"/>
    <w:rsid w:val="00CC419B"/>
    <w:rsid w:val="00CC4548"/>
    <w:rsid w:val="00CC4677"/>
    <w:rsid w:val="00CC5867"/>
    <w:rsid w:val="00CC65E1"/>
    <w:rsid w:val="00CD2841"/>
    <w:rsid w:val="00CD30F1"/>
    <w:rsid w:val="00CD4D74"/>
    <w:rsid w:val="00CD567D"/>
    <w:rsid w:val="00CD5ECD"/>
    <w:rsid w:val="00CD671D"/>
    <w:rsid w:val="00CE7670"/>
    <w:rsid w:val="00D0032D"/>
    <w:rsid w:val="00D03BD8"/>
    <w:rsid w:val="00D14C3C"/>
    <w:rsid w:val="00D16305"/>
    <w:rsid w:val="00D230E6"/>
    <w:rsid w:val="00D32B0B"/>
    <w:rsid w:val="00D43887"/>
    <w:rsid w:val="00D50ED7"/>
    <w:rsid w:val="00D52097"/>
    <w:rsid w:val="00D601B3"/>
    <w:rsid w:val="00D61C8F"/>
    <w:rsid w:val="00D63D05"/>
    <w:rsid w:val="00D73C7D"/>
    <w:rsid w:val="00D7688F"/>
    <w:rsid w:val="00D8232C"/>
    <w:rsid w:val="00D85073"/>
    <w:rsid w:val="00D86E90"/>
    <w:rsid w:val="00D87E55"/>
    <w:rsid w:val="00D91AE3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4B71"/>
    <w:rsid w:val="00DC4854"/>
    <w:rsid w:val="00DC7DC4"/>
    <w:rsid w:val="00DD0BBE"/>
    <w:rsid w:val="00DD5D6C"/>
    <w:rsid w:val="00DD69F3"/>
    <w:rsid w:val="00DE1B04"/>
    <w:rsid w:val="00DE338C"/>
    <w:rsid w:val="00DE3FD4"/>
    <w:rsid w:val="00DF2AB9"/>
    <w:rsid w:val="00E0424A"/>
    <w:rsid w:val="00E058B0"/>
    <w:rsid w:val="00E12AA6"/>
    <w:rsid w:val="00E16395"/>
    <w:rsid w:val="00E23A6F"/>
    <w:rsid w:val="00E27DFD"/>
    <w:rsid w:val="00E45188"/>
    <w:rsid w:val="00E46AD2"/>
    <w:rsid w:val="00E50600"/>
    <w:rsid w:val="00E548EC"/>
    <w:rsid w:val="00E55C2E"/>
    <w:rsid w:val="00E56B0C"/>
    <w:rsid w:val="00E605FA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B254D"/>
    <w:rsid w:val="00EB6D5D"/>
    <w:rsid w:val="00EC06F4"/>
    <w:rsid w:val="00EC0B91"/>
    <w:rsid w:val="00EC5433"/>
    <w:rsid w:val="00EC624B"/>
    <w:rsid w:val="00EC6ED2"/>
    <w:rsid w:val="00ED7279"/>
    <w:rsid w:val="00EE2256"/>
    <w:rsid w:val="00EE3A11"/>
    <w:rsid w:val="00EF117B"/>
    <w:rsid w:val="00EF3BF8"/>
    <w:rsid w:val="00F029E0"/>
    <w:rsid w:val="00F02EA6"/>
    <w:rsid w:val="00F0486D"/>
    <w:rsid w:val="00F05A04"/>
    <w:rsid w:val="00F07639"/>
    <w:rsid w:val="00F10908"/>
    <w:rsid w:val="00F2128A"/>
    <w:rsid w:val="00F23C17"/>
    <w:rsid w:val="00F27409"/>
    <w:rsid w:val="00F31331"/>
    <w:rsid w:val="00F356E3"/>
    <w:rsid w:val="00F37D27"/>
    <w:rsid w:val="00F538DC"/>
    <w:rsid w:val="00F54E2D"/>
    <w:rsid w:val="00F5598B"/>
    <w:rsid w:val="00F577E0"/>
    <w:rsid w:val="00F6786A"/>
    <w:rsid w:val="00F7047F"/>
    <w:rsid w:val="00F706F0"/>
    <w:rsid w:val="00F731D6"/>
    <w:rsid w:val="00F80B24"/>
    <w:rsid w:val="00F87FCE"/>
    <w:rsid w:val="00F91CF5"/>
    <w:rsid w:val="00F92701"/>
    <w:rsid w:val="00FA6477"/>
    <w:rsid w:val="00FB6D04"/>
    <w:rsid w:val="00FC4B52"/>
    <w:rsid w:val="00FC5245"/>
    <w:rsid w:val="00FC68FE"/>
    <w:rsid w:val="00FC7AFB"/>
    <w:rsid w:val="00FE6872"/>
    <w:rsid w:val="00FF0228"/>
    <w:rsid w:val="00FF1B97"/>
    <w:rsid w:val="00FF5701"/>
    <w:rsid w:val="00FF7FDF"/>
    <w:rsid w:val="02167D88"/>
    <w:rsid w:val="022A9E4B"/>
    <w:rsid w:val="023610B8"/>
    <w:rsid w:val="041C50AC"/>
    <w:rsid w:val="04C395BF"/>
    <w:rsid w:val="063BE9FC"/>
    <w:rsid w:val="0643AA82"/>
    <w:rsid w:val="079F209E"/>
    <w:rsid w:val="0837455D"/>
    <w:rsid w:val="097B06EE"/>
    <w:rsid w:val="0B5D748C"/>
    <w:rsid w:val="0BF95090"/>
    <w:rsid w:val="0CCC89B6"/>
    <w:rsid w:val="0CEB50A0"/>
    <w:rsid w:val="0D49F430"/>
    <w:rsid w:val="0DD0EAF4"/>
    <w:rsid w:val="0E894CC7"/>
    <w:rsid w:val="0ED998EB"/>
    <w:rsid w:val="0F2B212F"/>
    <w:rsid w:val="10094E7C"/>
    <w:rsid w:val="101049BA"/>
    <w:rsid w:val="10224B22"/>
    <w:rsid w:val="112EFA3A"/>
    <w:rsid w:val="116CCDC1"/>
    <w:rsid w:val="11F3387B"/>
    <w:rsid w:val="1294A839"/>
    <w:rsid w:val="12A1413D"/>
    <w:rsid w:val="1309A573"/>
    <w:rsid w:val="137F8082"/>
    <w:rsid w:val="138FAC53"/>
    <w:rsid w:val="13FA4FAD"/>
    <w:rsid w:val="145BD8A1"/>
    <w:rsid w:val="1482C388"/>
    <w:rsid w:val="14967F0B"/>
    <w:rsid w:val="14ABCF17"/>
    <w:rsid w:val="14FE239A"/>
    <w:rsid w:val="151ADFE0"/>
    <w:rsid w:val="15FA4442"/>
    <w:rsid w:val="16F8993B"/>
    <w:rsid w:val="170CA161"/>
    <w:rsid w:val="172A363D"/>
    <w:rsid w:val="178BF6D4"/>
    <w:rsid w:val="186210D6"/>
    <w:rsid w:val="18E34970"/>
    <w:rsid w:val="1927AA50"/>
    <w:rsid w:val="1A5EA0BC"/>
    <w:rsid w:val="1BA309D9"/>
    <w:rsid w:val="1C420238"/>
    <w:rsid w:val="1C64EA5A"/>
    <w:rsid w:val="1F33514A"/>
    <w:rsid w:val="1F82B29B"/>
    <w:rsid w:val="1FBC562A"/>
    <w:rsid w:val="20A7D159"/>
    <w:rsid w:val="21FBCA33"/>
    <w:rsid w:val="23A3A29C"/>
    <w:rsid w:val="23BDCFCB"/>
    <w:rsid w:val="23C3FFCE"/>
    <w:rsid w:val="24392363"/>
    <w:rsid w:val="2490BE8F"/>
    <w:rsid w:val="252289AC"/>
    <w:rsid w:val="26063218"/>
    <w:rsid w:val="278AE980"/>
    <w:rsid w:val="27CAF46C"/>
    <w:rsid w:val="2805BDAE"/>
    <w:rsid w:val="2836BB2B"/>
    <w:rsid w:val="28771567"/>
    <w:rsid w:val="289AA3B0"/>
    <w:rsid w:val="29BA49F5"/>
    <w:rsid w:val="2A1CA18E"/>
    <w:rsid w:val="2ADF8562"/>
    <w:rsid w:val="2BE88EF1"/>
    <w:rsid w:val="2C116529"/>
    <w:rsid w:val="2C2C30FD"/>
    <w:rsid w:val="2C8B76B5"/>
    <w:rsid w:val="2E2DFF10"/>
    <w:rsid w:val="2E533DFF"/>
    <w:rsid w:val="2EA72494"/>
    <w:rsid w:val="2F02CEE9"/>
    <w:rsid w:val="3034DD05"/>
    <w:rsid w:val="30655507"/>
    <w:rsid w:val="30702D4F"/>
    <w:rsid w:val="30A9EF89"/>
    <w:rsid w:val="30AC9EA3"/>
    <w:rsid w:val="30E901A4"/>
    <w:rsid w:val="31823585"/>
    <w:rsid w:val="319A7B9C"/>
    <w:rsid w:val="31A47B00"/>
    <w:rsid w:val="321247BF"/>
    <w:rsid w:val="32CD34BD"/>
    <w:rsid w:val="333C7911"/>
    <w:rsid w:val="33934D13"/>
    <w:rsid w:val="3505431A"/>
    <w:rsid w:val="356B31FB"/>
    <w:rsid w:val="35729B7E"/>
    <w:rsid w:val="36483886"/>
    <w:rsid w:val="3727C2C0"/>
    <w:rsid w:val="37CD96C0"/>
    <w:rsid w:val="37E09A93"/>
    <w:rsid w:val="38C0A6F8"/>
    <w:rsid w:val="38C8564B"/>
    <w:rsid w:val="38E6339F"/>
    <w:rsid w:val="3B0C168D"/>
    <w:rsid w:val="3BB7D3FD"/>
    <w:rsid w:val="3BBBDD28"/>
    <w:rsid w:val="3BBBDD28"/>
    <w:rsid w:val="3C643CE4"/>
    <w:rsid w:val="3C643CE4"/>
    <w:rsid w:val="3CC55D6F"/>
    <w:rsid w:val="3CD05B19"/>
    <w:rsid w:val="3CE734C7"/>
    <w:rsid w:val="3D32FFAF"/>
    <w:rsid w:val="3DA4D6AD"/>
    <w:rsid w:val="3DB42170"/>
    <w:rsid w:val="3ECC54DD"/>
    <w:rsid w:val="3EDB5B81"/>
    <w:rsid w:val="41571BE8"/>
    <w:rsid w:val="418BEF7F"/>
    <w:rsid w:val="41B74535"/>
    <w:rsid w:val="42243E54"/>
    <w:rsid w:val="42727F44"/>
    <w:rsid w:val="438A986D"/>
    <w:rsid w:val="442B84C4"/>
    <w:rsid w:val="45418588"/>
    <w:rsid w:val="46C12BC4"/>
    <w:rsid w:val="479B9DE2"/>
    <w:rsid w:val="47D2094E"/>
    <w:rsid w:val="489B44AA"/>
    <w:rsid w:val="49C16708"/>
    <w:rsid w:val="49CEA2BF"/>
    <w:rsid w:val="4B1C3383"/>
    <w:rsid w:val="4C02D46C"/>
    <w:rsid w:val="4C3091BD"/>
    <w:rsid w:val="4C3091BD"/>
    <w:rsid w:val="4D55E5C4"/>
    <w:rsid w:val="4F3A4A48"/>
    <w:rsid w:val="506AB16F"/>
    <w:rsid w:val="50973F7D"/>
    <w:rsid w:val="50CEF031"/>
    <w:rsid w:val="51411E20"/>
    <w:rsid w:val="522022A6"/>
    <w:rsid w:val="5289FFF7"/>
    <w:rsid w:val="5370C85D"/>
    <w:rsid w:val="53B22C07"/>
    <w:rsid w:val="54B8957C"/>
    <w:rsid w:val="55A0BC6D"/>
    <w:rsid w:val="5654343B"/>
    <w:rsid w:val="565FBE0C"/>
    <w:rsid w:val="56A839C6"/>
    <w:rsid w:val="573B7185"/>
    <w:rsid w:val="5794862A"/>
    <w:rsid w:val="57D07CDA"/>
    <w:rsid w:val="57D5598D"/>
    <w:rsid w:val="58278A1A"/>
    <w:rsid w:val="59D5756A"/>
    <w:rsid w:val="59F84DEB"/>
    <w:rsid w:val="5A3751A3"/>
    <w:rsid w:val="5A6FAC8D"/>
    <w:rsid w:val="5AF7CECE"/>
    <w:rsid w:val="5B45CF5A"/>
    <w:rsid w:val="5B46388C"/>
    <w:rsid w:val="5C241309"/>
    <w:rsid w:val="5C589616"/>
    <w:rsid w:val="5CE424C0"/>
    <w:rsid w:val="5D4F2E90"/>
    <w:rsid w:val="5DE7F1A6"/>
    <w:rsid w:val="5E4890D9"/>
    <w:rsid w:val="5FAD7BEC"/>
    <w:rsid w:val="5FF78FBF"/>
    <w:rsid w:val="60AF40ED"/>
    <w:rsid w:val="60B8CEDD"/>
    <w:rsid w:val="60B9B1FD"/>
    <w:rsid w:val="6106974A"/>
    <w:rsid w:val="616E323C"/>
    <w:rsid w:val="62025F9E"/>
    <w:rsid w:val="62819536"/>
    <w:rsid w:val="629BA0FA"/>
    <w:rsid w:val="62BB5E3F"/>
    <w:rsid w:val="637E725A"/>
    <w:rsid w:val="64BD2D50"/>
    <w:rsid w:val="64C3E71D"/>
    <w:rsid w:val="64D61F17"/>
    <w:rsid w:val="650684CA"/>
    <w:rsid w:val="653BC257"/>
    <w:rsid w:val="6546BC6C"/>
    <w:rsid w:val="657EAD67"/>
    <w:rsid w:val="65874E37"/>
    <w:rsid w:val="6660DB88"/>
    <w:rsid w:val="6896CCE4"/>
    <w:rsid w:val="6969597A"/>
    <w:rsid w:val="69E14ED1"/>
    <w:rsid w:val="69F536C4"/>
    <w:rsid w:val="6A0EA230"/>
    <w:rsid w:val="6A7A6162"/>
    <w:rsid w:val="6B7F2884"/>
    <w:rsid w:val="6BA01024"/>
    <w:rsid w:val="6C2CD76C"/>
    <w:rsid w:val="6C96F2E0"/>
    <w:rsid w:val="6D252EBC"/>
    <w:rsid w:val="6DDB0EFA"/>
    <w:rsid w:val="708A5328"/>
    <w:rsid w:val="722414AC"/>
    <w:rsid w:val="74D402F7"/>
    <w:rsid w:val="75270629"/>
    <w:rsid w:val="75E945E6"/>
    <w:rsid w:val="7732F100"/>
    <w:rsid w:val="775B1CE3"/>
    <w:rsid w:val="777FE6EB"/>
    <w:rsid w:val="786E8F7B"/>
    <w:rsid w:val="796CC654"/>
    <w:rsid w:val="7972EC54"/>
    <w:rsid w:val="7BCB17A7"/>
    <w:rsid w:val="7BD3B472"/>
    <w:rsid w:val="7C0D0650"/>
    <w:rsid w:val="7C9AD532"/>
    <w:rsid w:val="7DE94513"/>
    <w:rsid w:val="7E668510"/>
    <w:rsid w:val="7E6E02A7"/>
    <w:rsid w:val="7F0EEB49"/>
    <w:rsid w:val="7F43084D"/>
    <w:rsid w:val="7FC1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311B2"/>
  <w15:docId w15:val="{44A8E7DC-C553-4B8F-A71F-90D3C38A7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145D44"/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844BBF"/>
    <w:pPr>
      <w:tabs>
        <w:tab w:val="left" w:pos="-567"/>
      </w:tabs>
      <w:spacing w:after="0"/>
    </w:pPr>
    <w:rPr>
      <w:rFonts w:ascii="Korolev Medium" w:hAnsi="Korolev Medium" w:eastAsia="Times New Roman" w:cstheme="minorHAnsi"/>
      <w:noProof/>
      <w:color w:val="002060"/>
      <w:spacing w:val="-4"/>
      <w:kern w:val="22"/>
      <w:sz w:val="6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02323C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052"/>
    <w:pPr>
      <w:spacing w:before="0" w:after="0" w:line="240" w:lineRule="auto"/>
      <w:ind w:left="567"/>
    </w:pPr>
    <w:rPr>
      <w:b w:val="0"/>
      <w:color w:val="2D739F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F37D27"/>
  </w:style>
  <w:style w:type="character" w:styleId="Heading3Char" w:customStyle="1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A305EB"/>
    <w:rPr>
      <w:rFonts w:ascii="Arial" w:hAnsi="Arial" w:eastAsia="Times New Roman" w:cs="Times New Roman"/>
      <w:b/>
      <w:color w:val="464749"/>
      <w:kern w:val="22"/>
      <w:sz w:val="20"/>
      <w:szCs w:val="20"/>
    </w:rPr>
  </w:style>
  <w:style w:type="paragraph" w:styleId="feature" w:customStyle="1">
    <w:name w:val="feature"/>
    <w:basedOn w:val="Body"/>
    <w:qFormat/>
    <w:rsid w:val="008D0C2C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F029E0"/>
    <w:pPr>
      <w:numPr>
        <w:numId w:val="2"/>
      </w:numPr>
    </w:pPr>
  </w:style>
  <w:style w:type="table" w:styleId="eHUBTable-WithTopandSideHeadings" w:customStyle="1">
    <w:name w:val="eHUB Table - With Top and Side Headings"/>
    <w:basedOn w:val="TableNormal"/>
    <w:rsid w:val="007D40AA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4C30D1"/>
    <w:pPr>
      <w:numPr>
        <w:numId w:val="1"/>
      </w:numPr>
    </w:pPr>
  </w:style>
  <w:style w:type="paragraph" w:styleId="Numberedlist" w:customStyle="1">
    <w:name w:val="Numbered list"/>
    <w:basedOn w:val="ListNumber"/>
    <w:autoRedefine/>
    <w:rsid w:val="00954C78"/>
  </w:style>
  <w:style w:type="paragraph" w:styleId="ReferenceCaption" w:customStyle="1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TAFE Digital (1),Compliant Table Grid,FedU Table Grid"/>
    <w:basedOn w:val="TableNormal"/>
    <w:rsid w:val="002C7CD5"/>
    <w:pPr>
      <w:spacing w:before="120" w:after="120" w:line="240" w:lineRule="auto"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3C0972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9238B3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FF570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0408C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styleId="Bodyfooter" w:customStyle="1">
    <w:name w:val="Body footer"/>
    <w:basedOn w:val="Normal"/>
    <w:autoRedefine/>
    <w:qFormat/>
    <w:rsid w:val="00B438A4"/>
    <w:pPr>
      <w:tabs>
        <w:tab w:val="left" w:pos="13183"/>
        <w:tab w:val="center" w:pos="13325"/>
      </w:tabs>
      <w:spacing w:before="60" w:after="60" w:line="220" w:lineRule="exact"/>
      <w:ind w:left="-425" w:right="-714"/>
      <w:jc w:val="both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D97AC3"/>
    <w:rPr>
      <w:rFonts w:eastAsiaTheme="minorEastAsia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8A535F"/>
    <w:pPr>
      <w:textboxTightWrap w:val="allLines"/>
    </w:pPr>
    <w:rPr>
      <w:rFonts w:eastAsiaTheme="minorEastAsia"/>
      <w:b/>
      <w:noProof/>
      <w:color w:val="000000" w:themeColor="text1"/>
      <w:spacing w:val="20"/>
      <w:kern w:val="22"/>
      <w:sz w:val="66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8A535F"/>
    <w:rPr>
      <w:rFonts w:eastAsiaTheme="minorEastAsia" w:cstheme="minorHAnsi"/>
      <w:b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EE3A11"/>
    <w:rPr>
      <w:i/>
      <w:color w:val="FF0000"/>
    </w:rPr>
  </w:style>
  <w:style w:type="table" w:styleId="TableGridLight">
    <w:name w:val="Grid Table Light"/>
    <w:basedOn w:val="TableNormal"/>
    <w:uiPriority w:val="40"/>
    <w:rsid w:val="00786D5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styleId="BodyChar" w:customStyle="1">
    <w:name w:val="Body Char"/>
    <w:basedOn w:val="DefaultParagraphFont"/>
    <w:link w:val="Body"/>
    <w:rsid w:val="003D5701"/>
  </w:style>
  <w:style w:type="paragraph" w:styleId="BulletListLevel1" w:customStyle="1">
    <w:name w:val="Bullet List Level 1"/>
    <w:basedOn w:val="Body"/>
    <w:link w:val="BulletListLevel1Char"/>
    <w:qFormat/>
    <w:rsid w:val="00832401"/>
    <w:pPr>
      <w:numPr>
        <w:numId w:val="6"/>
      </w:numPr>
      <w:spacing w:after="120"/>
      <w:ind w:left="714" w:hanging="357"/>
    </w:pPr>
  </w:style>
  <w:style w:type="paragraph" w:styleId="BulletlistLevel2" w:customStyle="1">
    <w:name w:val="Bullet list Level 2"/>
    <w:basedOn w:val="Body"/>
    <w:link w:val="BulletlistLevel2Char"/>
    <w:qFormat/>
    <w:rsid w:val="00832401"/>
    <w:pPr>
      <w:numPr>
        <w:ilvl w:val="1"/>
        <w:numId w:val="5"/>
      </w:numPr>
      <w:spacing w:after="120"/>
      <w:ind w:left="1434" w:hanging="357"/>
    </w:pPr>
  </w:style>
  <w:style w:type="character" w:styleId="BulletListLevel1Char" w:customStyle="1">
    <w:name w:val="Bullet List Level 1 Char"/>
    <w:basedOn w:val="BodyChar"/>
    <w:link w:val="BulletListLevel1"/>
    <w:rsid w:val="00832401"/>
  </w:style>
  <w:style w:type="paragraph" w:styleId="BulletListLevel3" w:customStyle="1">
    <w:name w:val="Bullet List Level 3"/>
    <w:basedOn w:val="Body"/>
    <w:link w:val="BulletListLevel3Char"/>
    <w:qFormat/>
    <w:rsid w:val="00832401"/>
    <w:pPr>
      <w:numPr>
        <w:ilvl w:val="2"/>
        <w:numId w:val="5"/>
      </w:numPr>
      <w:spacing w:after="120"/>
      <w:ind w:left="2154" w:hanging="357"/>
    </w:pPr>
  </w:style>
  <w:style w:type="character" w:styleId="BulletlistLevel2Char" w:customStyle="1">
    <w:name w:val="Bullet list Level 2 Char"/>
    <w:basedOn w:val="BodyChar"/>
    <w:link w:val="BulletlistLevel2"/>
    <w:rsid w:val="00832401"/>
  </w:style>
  <w:style w:type="character" w:styleId="BulletListLevel3Char" w:customStyle="1">
    <w:name w:val="Bullet List Level 3 Char"/>
    <w:basedOn w:val="BodyChar"/>
    <w:link w:val="BulletListLevel3"/>
    <w:rsid w:val="00832401"/>
  </w:style>
  <w:style w:type="character" w:styleId="ListParagraphChar" w:customStyle="1">
    <w:name w:val="List Paragraph Char"/>
    <w:basedOn w:val="DefaultParagraphFont"/>
    <w:link w:val="ListParagraph"/>
    <w:uiPriority w:val="34"/>
    <w:rsid w:val="00730384"/>
  </w:style>
  <w:style w:type="paragraph" w:styleId="ListBullet">
    <w:name w:val="List Bullet"/>
    <w:basedOn w:val="ListParagraph"/>
    <w:uiPriority w:val="99"/>
    <w:unhideWhenUsed/>
    <w:rsid w:val="00145D44"/>
    <w:pPr>
      <w:numPr>
        <w:numId w:val="10"/>
      </w:numPr>
      <w:tabs>
        <w:tab w:val="num" w:pos="360"/>
      </w:tabs>
      <w:spacing w:before="120" w:after="120" w:line="288" w:lineRule="auto"/>
      <w:ind w:firstLine="0"/>
    </w:pPr>
    <w:rPr>
      <w:rFonts w:eastAsiaTheme="minorEastAsia"/>
      <w:kern w:val="22"/>
      <w:sz w:val="22"/>
      <w:szCs w:val="18"/>
      <w:lang w:bidi="en-US"/>
    </w:rPr>
  </w:style>
  <w:style w:type="paragraph" w:styleId="paragraph" w:customStyle="1">
    <w:name w:val="paragraph"/>
    <w:basedOn w:val="Normal"/>
    <w:rsid w:val="00145D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AU"/>
    </w:rPr>
  </w:style>
  <w:style w:type="character" w:styleId="normaltextrun" w:customStyle="1">
    <w:name w:val="normaltextrun"/>
    <w:basedOn w:val="DefaultParagraphFont"/>
    <w:rsid w:val="00145D44"/>
  </w:style>
  <w:style w:type="character" w:styleId="eop" w:customStyle="1">
    <w:name w:val="eop"/>
    <w:basedOn w:val="DefaultParagraphFont"/>
    <w:rsid w:val="00145D44"/>
  </w:style>
  <w:style w:type="paragraph" w:styleId="TableText" w:customStyle="1">
    <w:name w:val="Table Text"/>
    <w:qFormat/>
    <w:rsid w:val="00A04A86"/>
    <w:pPr>
      <w:spacing w:before="120" w:after="12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styleId="Block3Subtitle" w:customStyle="1">
    <w:name w:val="Block 3. Subtitle"/>
    <w:uiPriority w:val="1"/>
    <w:qFormat/>
    <w:rsid w:val="00A04A86"/>
    <w:pPr>
      <w:keepNext/>
      <w:widowControl w:val="0"/>
      <w:tabs>
        <w:tab w:val="left" w:pos="4820"/>
      </w:tabs>
      <w:spacing w:before="120" w:after="0" w:line="240" w:lineRule="auto"/>
    </w:pPr>
    <w:rPr>
      <w:rFonts w:cs="Arial"/>
      <w:b/>
      <w:sz w:val="22"/>
      <w:szCs w:val="22"/>
    </w:rPr>
  </w:style>
  <w:style w:type="paragraph" w:styleId="Block4Subtitletext" w:customStyle="1">
    <w:name w:val="Block 4. Subtitle text"/>
    <w:uiPriority w:val="1"/>
    <w:qFormat/>
    <w:rsid w:val="00A04A86"/>
    <w:pPr>
      <w:keepLines/>
      <w:widowControl w:val="0"/>
      <w:pBdr>
        <w:bottom w:val="single" w:color="D9D9D9" w:themeColor="background1" w:themeShade="D9" w:sz="8" w:space="4"/>
        <w:between w:val="single" w:color="D9D9D9" w:themeColor="background1" w:themeShade="D9" w:sz="8" w:space="1"/>
      </w:pBdr>
      <w:tabs>
        <w:tab w:val="left" w:pos="4820"/>
      </w:tabs>
      <w:spacing w:before="120" w:after="0" w:line="264" w:lineRule="auto"/>
    </w:pPr>
    <w:rPr>
      <w:rFonts w:cs="Arial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A0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d12101cc62c04c08" /><Relationship Type="http://schemas.openxmlformats.org/officeDocument/2006/relationships/hyperlink" Target="https://www.mongodb.com/cloud/atlas" TargetMode="External" Id="Ra04ab733a299495e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lpatrick.000\AppData\Local\Microsoft\Windows\INetCache\IE\RTO0K0RY\Simple_Word_Portrait_Azure%20Blu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NoofFiles xmlns="fb71decd-4ff3-43fd-bd53-3adaa8a2e820" xsi:nil="true"/>
    <lcf76f155ced4ddcb4097134ff3c332f xmlns="fb71decd-4ff3-43fd-bd53-3adaa8a2e820">
      <Terms xmlns="http://schemas.microsoft.com/office/infopath/2007/PartnerControls"/>
    </lcf76f155ced4ddcb4097134ff3c332f>
    <Comments xmlns="fb71decd-4ff3-43fd-bd53-3adaa8a2e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3313870DD5940AA1761A4F3ECAB69" ma:contentTypeVersion="23" ma:contentTypeDescription="Create a new document." ma:contentTypeScope="" ma:versionID="a866a7bf174e7d643fd8b12e6120b827">
  <xsd:schema xmlns:xsd="http://www.w3.org/2001/XMLSchema" xmlns:xs="http://www.w3.org/2001/XMLSchema" xmlns:p="http://schemas.microsoft.com/office/2006/metadata/properties" xmlns:ns1="http://schemas.microsoft.com/sharepoint/v3" xmlns:ns2="fb71decd-4ff3-43fd-bd53-3adaa8a2e820" xmlns:ns3="46db0cbf-26ec-4da5-ac84-87047eaef7c4" xmlns:ns4="363f131b-4af0-4a66-9de1-3f50ca42dcc1" targetNamespace="http://schemas.microsoft.com/office/2006/metadata/properties" ma:root="true" ma:fieldsID="6c554921424547437e721faabacf1483" ns1:_="" ns2:_="" ns3:_="" ns4:_="">
    <xsd:import namespace="http://schemas.microsoft.com/sharepoint/v3"/>
    <xsd:import namespace="fb71decd-4ff3-43fd-bd53-3adaa8a2e820"/>
    <xsd:import namespace="46db0cbf-26ec-4da5-ac84-87047eaef7c4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NoofFiles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decd-4ff3-43fd-bd53-3adaa8a2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NoofFiles" ma:index="26" nillable="true" ma:displayName="No of Files" ma:format="Dropdown" ma:internalName="NoofFiles" ma:percentage="FALSE">
      <xsd:simpleType>
        <xsd:restriction base="dms:Number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9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b0cbf-26ec-4da5-ac84-87047eaef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5dbf743e-3315-460a-8a9c-1fc261844e27}" ma:internalName="TaxCatchAll" ma:showField="CatchAllData" ma:web="46db0cbf-26ec-4da5-ac84-87047eaef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fb71decd-4ff3-43fd-bd53-3adaa8a2e820"/>
  </ds:schemaRefs>
</ds:datastoreItem>
</file>

<file path=customXml/itemProps3.xml><?xml version="1.0" encoding="utf-8"?>
<ds:datastoreItem xmlns:ds="http://schemas.openxmlformats.org/officeDocument/2006/customXml" ds:itemID="{B1443C62-6A71-4606-ABB8-C9D108195752}"/>
</file>

<file path=customXml/itemProps4.xml><?xml version="1.0" encoding="utf-8"?>
<ds:datastoreItem xmlns:ds="http://schemas.openxmlformats.org/officeDocument/2006/customXml" ds:itemID="{58F956E7-88F5-4C04-AC99-1E364177E1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Simple_Word_Portrait_Azure Blue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Chaitali Samani</lastModifiedBy>
  <revision>9</revision>
  <dcterms:created xsi:type="dcterms:W3CDTF">2024-05-21T23:42:00.0000000Z</dcterms:created>
  <dcterms:modified xsi:type="dcterms:W3CDTF">2024-07-07T10:58:48.1729219Z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0x01010016D3313870DD5940AA1761A4F3ECAB69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2020-04-21T00:22:08Z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85b24e62-2e41-407b-8039-000022dbf751</vt:lpwstr>
  </property>
  <property fmtid="{D5CDD505-2E9C-101B-9397-08002B2CF9AE}" pid="9" name="MSIP_Label_1124e982-4ed1-4819-8c70-4a27f3d38393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9ba84ab7441a2efc0453cb9684cc414f7c521645bec17de212d07979c9742abc</vt:lpwstr>
  </property>
</Properties>
</file>