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FD" w:rsidP="006269FD" w:rsidRDefault="00DE338C" w14:paraId="301E92C3" w14:textId="3ABB162A">
      <w:pPr>
        <w:pStyle w:val="Heading1"/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</w:pPr>
      <w:r w:rsidR="00DE338C">
        <w:rPr>
          <w:rFonts w:ascii="Calibri Light" w:hAnsi="Calibri Light" w:cs="Calibri Light"/>
          <w:sz w:val="32"/>
          <w:szCs w:val="32"/>
        </w:rPr>
        <w:t xml:space="preserve">Lab </w:t>
      </w:r>
      <w:r w:rsidR="4227C1AB">
        <w:rPr>
          <w:rFonts w:ascii="Calibri Light" w:hAnsi="Calibri Light" w:cs="Calibri Light"/>
          <w:sz w:val="32"/>
          <w:szCs w:val="32"/>
        </w:rPr>
        <w:t xml:space="preserve">3</w:t>
      </w:r>
      <w:r w:rsidR="006269FD">
        <w:rPr>
          <w:rFonts w:ascii="Calibri Light" w:hAnsi="Calibri Light" w:cs="Calibri Light"/>
          <w:sz w:val="32"/>
          <w:szCs w:val="32"/>
        </w:rPr>
        <w:t xml:space="preserve"> 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[</w:t>
      </w:r>
      <w:r w:rsidRPr="4D55E5C4" w:rsidR="20A7D159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G</w:t>
      </w:r>
      <w:r w:rsidRPr="4D55E5C4" w:rsidR="0ED998EB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etting started with </w:t>
      </w:r>
      <w:r w:rsidRPr="4D55E5C4" w:rsidR="7FC11F40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ReactJS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]</w:t>
      </w:r>
    </w:p>
    <w:p w:rsidRPr="006269FD" w:rsidR="006269FD" w:rsidP="006269FD" w:rsidRDefault="006269FD" w14:paraId="2E2F97EC" w14:textId="7777777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Pr="008D3AAD" w:rsidR="009F5FBF" w:rsidTr="71D0251E" w14:paraId="1D072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7C9AD532" w:rsidRDefault="00DE338C" w14:paraId="17EBB04B" w14:textId="374874D5">
            <w:pPr>
              <w:spacing w:after="0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Lab Title</w:t>
            </w:r>
            <w:r w:rsidRPr="7C9AD532" w:rsidR="009F5FBF">
              <w:rPr>
                <w:bCs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7F3DA2" w:rsidR="009F5FBF" w:rsidP="4D55E5C4" w:rsidRDefault="00230E2F" w14:paraId="47D6F879" w14:textId="72A5333E">
            <w:pPr>
              <w:spacing w:after="0"/>
              <w:rPr>
                <w:rFonts w:eastAsia="Calibri" w:cs="Calibri" w:cstheme="minorAscii"/>
                <w:sz w:val="22"/>
                <w:szCs w:val="22"/>
              </w:rPr>
            </w:pPr>
            <w:r w:rsidRPr="71D0251E" w:rsidR="00230E2F">
              <w:rPr>
                <w:rFonts w:eastAsia="Calibri" w:cs="Calibri" w:cstheme="minorAscii"/>
                <w:sz w:val="22"/>
                <w:szCs w:val="22"/>
              </w:rPr>
              <w:t xml:space="preserve"> </w:t>
            </w:r>
            <w:r w:rsidRPr="71D0251E" w:rsidR="5D4F2E90">
              <w:rPr>
                <w:rFonts w:eastAsia="Calibri" w:cs="Calibri" w:cstheme="minorAscii"/>
                <w:sz w:val="22"/>
                <w:szCs w:val="22"/>
              </w:rPr>
              <w:t xml:space="preserve">Getting started with </w:t>
            </w:r>
            <w:r w:rsidRPr="71D0251E" w:rsidR="66C57338">
              <w:rPr>
                <w:rFonts w:eastAsia="Calibri" w:cs="Calibri" w:cstheme="minorAscii"/>
                <w:sz w:val="22"/>
                <w:szCs w:val="22"/>
              </w:rPr>
              <w:t>ReactJS</w:t>
            </w:r>
          </w:p>
        </w:tc>
      </w:tr>
      <w:tr w:rsidRPr="008D3AAD" w:rsidR="009F5FBF" w:rsidTr="71D0251E" w14:paraId="3BF6E4B5" w14:textId="77777777">
        <w:trPr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002C3999" w:rsidRDefault="009F5FBF" w14:paraId="35ABB278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DE338C" w:rsidR="009F5FBF" w:rsidP="4D55E5C4" w:rsidRDefault="00230E2F" w14:paraId="16EA777E" w14:textId="13003536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7B718677" w:rsidR="00230E2F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  <w:r w:rsidRPr="7B718677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1 hour </w:t>
            </w:r>
            <w:r w:rsidRPr="7B718677" w:rsidR="6930F50C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4</w:t>
            </w:r>
            <w:r w:rsidRPr="7B718677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5 mins </w:t>
            </w:r>
          </w:p>
        </w:tc>
      </w:tr>
    </w:tbl>
    <w:p w:rsidR="00DE338C" w:rsidP="00DE338C" w:rsidRDefault="00DE338C" w14:paraId="6768035B" w14:textId="77777777">
      <w:pPr>
        <w:rPr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7972EC54" w14:paraId="7A3166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DE338C" w:rsidRDefault="00DE338C" w14:paraId="28E87DDE" w14:textId="41011812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Objectives</w:t>
            </w:r>
          </w:p>
        </w:tc>
      </w:tr>
      <w:tr w:rsidRPr="00056935" w:rsidR="00DE338C" w:rsidTr="7972EC54" w14:paraId="5F36BB20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4E74503B" w14:textId="32B056CA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7972EC54" w:rsidR="00230E2F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7972EC54" w:rsidR="65874E3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Understanding </w:t>
            </w:r>
            <w:r w:rsidRPr="7972EC54" w:rsidR="2C8B76B5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how to create a basic react app</w:t>
            </w:r>
            <w:r w:rsidRPr="7972EC54" w:rsidR="65874E3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</w:p>
        </w:tc>
      </w:tr>
      <w:tr w:rsidR="00DE338C" w:rsidTr="7972EC54" w14:paraId="20064697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7972EC54" w:rsidRDefault="00230E2F" w14:paraId="7F7E0156" w14:textId="3B675B94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7972EC54" w:rsidR="64BD2D50">
              <w:rPr>
                <w:rFonts w:ascii="Calibri" w:hAnsi="Calibri" w:cs="Calibri" w:asciiTheme="minorAscii" w:hAnsiTheme="minorAscii" w:cstheme="minorAscii"/>
              </w:rPr>
              <w:t xml:space="preserve"> Learn how to add components </w:t>
            </w:r>
          </w:p>
        </w:tc>
      </w:tr>
      <w:tr w:rsidR="007F3DA2" w:rsidTr="7972EC54" w14:paraId="6D441F76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8B645A" w:rsidR="007F3DA2" w:rsidP="4D55E5C4" w:rsidRDefault="007F3DA2" w14:paraId="02ED8641" w14:textId="65F10720">
            <w:pPr>
              <w:rPr>
                <w:rFonts w:ascii="Calibri" w:hAnsi="Calibri" w:cs="Calibri" w:asciiTheme="minorAscii" w:hAnsiTheme="minorAscii" w:cstheme="minorAscii"/>
              </w:rPr>
            </w:pPr>
            <w:r w:rsidRPr="7972EC5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7972EC54" w:rsidR="10224B22">
              <w:rPr>
                <w:rFonts w:ascii="Calibri" w:hAnsi="Calibri" w:cs="Calibri" w:asciiTheme="minorAscii" w:hAnsiTheme="minorAscii" w:cstheme="minorAscii"/>
              </w:rPr>
              <w:t xml:space="preserve">Learn how to </w:t>
            </w:r>
            <w:r w:rsidRPr="7972EC54" w:rsidR="7BD3B472">
              <w:rPr>
                <w:rFonts w:ascii="Calibri" w:hAnsi="Calibri" w:cs="Calibri" w:asciiTheme="minorAscii" w:hAnsiTheme="minorAscii" w:cstheme="minorAscii"/>
              </w:rPr>
              <w:t xml:space="preserve">create navigation using </w:t>
            </w:r>
            <w:r w:rsidRPr="7972EC54" w:rsidR="10224B22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7972EC54" w:rsidR="629BA0FA">
              <w:rPr>
                <w:rFonts w:ascii="Calibri" w:hAnsi="Calibri" w:cs="Calibri" w:asciiTheme="minorAscii" w:hAnsiTheme="minorAscii" w:cstheme="minorAscii"/>
              </w:rPr>
              <w:t xml:space="preserve">react-router </w:t>
            </w:r>
          </w:p>
        </w:tc>
      </w:tr>
    </w:tbl>
    <w:p w:rsidR="00DE338C" w:rsidP="4C02D46C" w:rsidRDefault="00DE338C" w14:paraId="004D0217" w14:textId="77777777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4D55E5C4" w14:paraId="09AA0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442102" w:rsidRDefault="00DE338C" w14:paraId="5091EFD1" w14:textId="7C4E7BB6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Requirements</w:t>
            </w:r>
          </w:p>
        </w:tc>
      </w:tr>
      <w:tr w:rsidRPr="002F585B" w:rsidR="007F3DA2" w:rsidTr="4D55E5C4" w14:paraId="4D884415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5AECE7DF" w14:textId="1ABA1358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4D55E5C4" w:rsidR="0CEB50A0">
              <w:rPr>
                <w:rFonts w:ascii="Calibri" w:hAnsi="Calibri" w:cs="Calibri" w:asciiTheme="minorAscii" w:hAnsiTheme="minorAscii" w:cstheme="minorAscii"/>
              </w:rPr>
              <w:t xml:space="preserve">A laptop or a desktop with Windows or Mac as an operating system </w:t>
            </w:r>
          </w:p>
        </w:tc>
      </w:tr>
      <w:tr w:rsidR="007F3DA2" w:rsidTr="4D55E5C4" w14:paraId="04FFBF85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007F3DA2" w:rsidRDefault="00230E2F" w14:paraId="7FA8ACF2" w14:textId="3A1ED7BF">
            <w:pPr>
              <w:rPr>
                <w:rFonts w:eastAsia="Calibri" w:cs="Calibri"/>
                <w:sz w:val="20"/>
                <w:szCs w:val="20"/>
              </w:rPr>
            </w:pPr>
            <w:r w:rsidRPr="4D55E5C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4D55E5C4" w:rsidR="37CD96C0">
              <w:rPr>
                <w:rFonts w:ascii="Calibri" w:hAnsi="Calibri" w:cs="Calibri" w:asciiTheme="minorAscii" w:hAnsiTheme="minorAscii" w:cstheme="minorAscii"/>
              </w:rPr>
              <w:t xml:space="preserve">Visual studio code or something similar as a text editor </w:t>
            </w:r>
          </w:p>
        </w:tc>
      </w:tr>
      <w:tr w:rsidR="007F3DA2" w:rsidTr="4D55E5C4" w14:paraId="0DAA1B2D" w14:textId="77777777">
        <w:trPr>
          <w:trHeight w:val="2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4D55E5C4" w:rsidP="4D55E5C4" w:rsidRDefault="4D55E5C4" w14:paraId="5DC2BAD3" w14:textId="7A13E9AD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55E5C4" w:rsidR="4D55E5C4">
              <w:rPr>
                <w:rFonts w:ascii="Calibri" w:hAnsi="Calibri" w:cs="Calibri" w:asciiTheme="minorAscii" w:hAnsiTheme="minorAscii" w:cstheme="minorAscii"/>
              </w:rPr>
              <w:t xml:space="preserve"> A modern web browser like chrome </w:t>
            </w:r>
          </w:p>
        </w:tc>
      </w:tr>
    </w:tbl>
    <w:p w:rsidR="00DE338C" w:rsidP="00DE338C" w:rsidRDefault="00DE338C" w14:paraId="62ED9C4C" w14:textId="77777777">
      <w:pPr>
        <w:pStyle w:val="Heading2"/>
      </w:pPr>
    </w:p>
    <w:p w:rsidR="00DE338C" w:rsidP="00DE338C" w:rsidRDefault="00DE338C" w14:paraId="3BD5C5EB" w14:textId="04B8EC30">
      <w:pPr>
        <w:pStyle w:val="Heading2"/>
      </w:pPr>
      <w:r>
        <w:t>Lab Instructions:</w:t>
      </w:r>
    </w:p>
    <w:p w:rsidRPr="007F3DA2" w:rsidR="007F3DA2" w:rsidP="007F3DA2" w:rsidRDefault="00230E2F" w14:paraId="7A274BA4" w14:textId="47289D27">
      <w:pPr>
        <w:pStyle w:val="Heading1"/>
      </w:pPr>
      <w:r w:rsidR="418BEF7F">
        <w:rPr/>
        <w:t xml:space="preserve">Understanding </w:t>
      </w:r>
      <w:r w:rsidR="6D252EBC">
        <w:rPr/>
        <w:t>how to create a basic react app</w:t>
      </w:r>
    </w:p>
    <w:p w:rsidR="418BEF7F" w:rsidP="4D55E5C4" w:rsidRDefault="418BEF7F" w14:paraId="2EB63063" w14:textId="3C1EED5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418BEF7F">
        <w:rPr/>
        <w:t xml:space="preserve">This lab will help you to get familiar with basic </w:t>
      </w:r>
      <w:r w:rsidR="13FA4FAD">
        <w:rPr/>
        <w:t xml:space="preserve">layout and setup for a react </w:t>
      </w:r>
      <w:r w:rsidR="13FA4FAD">
        <w:rPr/>
        <w:t>js</w:t>
      </w:r>
      <w:r w:rsidR="13FA4FAD">
        <w:rPr/>
        <w:t xml:space="preserve"> app</w:t>
      </w:r>
      <w:r w:rsidR="418BEF7F">
        <w:rPr/>
        <w:t xml:space="preserve">, you will </w:t>
      </w:r>
      <w:r w:rsidR="6B7F2884">
        <w:rPr/>
        <w:t xml:space="preserve">add multiple components to list product, create product and you will also </w:t>
      </w:r>
      <w:r w:rsidR="442B84C4">
        <w:rPr/>
        <w:t xml:space="preserve">transform the </w:t>
      </w:r>
      <w:r w:rsidR="418BEF7F">
        <w:rPr/>
        <w:t xml:space="preserve">create </w:t>
      </w:r>
      <w:r w:rsidR="151ADFE0">
        <w:rPr/>
        <w:t xml:space="preserve">product </w:t>
      </w:r>
      <w:r w:rsidR="418BEF7F">
        <w:rPr/>
        <w:t xml:space="preserve">page </w:t>
      </w:r>
      <w:r w:rsidR="1309A573">
        <w:rPr/>
        <w:t>interactive</w:t>
      </w:r>
      <w:r w:rsidR="775B1CE3">
        <w:rPr/>
        <w:t>.</w:t>
      </w:r>
      <w:r w:rsidR="5E4890D9">
        <w:rPr/>
        <w:t xml:space="preserve"> None of these pages will use anything but HTML</w:t>
      </w:r>
      <w:r w:rsidR="64D61F17">
        <w:rPr/>
        <w:t xml:space="preserve">, </w:t>
      </w:r>
      <w:r w:rsidR="64D61F17">
        <w:rPr/>
        <w:t>CSS</w:t>
      </w:r>
      <w:r w:rsidR="64D61F17">
        <w:rPr/>
        <w:t xml:space="preserve"> and JavaScript</w:t>
      </w:r>
      <w:r w:rsidR="5E4890D9">
        <w:rPr/>
        <w:t xml:space="preserve">. The purpose of this lab is to getting students familiar with a </w:t>
      </w:r>
      <w:r w:rsidR="6546BC6C">
        <w:rPr/>
        <w:t>frontend library</w:t>
      </w:r>
      <w:r w:rsidR="5E4890D9">
        <w:rPr/>
        <w:t xml:space="preserve"> like </w:t>
      </w:r>
      <w:r w:rsidR="69F536C4">
        <w:rPr/>
        <w:t xml:space="preserve">ReactJS </w:t>
      </w:r>
      <w:r w:rsidR="5E4890D9">
        <w:rPr/>
        <w:t xml:space="preserve">and show the power of it. </w:t>
      </w:r>
    </w:p>
    <w:p w:rsidRPr="005A41D2" w:rsidR="007F3DA2" w:rsidP="007F3DA2" w:rsidRDefault="00230E2F" w14:paraId="502C8A42" w14:textId="6FF63644">
      <w:pPr>
        <w:pStyle w:val="Heading3"/>
      </w:pPr>
      <w:r w:rsidR="49C16708">
        <w:rPr/>
        <w:t>C</w:t>
      </w:r>
      <w:r w:rsidR="75E945E6">
        <w:rPr/>
        <w:t xml:space="preserve">reate </w:t>
      </w:r>
      <w:r w:rsidR="38E6339F">
        <w:rPr/>
        <w:t xml:space="preserve">a react app using Vite </w:t>
      </w:r>
      <w:r w:rsidR="418BEF7F">
        <w:rPr/>
        <w:t xml:space="preserve">  </w:t>
      </w:r>
    </w:p>
    <w:p w:rsidRPr="005A41D2" w:rsidR="007F3DA2" w:rsidP="4D55E5C4" w:rsidRDefault="00230E2F" w14:paraId="4554F398" w14:textId="1D6AD072">
      <w:pPr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4D55E5C4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Set Up Your Environment</w:t>
      </w:r>
    </w:p>
    <w:p w:rsidRPr="005A41D2" w:rsidR="007F3DA2" w:rsidP="4D55E5C4" w:rsidRDefault="00230E2F" w14:paraId="117E13A4" w14:textId="4D2DC89A">
      <w:pPr>
        <w:pStyle w:val="ListParagraph"/>
        <w:numPr>
          <w:ilvl w:val="1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Open your preferred code editor (such as VS Code, Sublime Text, or Notepad++).</w:t>
      </w:r>
    </w:p>
    <w:p w:rsidR="4D55E5C4" w:rsidP="7972EC54" w:rsidRDefault="4D55E5C4" w14:paraId="379A6BD6" w14:textId="4BB665F8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First, ensure you have Node.js installed. Then, you can create a new Vite project.</w:t>
      </w:r>
    </w:p>
    <w:p w:rsidR="4D55E5C4" w:rsidP="7972EC54" w:rsidRDefault="4D55E5C4" w14:paraId="33ACFE09" w14:textId="39632577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Open your terminal and run the below command - </w:t>
      </w:r>
    </w:p>
    <w:p w:rsidR="4D55E5C4" w:rsidP="7972EC54" w:rsidRDefault="4D55E5C4" w14:paraId="3EDD69D9" w14:textId="21D35BE4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npm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create 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vite@latest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my-product-app --template react</w:t>
      </w:r>
    </w:p>
    <w:p w:rsidR="4D55E5C4" w:rsidP="7972EC54" w:rsidRDefault="4D55E5C4" w14:paraId="25ED3E5A" w14:textId="1A34D99B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This will set up a new Vite project with React. Navigate into your project directory:</w:t>
      </w:r>
    </w:p>
    <w:p w:rsidR="4D55E5C4" w:rsidP="7972EC54" w:rsidRDefault="4D55E5C4" w14:paraId="42BE4AE2" w14:textId="55E950D7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cd my-product-app</w:t>
      </w:r>
    </w:p>
    <w:p w:rsidR="4D55E5C4" w:rsidP="7972EC54" w:rsidRDefault="4D55E5C4" w14:paraId="1F926B6F" w14:textId="214538FD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Install the necessary dependencies: 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npm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install</w:t>
      </w:r>
    </w:p>
    <w:p w:rsidR="4D55E5C4" w:rsidP="7972EC54" w:rsidRDefault="4D55E5C4" w14:paraId="6CD2F4D9" w14:textId="25460BB4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Create a Product List Component</w:t>
      </w:r>
    </w:p>
    <w:p w:rsidR="4D55E5C4" w:rsidP="7972EC54" w:rsidRDefault="4D55E5C4" w14:paraId="35BEB259" w14:textId="238CF9C1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Create a new file 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ProductList.jsx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in the 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src</w:t>
      </w:r>
      <w:r w:rsidRPr="7972EC54" w:rsidR="6660DB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directory with the following content:</w:t>
      </w:r>
    </w:p>
    <w:p w:rsidR="4D55E5C4" w:rsidP="7972EC54" w:rsidRDefault="4D55E5C4" w14:paraId="19B0DD9B" w14:textId="029FBBC3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26037181" w14:textId="4FC38DB9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import React from 'react';</w:t>
      </w:r>
    </w:p>
    <w:p w:rsidR="4D55E5C4" w:rsidP="7972EC54" w:rsidRDefault="4D55E5C4" w14:paraId="3BC2E76D" w14:textId="4254369C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4D55E5C4" w:rsidP="7972EC54" w:rsidRDefault="4D55E5C4" w14:paraId="537E137F" w14:textId="70A82FFA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const products = [</w:t>
      </w:r>
    </w:p>
    <w:p w:rsidR="4D55E5C4" w:rsidP="7972EC54" w:rsidRDefault="4D55E5C4" w14:paraId="48E87248" w14:textId="443066EE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{ id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: 1, name: 'Product 1', price: '$10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' }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,</w:t>
      </w:r>
    </w:p>
    <w:p w:rsidR="4D55E5C4" w:rsidP="7972EC54" w:rsidRDefault="4D55E5C4" w14:paraId="50AE8E89" w14:textId="51BBF9CA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{ id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: 2, name: 'Product 2', price: '$20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' }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,</w:t>
      </w:r>
    </w:p>
    <w:p w:rsidR="4D55E5C4" w:rsidP="7972EC54" w:rsidRDefault="4D55E5C4" w14:paraId="379000CB" w14:textId="0A3C7B40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{ id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: 3, name: 'Product 3', price: '$30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' }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,</w:t>
      </w:r>
    </w:p>
    <w:p w:rsidR="4D55E5C4" w:rsidP="7972EC54" w:rsidRDefault="4D55E5C4" w14:paraId="60EFE608" w14:textId="58806906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];</w:t>
      </w:r>
    </w:p>
    <w:p w:rsidR="4D55E5C4" w:rsidP="7972EC54" w:rsidRDefault="4D55E5C4" w14:paraId="34FEDE77" w14:textId="2C79A2FE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4D55E5C4" w:rsidP="7972EC54" w:rsidRDefault="4D55E5C4" w14:paraId="1B9EB58C" w14:textId="4E06D976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const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ProductList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= () =&gt; {</w:t>
      </w:r>
    </w:p>
    <w:p w:rsidR="4D55E5C4" w:rsidP="7972EC54" w:rsidRDefault="4D55E5C4" w14:paraId="6E9CA65A" w14:textId="179DE9EC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return (</w:t>
      </w:r>
    </w:p>
    <w:p w:rsidR="4D55E5C4" w:rsidP="7972EC54" w:rsidRDefault="4D55E5C4" w14:paraId="45C7585A" w14:textId="7D42FF49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&lt;div&gt;</w:t>
      </w:r>
    </w:p>
    <w:p w:rsidR="4D55E5C4" w:rsidP="7972EC54" w:rsidRDefault="4D55E5C4" w14:paraId="09DF7EE8" w14:textId="09DF88C6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&lt;h1&gt;Product List&lt;/h1&gt;</w:t>
      </w:r>
    </w:p>
    <w:p w:rsidR="4D55E5C4" w:rsidP="7972EC54" w:rsidRDefault="4D55E5C4" w14:paraId="5E2AED9A" w14:textId="70956408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ul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&gt;</w:t>
      </w:r>
    </w:p>
    <w:p w:rsidR="4D55E5C4" w:rsidP="7972EC54" w:rsidRDefault="4D55E5C4" w14:paraId="51422158" w14:textId="060BA3FF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{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products.map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(product =&gt; (</w:t>
      </w:r>
    </w:p>
    <w:p w:rsidR="4D55E5C4" w:rsidP="7972EC54" w:rsidRDefault="4D55E5C4" w14:paraId="27213C2D" w14:textId="39D77C9F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&lt;li key={product.id}&gt;</w:t>
      </w:r>
    </w:p>
    <w:p w:rsidR="4D55E5C4" w:rsidP="7972EC54" w:rsidRDefault="4D55E5C4" w14:paraId="22231370" w14:textId="61291CBE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{product.name} - {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product.price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}</w:t>
      </w:r>
    </w:p>
    <w:p w:rsidR="4D55E5C4" w:rsidP="7972EC54" w:rsidRDefault="4D55E5C4" w14:paraId="3D33D22B" w14:textId="3E3842CE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&lt;/li&gt;</w:t>
      </w:r>
    </w:p>
    <w:p w:rsidR="4D55E5C4" w:rsidP="7972EC54" w:rsidRDefault="4D55E5C4" w14:paraId="18FFE2C5" w14:textId="387356CF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))}</w:t>
      </w:r>
    </w:p>
    <w:p w:rsidR="4D55E5C4" w:rsidP="7972EC54" w:rsidRDefault="4D55E5C4" w14:paraId="707337EC" w14:textId="3D2C7E77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&lt;/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ul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&gt;</w:t>
      </w:r>
    </w:p>
    <w:p w:rsidR="4D55E5C4" w:rsidP="7972EC54" w:rsidRDefault="4D55E5C4" w14:paraId="24637BAF" w14:textId="470A0D85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&lt;/div&gt;</w:t>
      </w:r>
    </w:p>
    <w:p w:rsidR="4D55E5C4" w:rsidP="7972EC54" w:rsidRDefault="4D55E5C4" w14:paraId="433A8858" w14:textId="2B371DA2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);</w:t>
      </w:r>
    </w:p>
    <w:p w:rsidR="4D55E5C4" w:rsidP="7972EC54" w:rsidRDefault="4D55E5C4" w14:paraId="1E03ABC9" w14:textId="12DC7DFE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};</w:t>
      </w:r>
    </w:p>
    <w:p w:rsidR="4D55E5C4" w:rsidP="7972EC54" w:rsidRDefault="4D55E5C4" w14:paraId="443ED35A" w14:textId="22B37037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4D55E5C4" w:rsidP="7972EC54" w:rsidRDefault="4D55E5C4" w14:paraId="658FA876" w14:textId="73DF051D">
      <w:pPr>
        <w:pStyle w:val="ListParagraph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export default 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ProductList</w:t>
      </w:r>
      <w:r w:rsidRPr="7972EC54" w:rsidR="616E323C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;</w:t>
      </w:r>
    </w:p>
    <w:p w:rsidR="4D55E5C4" w:rsidP="7972EC54" w:rsidRDefault="4D55E5C4" w14:paraId="55116DB4" w14:textId="78E682F9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1CB24564" w14:textId="5E0562F6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38DAB77E" w14:textId="476E1158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Update App Component</w:t>
      </w:r>
    </w:p>
    <w:p w:rsidR="4D55E5C4" w:rsidP="7972EC54" w:rsidRDefault="4D55E5C4" w14:paraId="3735C5A8" w14:textId="19942BFB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Modify the App.jsx file in the src directory to include the ProductList component:</w:t>
      </w:r>
    </w:p>
    <w:p w:rsidR="4D55E5C4" w:rsidP="7972EC54" w:rsidRDefault="4D55E5C4" w14:paraId="1DA75871" w14:textId="220AC975">
      <w:pPr>
        <w:pStyle w:val="Normal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import React from 'react';</w:t>
      </w:r>
    </w:p>
    <w:p w:rsidR="4D55E5C4" w:rsidP="7972EC54" w:rsidRDefault="4D55E5C4" w14:paraId="434C3D60" w14:textId="1B33265F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import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ProductList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from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'./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ProductList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';</w:t>
      </w:r>
    </w:p>
    <w:p w:rsidR="4D55E5C4" w:rsidP="7972EC54" w:rsidRDefault="4D55E5C4" w14:paraId="178DAE15" w14:textId="777C742C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import './App.css';</w:t>
      </w:r>
    </w:p>
    <w:p w:rsidR="4D55E5C4" w:rsidP="7972EC54" w:rsidRDefault="4D55E5C4" w14:paraId="6AF0241F" w14:textId="2AD70AD8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4D55E5C4" w:rsidP="7972EC54" w:rsidRDefault="4D55E5C4" w14:paraId="32BF6DFF" w14:textId="57EFA2E9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const App = () =&gt; {</w:t>
      </w:r>
    </w:p>
    <w:p w:rsidR="4D55E5C4" w:rsidP="7972EC54" w:rsidRDefault="4D55E5C4" w14:paraId="02A217FB" w14:textId="3F72AD8B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return (</w:t>
      </w:r>
    </w:p>
    <w:p w:rsidR="4D55E5C4" w:rsidP="7972EC54" w:rsidRDefault="4D55E5C4" w14:paraId="4620CF1B" w14:textId="234A8A90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&lt;div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className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="App"&gt;</w:t>
      </w:r>
    </w:p>
    <w:p w:rsidR="4D55E5C4" w:rsidP="7972EC54" w:rsidRDefault="4D55E5C4" w14:paraId="1CAB15B0" w14:textId="701E8CC0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ProductList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/&gt;</w:t>
      </w:r>
    </w:p>
    <w:p w:rsidR="4D55E5C4" w:rsidP="7972EC54" w:rsidRDefault="4D55E5C4" w14:paraId="53562839" w14:textId="40CD0CA1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&lt;/div&gt;</w:t>
      </w:r>
    </w:p>
    <w:p w:rsidR="4D55E5C4" w:rsidP="7972EC54" w:rsidRDefault="4D55E5C4" w14:paraId="09AB7237" w14:textId="17CE7EA8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);</w:t>
      </w:r>
    </w:p>
    <w:p w:rsidR="4D55E5C4" w:rsidP="7972EC54" w:rsidRDefault="4D55E5C4" w14:paraId="75DA01AC" w14:textId="2B1B2349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};</w:t>
      </w:r>
    </w:p>
    <w:p w:rsidR="4D55E5C4" w:rsidP="7972EC54" w:rsidRDefault="4D55E5C4" w14:paraId="282C87FD" w14:textId="5BC38678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4D55E5C4" w:rsidP="7972EC54" w:rsidRDefault="4D55E5C4" w14:paraId="3132E5EE" w14:textId="67AB35F5">
      <w:pPr>
        <w:pStyle w:val="Normal"/>
        <w:spacing w:before="240" w:beforeAutospacing="off" w:after="240" w:afterAutospacing="off" w:line="240" w:lineRule="auto"/>
        <w:ind w:left="216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export default App;</w:t>
      </w:r>
    </w:p>
    <w:p w:rsidR="4D55E5C4" w:rsidP="7972EC54" w:rsidRDefault="4D55E5C4" w14:paraId="3A049338" w14:textId="2ED1AF64">
      <w:pPr>
        <w:pStyle w:val="Normal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7C933037" w14:textId="3FAF3133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Run the Application - Start the development server to see your application in action:</w:t>
      </w:r>
    </w:p>
    <w:p w:rsidR="4D55E5C4" w:rsidP="7972EC54" w:rsidRDefault="4D55E5C4" w14:paraId="501F4086" w14:textId="59A4F64F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3F728A90" w14:textId="2EC63979">
      <w:pPr>
        <w:pStyle w:val="ListParagraph"/>
        <w:spacing w:before="240" w:beforeAutospacing="off" w:after="240" w:afterAutospacing="off" w:line="240" w:lineRule="auto"/>
        <w:ind w:left="1440" w:firstLine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npm</w:t>
      </w: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run dev</w:t>
      </w:r>
    </w:p>
    <w:p w:rsidR="4D55E5C4" w:rsidP="7972EC54" w:rsidRDefault="4D55E5C4" w14:paraId="7D790FD1" w14:textId="23592A0E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5B5754BD" w14:textId="263A3744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17D82743" w14:textId="140B3C57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7972EC54" w:rsidR="565434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Access Your App - Open your browser and go to http://localhost:5173. You should see a simple product list displayed on the page.</w:t>
      </w:r>
    </w:p>
    <w:p w:rsidR="4D55E5C4" w:rsidP="7972EC54" w:rsidRDefault="4D55E5C4" w14:paraId="4305AD35" w14:textId="789A37AB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6A952AD7" w14:textId="0492D6E5">
      <w:pPr>
        <w:pStyle w:val="ListParagraph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7972EC54" w:rsidRDefault="4D55E5C4" w14:paraId="2D31FAA3" w14:textId="7BE888EC">
      <w:pPr>
        <w:pStyle w:val="Normal"/>
        <w:spacing w:before="240" w:beforeAutospacing="off" w:after="240" w:afterAutospacing="off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4D55E5C4" w:rsidP="4D55E5C4" w:rsidRDefault="4D55E5C4" w14:paraId="3EE8F37E" w14:textId="35954A54">
      <w:pPr>
        <w:pStyle w:val="Heading3"/>
      </w:pPr>
      <w:r w:rsidR="116CCDC1">
        <w:rPr/>
        <w:t xml:space="preserve">Create New Products </w:t>
      </w:r>
    </w:p>
    <w:p w:rsidR="116CCDC1" w:rsidP="7972EC54" w:rsidRDefault="116CCDC1" w14:paraId="38CE4631" w14:textId="797706F5">
      <w:pPr>
        <w:pStyle w:val="Normal"/>
      </w:pPr>
      <w:r w:rsidR="116CCDC1">
        <w:rPr/>
        <w:t xml:space="preserve">To add a new page for creating new products, </w:t>
      </w:r>
      <w:r w:rsidR="116CCDC1">
        <w:rPr/>
        <w:t>you'll</w:t>
      </w:r>
      <w:r w:rsidR="116CCDC1">
        <w:rPr/>
        <w:t xml:space="preserve"> need to set up routing in your React app. We can use react-router-</w:t>
      </w:r>
      <w:r w:rsidR="116CCDC1">
        <w:rPr/>
        <w:t>dom</w:t>
      </w:r>
      <w:r w:rsidR="116CCDC1">
        <w:rPr/>
        <w:t xml:space="preserve"> to handle routing between the product list page and the new product creation page. </w:t>
      </w:r>
      <w:r w:rsidR="116CCDC1">
        <w:rPr/>
        <w:t>Here's</w:t>
      </w:r>
      <w:r w:rsidR="116CCDC1">
        <w:rPr/>
        <w:t xml:space="preserve"> how you can do it:    </w:t>
      </w:r>
    </w:p>
    <w:p w:rsidR="637E725A" w:rsidP="7972EC54" w:rsidRDefault="637E725A" w14:paraId="262836B4" w14:textId="6C3426A4">
      <w:pPr>
        <w:pStyle w:val="ListParagraph"/>
        <w:numPr>
          <w:ilvl w:val="0"/>
          <w:numId w:val="61"/>
        </w:numPr>
        <w:rPr/>
      </w:pPr>
      <w:r w:rsidR="637E725A">
        <w:rPr/>
        <w:t>Install react-router-</w:t>
      </w:r>
      <w:r w:rsidR="637E725A">
        <w:rPr/>
        <w:t>dom</w:t>
      </w:r>
    </w:p>
    <w:p w:rsidR="637E725A" w:rsidP="7972EC54" w:rsidRDefault="637E725A" w14:paraId="3A706B02" w14:textId="7E6D5804">
      <w:pPr>
        <w:pStyle w:val="Normal"/>
        <w:ind w:left="720" w:firstLine="720"/>
      </w:pPr>
      <w:r w:rsidR="637E725A">
        <w:rPr/>
        <w:t>npm</w:t>
      </w:r>
      <w:r w:rsidR="637E725A">
        <w:rPr/>
        <w:t xml:space="preserve"> install react-router-</w:t>
      </w:r>
      <w:r w:rsidR="637E725A">
        <w:rPr/>
        <w:t>dom</w:t>
      </w:r>
    </w:p>
    <w:p w:rsidR="637E725A" w:rsidP="7972EC54" w:rsidRDefault="637E725A" w14:paraId="1A639C3F" w14:textId="088F8C97">
      <w:pPr>
        <w:pStyle w:val="ListParagraph"/>
        <w:numPr>
          <w:ilvl w:val="0"/>
          <w:numId w:val="61"/>
        </w:numPr>
        <w:rPr/>
      </w:pPr>
      <w:r w:rsidR="637E725A">
        <w:rPr/>
        <w:t xml:space="preserve">Create the </w:t>
      </w:r>
      <w:r w:rsidR="637E725A">
        <w:rPr/>
        <w:t>NewProduct</w:t>
      </w:r>
      <w:r w:rsidR="637E725A">
        <w:rPr/>
        <w:t xml:space="preserve"> Component</w:t>
      </w:r>
    </w:p>
    <w:p w:rsidR="637E725A" w:rsidP="7972EC54" w:rsidRDefault="637E725A" w14:paraId="3FFD5F0B" w14:textId="5982E604">
      <w:pPr>
        <w:pStyle w:val="ListParagraph"/>
        <w:numPr>
          <w:ilvl w:val="1"/>
          <w:numId w:val="61"/>
        </w:numPr>
        <w:rPr/>
      </w:pPr>
      <w:r w:rsidR="637E725A">
        <w:rPr/>
        <w:t xml:space="preserve">Create a new file </w:t>
      </w:r>
      <w:r w:rsidR="637E725A">
        <w:rPr/>
        <w:t>NewProduct.jsx</w:t>
      </w:r>
      <w:r w:rsidR="637E725A">
        <w:rPr/>
        <w:t xml:space="preserve"> in the </w:t>
      </w:r>
      <w:r w:rsidR="637E725A">
        <w:rPr/>
        <w:t>src</w:t>
      </w:r>
      <w:r w:rsidR="637E725A">
        <w:rPr/>
        <w:t xml:space="preserve"> directory with the following content:</w:t>
      </w:r>
    </w:p>
    <w:p w:rsidR="637E725A" w:rsidP="7972EC54" w:rsidRDefault="637E725A" w14:paraId="235DEF41" w14:textId="7D4EC043">
      <w:pPr>
        <w:pStyle w:val="Normal"/>
      </w:pPr>
      <w:r w:rsidR="637E725A">
        <w:rPr/>
        <w:t xml:space="preserve"> </w:t>
      </w:r>
    </w:p>
    <w:p w:rsidR="637E725A" w:rsidP="7972EC54" w:rsidRDefault="637E725A" w14:paraId="1F4C2E61" w14:textId="6D4A64D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// </w:t>
      </w:r>
      <w:r w:rsidRPr="7972EC54" w:rsidR="637E725A">
        <w:rPr>
          <w:highlight w:val="yellow"/>
        </w:rPr>
        <w:t>src</w:t>
      </w:r>
      <w:r w:rsidRPr="7972EC54" w:rsidR="637E725A">
        <w:rPr>
          <w:highlight w:val="yellow"/>
        </w:rPr>
        <w:t>/</w:t>
      </w:r>
      <w:r w:rsidRPr="7972EC54" w:rsidR="637E725A">
        <w:rPr>
          <w:highlight w:val="yellow"/>
        </w:rPr>
        <w:t>NewProduct.jsx</w:t>
      </w:r>
    </w:p>
    <w:p w:rsidR="637E725A" w:rsidP="7972EC54" w:rsidRDefault="637E725A" w14:paraId="5E6DC020" w14:textId="67EEF4F9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import React, { </w:t>
      </w:r>
      <w:r w:rsidRPr="7972EC54" w:rsidR="637E725A">
        <w:rPr>
          <w:highlight w:val="yellow"/>
        </w:rPr>
        <w:t>useState</w:t>
      </w:r>
      <w:r w:rsidRPr="7972EC54" w:rsidR="637E725A">
        <w:rPr>
          <w:highlight w:val="yellow"/>
        </w:rPr>
        <w:t xml:space="preserve"> } from 'react';</w:t>
      </w:r>
    </w:p>
    <w:p w:rsidR="637E725A" w:rsidP="7972EC54" w:rsidRDefault="637E725A" w14:paraId="563FFD03" w14:textId="56CB83B4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5FACED42" w14:textId="1C699EB3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const 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 xml:space="preserve"> = ({ </w:t>
      </w:r>
      <w:r w:rsidRPr="7972EC54" w:rsidR="637E725A">
        <w:rPr>
          <w:highlight w:val="yellow"/>
        </w:rPr>
        <w:t>addProduct</w:t>
      </w:r>
      <w:r w:rsidRPr="7972EC54" w:rsidR="637E725A">
        <w:rPr>
          <w:highlight w:val="yellow"/>
        </w:rPr>
        <w:t xml:space="preserve"> }) =&gt; {</w:t>
      </w:r>
    </w:p>
    <w:p w:rsidR="637E725A" w:rsidP="7972EC54" w:rsidRDefault="637E725A" w14:paraId="151834A0" w14:textId="1C106C96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 xml:space="preserve">const [name, </w:t>
      </w:r>
      <w:r w:rsidRPr="7972EC54" w:rsidR="637E725A">
        <w:rPr>
          <w:highlight w:val="yellow"/>
        </w:rPr>
        <w:t>setName</w:t>
      </w:r>
      <w:r w:rsidRPr="7972EC54" w:rsidR="637E725A">
        <w:rPr>
          <w:highlight w:val="yellow"/>
        </w:rPr>
        <w:t xml:space="preserve">] = </w:t>
      </w:r>
      <w:r w:rsidRPr="7972EC54" w:rsidR="637E725A">
        <w:rPr>
          <w:highlight w:val="yellow"/>
        </w:rPr>
        <w:t>useState</w:t>
      </w:r>
      <w:r w:rsidRPr="7972EC54" w:rsidR="637E725A">
        <w:rPr>
          <w:highlight w:val="yellow"/>
        </w:rPr>
        <w:t>('');</w:t>
      </w:r>
    </w:p>
    <w:p w:rsidR="637E725A" w:rsidP="7972EC54" w:rsidRDefault="637E725A" w14:paraId="0A4D54F0" w14:textId="40087453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 xml:space="preserve">const [description, </w:t>
      </w:r>
      <w:r w:rsidRPr="7972EC54" w:rsidR="637E725A">
        <w:rPr>
          <w:highlight w:val="yellow"/>
        </w:rPr>
        <w:t>setDescription</w:t>
      </w:r>
      <w:r w:rsidRPr="7972EC54" w:rsidR="637E725A">
        <w:rPr>
          <w:highlight w:val="yellow"/>
        </w:rPr>
        <w:t xml:space="preserve">] = </w:t>
      </w:r>
      <w:r w:rsidRPr="7972EC54" w:rsidR="637E725A">
        <w:rPr>
          <w:highlight w:val="yellow"/>
        </w:rPr>
        <w:t>useState</w:t>
      </w:r>
      <w:r w:rsidRPr="7972EC54" w:rsidR="637E725A">
        <w:rPr>
          <w:highlight w:val="yellow"/>
        </w:rPr>
        <w:t>('');</w:t>
      </w:r>
    </w:p>
    <w:p w:rsidR="637E725A" w:rsidP="7972EC54" w:rsidRDefault="637E725A" w14:paraId="45668DA0" w14:textId="5E50F66E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 xml:space="preserve">const [price, </w:t>
      </w:r>
      <w:r w:rsidRPr="7972EC54" w:rsidR="637E725A">
        <w:rPr>
          <w:highlight w:val="yellow"/>
        </w:rPr>
        <w:t>setPrice</w:t>
      </w:r>
      <w:r w:rsidRPr="7972EC54" w:rsidR="637E725A">
        <w:rPr>
          <w:highlight w:val="yellow"/>
        </w:rPr>
        <w:t xml:space="preserve">] = </w:t>
      </w:r>
      <w:r w:rsidRPr="7972EC54" w:rsidR="637E725A">
        <w:rPr>
          <w:highlight w:val="yellow"/>
        </w:rPr>
        <w:t>useState</w:t>
      </w:r>
      <w:r w:rsidRPr="7972EC54" w:rsidR="637E725A">
        <w:rPr>
          <w:highlight w:val="yellow"/>
        </w:rPr>
        <w:t>('');</w:t>
      </w:r>
    </w:p>
    <w:p w:rsidR="637E725A" w:rsidP="7972EC54" w:rsidRDefault="637E725A" w14:paraId="71D27197" w14:textId="007B9A8B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51EF3367" w14:textId="77890998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 xml:space="preserve">const </w:t>
      </w:r>
      <w:r w:rsidRPr="7972EC54" w:rsidR="637E725A">
        <w:rPr>
          <w:highlight w:val="yellow"/>
        </w:rPr>
        <w:t>handleSubmit</w:t>
      </w:r>
      <w:r w:rsidRPr="7972EC54" w:rsidR="637E725A">
        <w:rPr>
          <w:highlight w:val="yellow"/>
        </w:rPr>
        <w:t xml:space="preserve"> = (e) =&gt; {</w:t>
      </w:r>
    </w:p>
    <w:p w:rsidR="637E725A" w:rsidP="7972EC54" w:rsidRDefault="637E725A" w14:paraId="42AFE9CB" w14:textId="3A477572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e.preventDefault</w:t>
      </w:r>
      <w:r w:rsidRPr="7972EC54" w:rsidR="637E725A">
        <w:rPr>
          <w:highlight w:val="yellow"/>
        </w:rPr>
        <w:t>();</w:t>
      </w:r>
    </w:p>
    <w:p w:rsidR="637E725A" w:rsidP="7972EC54" w:rsidRDefault="637E725A" w14:paraId="400436A1" w14:textId="25B93743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 xml:space="preserve">const 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 xml:space="preserve"> = </w:t>
      </w:r>
      <w:r w:rsidRPr="7972EC54" w:rsidR="637E725A">
        <w:rPr>
          <w:highlight w:val="yellow"/>
        </w:rPr>
        <w:t>{ id</w:t>
      </w:r>
      <w:r w:rsidRPr="7972EC54" w:rsidR="637E725A">
        <w:rPr>
          <w:highlight w:val="yellow"/>
        </w:rPr>
        <w:t xml:space="preserve">: </w:t>
      </w:r>
      <w:r w:rsidRPr="7972EC54" w:rsidR="637E725A">
        <w:rPr>
          <w:highlight w:val="yellow"/>
        </w:rPr>
        <w:t>Date.now</w:t>
      </w:r>
      <w:r w:rsidRPr="7972EC54" w:rsidR="637E725A">
        <w:rPr>
          <w:highlight w:val="yellow"/>
        </w:rPr>
        <w:t xml:space="preserve">(), name, description, </w:t>
      </w:r>
      <w:r w:rsidRPr="7972EC54" w:rsidR="637E725A">
        <w:rPr>
          <w:highlight w:val="yellow"/>
        </w:rPr>
        <w:t>price }</w:t>
      </w:r>
      <w:r w:rsidRPr="7972EC54" w:rsidR="637E725A">
        <w:rPr>
          <w:highlight w:val="yellow"/>
        </w:rPr>
        <w:t>;</w:t>
      </w:r>
    </w:p>
    <w:p w:rsidR="637E725A" w:rsidP="7972EC54" w:rsidRDefault="637E725A" w14:paraId="0BB05545" w14:textId="1CFC5886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addProduct</w:t>
      </w:r>
      <w:r w:rsidRPr="7972EC54" w:rsidR="637E725A">
        <w:rPr>
          <w:highlight w:val="yellow"/>
        </w:rPr>
        <w:t>(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>);</w:t>
      </w:r>
    </w:p>
    <w:p w:rsidR="637E725A" w:rsidP="7972EC54" w:rsidRDefault="637E725A" w14:paraId="1D9BEC71" w14:textId="4E566752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setName</w:t>
      </w:r>
      <w:r w:rsidRPr="7972EC54" w:rsidR="637E725A">
        <w:rPr>
          <w:highlight w:val="yellow"/>
        </w:rPr>
        <w:t>('');</w:t>
      </w:r>
    </w:p>
    <w:p w:rsidR="637E725A" w:rsidP="7972EC54" w:rsidRDefault="637E725A" w14:paraId="4ACA697E" w14:textId="38208BE0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setDescription</w:t>
      </w:r>
      <w:r w:rsidRPr="7972EC54" w:rsidR="637E725A">
        <w:rPr>
          <w:highlight w:val="yellow"/>
        </w:rPr>
        <w:t>('');</w:t>
      </w:r>
    </w:p>
    <w:p w:rsidR="637E725A" w:rsidP="7972EC54" w:rsidRDefault="637E725A" w14:paraId="6C51AD46" w14:textId="4BD099C6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setPrice</w:t>
      </w:r>
      <w:r w:rsidRPr="7972EC54" w:rsidR="637E725A">
        <w:rPr>
          <w:highlight w:val="yellow"/>
        </w:rPr>
        <w:t>('');</w:t>
      </w:r>
    </w:p>
    <w:p w:rsidR="637E725A" w:rsidP="7972EC54" w:rsidRDefault="637E725A" w14:paraId="365E99A1" w14:textId="3D2CB802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};</w:t>
      </w:r>
    </w:p>
    <w:p w:rsidR="637E725A" w:rsidP="7972EC54" w:rsidRDefault="637E725A" w14:paraId="3F862663" w14:textId="60AEE3E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36142A0E" w14:textId="2462733C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return (</w:t>
      </w:r>
    </w:p>
    <w:p w:rsidR="637E725A" w:rsidP="7972EC54" w:rsidRDefault="637E725A" w14:paraId="4C08C611" w14:textId="01A421A0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 xml:space="preserve">&lt;div </w:t>
      </w:r>
      <w:r w:rsidRPr="7972EC54" w:rsidR="637E725A">
        <w:rPr>
          <w:highlight w:val="yellow"/>
        </w:rPr>
        <w:t>className</w:t>
      </w:r>
      <w:r w:rsidRPr="7972EC54" w:rsidR="637E725A">
        <w:rPr>
          <w:highlight w:val="yellow"/>
        </w:rPr>
        <w:t>="container"&gt;</w:t>
      </w:r>
    </w:p>
    <w:p w:rsidR="637E725A" w:rsidP="7972EC54" w:rsidRDefault="637E725A" w14:paraId="7A6F04CE" w14:textId="1721A2DF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>&lt;h1&gt;Create New Product&lt;/h1&gt;</w:t>
      </w:r>
    </w:p>
    <w:p w:rsidR="637E725A" w:rsidP="7972EC54" w:rsidRDefault="637E725A" w14:paraId="35BEB1EE" w14:textId="68BABDB1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 xml:space="preserve">&lt;form </w:t>
      </w:r>
      <w:r w:rsidRPr="7972EC54" w:rsidR="637E725A">
        <w:rPr>
          <w:highlight w:val="yellow"/>
        </w:rPr>
        <w:t>onSubmit</w:t>
      </w:r>
      <w:r w:rsidRPr="7972EC54" w:rsidR="637E725A">
        <w:rPr>
          <w:highlight w:val="yellow"/>
        </w:rPr>
        <w:t>={</w:t>
      </w:r>
      <w:r w:rsidRPr="7972EC54" w:rsidR="637E725A">
        <w:rPr>
          <w:highlight w:val="yellow"/>
        </w:rPr>
        <w:t>handleSubmit</w:t>
      </w:r>
      <w:r w:rsidRPr="7972EC54" w:rsidR="637E725A">
        <w:rPr>
          <w:highlight w:val="yellow"/>
        </w:rPr>
        <w:t>}&gt;</w:t>
      </w:r>
    </w:p>
    <w:p w:rsidR="637E725A" w:rsidP="7972EC54" w:rsidRDefault="637E725A" w14:paraId="79ADD0ED" w14:textId="27365FF4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&lt;div&gt;</w:t>
      </w:r>
    </w:p>
    <w:p w:rsidR="637E725A" w:rsidP="7972EC54" w:rsidRDefault="637E725A" w14:paraId="5888B14D" w14:textId="1969ACC6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&lt;label&gt;Product Name:&lt;/label&gt;</w:t>
      </w:r>
    </w:p>
    <w:p w:rsidR="637E725A" w:rsidP="7972EC54" w:rsidRDefault="637E725A" w14:paraId="14A87FBF" w14:textId="0F37D187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&lt;input</w:t>
      </w:r>
    </w:p>
    <w:p w:rsidR="637E725A" w:rsidP="7972EC54" w:rsidRDefault="637E725A" w14:paraId="6C8849BD" w14:textId="29BBD778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type="text"</w:t>
      </w:r>
    </w:p>
    <w:p w:rsidR="637E725A" w:rsidP="7972EC54" w:rsidRDefault="637E725A" w14:paraId="0DB44BCA" w14:textId="44BD5568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value={name}</w:t>
      </w:r>
    </w:p>
    <w:p w:rsidR="637E725A" w:rsidP="7972EC54" w:rsidRDefault="637E725A" w14:paraId="2378F43A" w14:textId="502E0BEE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onChange</w:t>
      </w:r>
      <w:r w:rsidRPr="7972EC54" w:rsidR="637E725A">
        <w:rPr>
          <w:highlight w:val="yellow"/>
        </w:rPr>
        <w:t xml:space="preserve">={(e) =&gt; </w:t>
      </w:r>
      <w:r w:rsidRPr="7972EC54" w:rsidR="637E725A">
        <w:rPr>
          <w:highlight w:val="yellow"/>
        </w:rPr>
        <w:t>setName</w:t>
      </w:r>
      <w:r w:rsidRPr="7972EC54" w:rsidR="637E725A">
        <w:rPr>
          <w:highlight w:val="yellow"/>
        </w:rPr>
        <w:t>(</w:t>
      </w:r>
      <w:r w:rsidRPr="7972EC54" w:rsidR="637E725A">
        <w:rPr>
          <w:highlight w:val="yellow"/>
        </w:rPr>
        <w:t>e.target.value</w:t>
      </w:r>
      <w:r w:rsidRPr="7972EC54" w:rsidR="637E725A">
        <w:rPr>
          <w:highlight w:val="yellow"/>
        </w:rPr>
        <w:t>)}</w:t>
      </w:r>
    </w:p>
    <w:p w:rsidR="637E725A" w:rsidP="7972EC54" w:rsidRDefault="637E725A" w14:paraId="1B977625" w14:textId="5AE6B8F9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required</w:t>
      </w:r>
    </w:p>
    <w:p w:rsidR="637E725A" w:rsidP="7972EC54" w:rsidRDefault="637E725A" w14:paraId="7359F306" w14:textId="6FD14A92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/&gt;</w:t>
      </w:r>
    </w:p>
    <w:p w:rsidR="637E725A" w:rsidP="7972EC54" w:rsidRDefault="637E725A" w14:paraId="0BF5A020" w14:textId="1CB0760C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3B0B3F65" w14:textId="2FF848FD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&lt;div&gt;</w:t>
      </w:r>
    </w:p>
    <w:p w:rsidR="637E725A" w:rsidP="7972EC54" w:rsidRDefault="637E725A" w14:paraId="791E2E1E" w14:textId="759CA65F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&lt;label&gt;Description:&lt;/label&gt;</w:t>
      </w:r>
    </w:p>
    <w:p w:rsidR="637E725A" w:rsidP="7972EC54" w:rsidRDefault="637E725A" w14:paraId="111971EB" w14:textId="3A63D4C5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&lt;input</w:t>
      </w:r>
    </w:p>
    <w:p w:rsidR="637E725A" w:rsidP="7972EC54" w:rsidRDefault="637E725A" w14:paraId="10FB6BC5" w14:textId="7DB20AB9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type="text"</w:t>
      </w:r>
    </w:p>
    <w:p w:rsidR="637E725A" w:rsidP="7972EC54" w:rsidRDefault="637E725A" w14:paraId="408B103B" w14:textId="1721CEF4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value={description}</w:t>
      </w:r>
    </w:p>
    <w:p w:rsidR="637E725A" w:rsidP="7972EC54" w:rsidRDefault="637E725A" w14:paraId="72466FAB" w14:textId="6CB604BE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onChange</w:t>
      </w:r>
      <w:r w:rsidRPr="7972EC54" w:rsidR="637E725A">
        <w:rPr>
          <w:highlight w:val="yellow"/>
        </w:rPr>
        <w:t xml:space="preserve">={(e) =&gt; </w:t>
      </w:r>
      <w:r w:rsidRPr="7972EC54" w:rsidR="637E725A">
        <w:rPr>
          <w:highlight w:val="yellow"/>
        </w:rPr>
        <w:t>setDescription</w:t>
      </w:r>
      <w:r w:rsidRPr="7972EC54" w:rsidR="637E725A">
        <w:rPr>
          <w:highlight w:val="yellow"/>
        </w:rPr>
        <w:t>(</w:t>
      </w:r>
      <w:r w:rsidRPr="7972EC54" w:rsidR="637E725A">
        <w:rPr>
          <w:highlight w:val="yellow"/>
        </w:rPr>
        <w:t>e.target.value</w:t>
      </w:r>
      <w:r w:rsidRPr="7972EC54" w:rsidR="637E725A">
        <w:rPr>
          <w:highlight w:val="yellow"/>
        </w:rPr>
        <w:t>)}</w:t>
      </w:r>
    </w:p>
    <w:p w:rsidR="637E725A" w:rsidP="7972EC54" w:rsidRDefault="637E725A" w14:paraId="0EE47E6C" w14:textId="16765376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required</w:t>
      </w:r>
    </w:p>
    <w:p w:rsidR="637E725A" w:rsidP="7972EC54" w:rsidRDefault="637E725A" w14:paraId="285E253A" w14:textId="0842C163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/&gt;</w:t>
      </w:r>
    </w:p>
    <w:p w:rsidR="637E725A" w:rsidP="7972EC54" w:rsidRDefault="637E725A" w14:paraId="73000C7E" w14:textId="67A21727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64FEFE12" w14:textId="61CC3AEE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&lt;div&gt;</w:t>
      </w:r>
    </w:p>
    <w:p w:rsidR="637E725A" w:rsidP="7972EC54" w:rsidRDefault="637E725A" w14:paraId="515CBB75" w14:textId="623A6C12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&lt;label&gt;Price:&lt;/label&gt;</w:t>
      </w:r>
    </w:p>
    <w:p w:rsidR="637E725A" w:rsidP="7972EC54" w:rsidRDefault="637E725A" w14:paraId="10F1F5E6" w14:textId="13D88B63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&lt;input</w:t>
      </w:r>
    </w:p>
    <w:p w:rsidR="637E725A" w:rsidP="7972EC54" w:rsidRDefault="637E725A" w14:paraId="5FB73846" w14:textId="333765CC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type="text"</w:t>
      </w:r>
    </w:p>
    <w:p w:rsidR="637E725A" w:rsidP="7972EC54" w:rsidRDefault="637E725A" w14:paraId="29C4E513" w14:textId="26F7A60E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value={price}</w:t>
      </w:r>
    </w:p>
    <w:p w:rsidR="637E725A" w:rsidP="7972EC54" w:rsidRDefault="637E725A" w14:paraId="57B0DA04" w14:textId="12749C9E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onChange</w:t>
      </w:r>
      <w:r w:rsidRPr="7972EC54" w:rsidR="637E725A">
        <w:rPr>
          <w:highlight w:val="yellow"/>
        </w:rPr>
        <w:t xml:space="preserve">={(e) =&gt; </w:t>
      </w:r>
      <w:r w:rsidRPr="7972EC54" w:rsidR="637E725A">
        <w:rPr>
          <w:highlight w:val="yellow"/>
        </w:rPr>
        <w:t>setPrice</w:t>
      </w:r>
      <w:r w:rsidRPr="7972EC54" w:rsidR="637E725A">
        <w:rPr>
          <w:highlight w:val="yellow"/>
        </w:rPr>
        <w:t>(</w:t>
      </w:r>
      <w:r w:rsidRPr="7972EC54" w:rsidR="637E725A">
        <w:rPr>
          <w:highlight w:val="yellow"/>
        </w:rPr>
        <w:t>e.target.value</w:t>
      </w:r>
      <w:r w:rsidRPr="7972EC54" w:rsidR="637E725A">
        <w:rPr>
          <w:highlight w:val="yellow"/>
        </w:rPr>
        <w:t>)}</w:t>
      </w:r>
    </w:p>
    <w:p w:rsidR="637E725A" w:rsidP="7972EC54" w:rsidRDefault="637E725A" w14:paraId="2F9B276B" w14:textId="59A6825A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required</w:t>
      </w:r>
    </w:p>
    <w:p w:rsidR="637E725A" w:rsidP="7972EC54" w:rsidRDefault="637E725A" w14:paraId="337D8AA7" w14:textId="4C9BBA31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/&gt;</w:t>
      </w:r>
    </w:p>
    <w:p w:rsidR="637E725A" w:rsidP="7972EC54" w:rsidRDefault="637E725A" w14:paraId="48569949" w14:textId="6A51A525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7F7B7DDE" w14:textId="1D228B48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&lt;button type="submit"&gt;Add Product&lt;/button&gt;</w:t>
      </w:r>
    </w:p>
    <w:p w:rsidR="637E725A" w:rsidP="7972EC54" w:rsidRDefault="637E725A" w14:paraId="06C03545" w14:textId="33A0A308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>&lt;/form&gt;</w:t>
      </w:r>
    </w:p>
    <w:p w:rsidR="637E725A" w:rsidP="7972EC54" w:rsidRDefault="637E725A" w14:paraId="4F3CCD58" w14:textId="412E5FF3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4C2F70B6" w14:textId="3DFD4B65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);</w:t>
      </w:r>
    </w:p>
    <w:p w:rsidR="637E725A" w:rsidP="7972EC54" w:rsidRDefault="637E725A" w14:paraId="20A1570D" w14:textId="45316B1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};</w:t>
      </w:r>
    </w:p>
    <w:p w:rsidR="637E725A" w:rsidP="7972EC54" w:rsidRDefault="637E725A" w14:paraId="4394EE9A" w14:textId="3381C600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02866566" w14:textId="008ECB4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export default 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>;</w:t>
      </w:r>
    </w:p>
    <w:p w:rsidR="637E725A" w:rsidP="7972EC54" w:rsidRDefault="637E725A" w14:paraId="7A51D153" w14:textId="7E9A6FDD">
      <w:pPr>
        <w:pStyle w:val="ListParagraph"/>
        <w:numPr>
          <w:ilvl w:val="0"/>
          <w:numId w:val="61"/>
        </w:numPr>
        <w:rPr/>
      </w:pPr>
      <w:r w:rsidR="637E725A">
        <w:rPr/>
        <w:t>Update the App Component</w:t>
      </w:r>
    </w:p>
    <w:p w:rsidR="637E725A" w:rsidP="7972EC54" w:rsidRDefault="637E725A" w14:paraId="374C7775" w14:textId="6A0E32A0">
      <w:pPr>
        <w:pStyle w:val="ListParagraph"/>
        <w:numPr>
          <w:ilvl w:val="1"/>
          <w:numId w:val="61"/>
        </w:numPr>
        <w:rPr/>
      </w:pPr>
      <w:r w:rsidR="637E725A">
        <w:rPr/>
        <w:t xml:space="preserve">Modify the </w:t>
      </w:r>
      <w:r w:rsidR="637E725A">
        <w:rPr/>
        <w:t>App.jsx</w:t>
      </w:r>
      <w:r w:rsidR="637E725A">
        <w:rPr/>
        <w:t xml:space="preserve"> file to include routing:</w:t>
      </w:r>
    </w:p>
    <w:p w:rsidR="637E725A" w:rsidP="7972EC54" w:rsidRDefault="637E725A" w14:paraId="7651088D" w14:textId="004EB262">
      <w:pPr>
        <w:pStyle w:val="Normal"/>
      </w:pPr>
      <w:r w:rsidR="637E725A">
        <w:rPr/>
        <w:t xml:space="preserve"> </w:t>
      </w:r>
    </w:p>
    <w:p w:rsidR="637E725A" w:rsidP="7972EC54" w:rsidRDefault="637E725A" w14:paraId="2C9E5B1F" w14:textId="5F792DC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// </w:t>
      </w:r>
      <w:r w:rsidRPr="7972EC54" w:rsidR="637E725A">
        <w:rPr>
          <w:highlight w:val="yellow"/>
        </w:rPr>
        <w:t>src</w:t>
      </w:r>
      <w:r w:rsidRPr="7972EC54" w:rsidR="637E725A">
        <w:rPr>
          <w:highlight w:val="yellow"/>
        </w:rPr>
        <w:t>/</w:t>
      </w:r>
      <w:r w:rsidRPr="7972EC54" w:rsidR="637E725A">
        <w:rPr>
          <w:highlight w:val="yellow"/>
        </w:rPr>
        <w:t>App.jsx</w:t>
      </w:r>
    </w:p>
    <w:p w:rsidR="637E725A" w:rsidP="7972EC54" w:rsidRDefault="637E725A" w14:paraId="641E77C9" w14:textId="70B4676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import React, { </w:t>
      </w:r>
      <w:r w:rsidRPr="7972EC54" w:rsidR="637E725A">
        <w:rPr>
          <w:highlight w:val="yellow"/>
        </w:rPr>
        <w:t>useState</w:t>
      </w:r>
      <w:r w:rsidRPr="7972EC54" w:rsidR="637E725A">
        <w:rPr>
          <w:highlight w:val="yellow"/>
        </w:rPr>
        <w:t xml:space="preserve"> } from 'react';</w:t>
      </w:r>
    </w:p>
    <w:p w:rsidR="637E725A" w:rsidP="7972EC54" w:rsidRDefault="637E725A" w14:paraId="3EEF76B4" w14:textId="427D8BCA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import { </w:t>
      </w:r>
      <w:r w:rsidRPr="7972EC54" w:rsidR="637E725A">
        <w:rPr>
          <w:highlight w:val="yellow"/>
        </w:rPr>
        <w:t>BrowserRouter</w:t>
      </w:r>
      <w:r w:rsidRPr="7972EC54" w:rsidR="637E725A">
        <w:rPr>
          <w:highlight w:val="yellow"/>
        </w:rPr>
        <w:t xml:space="preserve"> as Router, Route, Routes, </w:t>
      </w:r>
      <w:r w:rsidRPr="7972EC54" w:rsidR="637E725A">
        <w:rPr>
          <w:highlight w:val="yellow"/>
        </w:rPr>
        <w:t>Link }</w:t>
      </w:r>
      <w:r w:rsidRPr="7972EC54" w:rsidR="637E725A">
        <w:rPr>
          <w:highlight w:val="yellow"/>
        </w:rPr>
        <w:t xml:space="preserve"> from 'react-router-</w:t>
      </w:r>
      <w:r w:rsidRPr="7972EC54" w:rsidR="637E725A">
        <w:rPr>
          <w:highlight w:val="yellow"/>
        </w:rPr>
        <w:t>dom</w:t>
      </w:r>
      <w:r w:rsidRPr="7972EC54" w:rsidR="637E725A">
        <w:rPr>
          <w:highlight w:val="yellow"/>
        </w:rPr>
        <w:t>';</w:t>
      </w:r>
    </w:p>
    <w:p w:rsidR="637E725A" w:rsidP="7972EC54" w:rsidRDefault="637E725A" w14:paraId="4CEC1D33" w14:textId="475B4E4A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import </w:t>
      </w:r>
      <w:r w:rsidRPr="7972EC54" w:rsidR="637E725A">
        <w:rPr>
          <w:highlight w:val="yellow"/>
        </w:rPr>
        <w:t>ProductList</w:t>
      </w:r>
      <w:r w:rsidRPr="7972EC54" w:rsidR="637E725A">
        <w:rPr>
          <w:highlight w:val="yellow"/>
        </w:rPr>
        <w:t xml:space="preserve"> from </w:t>
      </w:r>
      <w:r w:rsidRPr="7972EC54" w:rsidR="637E725A">
        <w:rPr>
          <w:highlight w:val="yellow"/>
        </w:rPr>
        <w:t>'./</w:t>
      </w:r>
      <w:r w:rsidRPr="7972EC54" w:rsidR="637E725A">
        <w:rPr>
          <w:highlight w:val="yellow"/>
        </w:rPr>
        <w:t>ProductList</w:t>
      </w:r>
      <w:r w:rsidRPr="7972EC54" w:rsidR="637E725A">
        <w:rPr>
          <w:highlight w:val="yellow"/>
        </w:rPr>
        <w:t>';</w:t>
      </w:r>
    </w:p>
    <w:p w:rsidR="637E725A" w:rsidP="7972EC54" w:rsidRDefault="637E725A" w14:paraId="11A9711E" w14:textId="3B3BB304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import 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 xml:space="preserve"> from </w:t>
      </w:r>
      <w:r w:rsidRPr="7972EC54" w:rsidR="637E725A">
        <w:rPr>
          <w:highlight w:val="yellow"/>
        </w:rPr>
        <w:t>'./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>';</w:t>
      </w:r>
    </w:p>
    <w:p w:rsidR="637E725A" w:rsidP="7972EC54" w:rsidRDefault="637E725A" w14:paraId="101587D3" w14:textId="39F469C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import </w:t>
      </w:r>
      <w:r w:rsidRPr="7972EC54" w:rsidR="637E725A">
        <w:rPr>
          <w:highlight w:val="yellow"/>
        </w:rPr>
        <w:t>productsData</w:t>
      </w:r>
      <w:r w:rsidRPr="7972EC54" w:rsidR="637E725A">
        <w:rPr>
          <w:highlight w:val="yellow"/>
        </w:rPr>
        <w:t xml:space="preserve"> from </w:t>
      </w:r>
      <w:r w:rsidRPr="7972EC54" w:rsidR="637E725A">
        <w:rPr>
          <w:highlight w:val="yellow"/>
        </w:rPr>
        <w:t>'./</w:t>
      </w:r>
      <w:r w:rsidRPr="7972EC54" w:rsidR="637E725A">
        <w:rPr>
          <w:highlight w:val="yellow"/>
        </w:rPr>
        <w:t>data';</w:t>
      </w:r>
    </w:p>
    <w:p w:rsidR="637E725A" w:rsidP="7972EC54" w:rsidRDefault="637E725A" w14:paraId="0E4F86F9" w14:textId="5EE0535A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import './styles.css';</w:t>
      </w:r>
    </w:p>
    <w:p w:rsidR="637E725A" w:rsidP="7972EC54" w:rsidRDefault="637E725A" w14:paraId="161D2AF2" w14:textId="02512CB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7E1D38E3" w14:textId="608323A3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const App = () =&gt; {</w:t>
      </w:r>
    </w:p>
    <w:p w:rsidR="637E725A" w:rsidP="7972EC54" w:rsidRDefault="637E725A" w14:paraId="34F563D8" w14:textId="3A065B40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 xml:space="preserve">const [products, </w:t>
      </w:r>
      <w:r w:rsidRPr="7972EC54" w:rsidR="637E725A">
        <w:rPr>
          <w:highlight w:val="yellow"/>
        </w:rPr>
        <w:t>setProducts</w:t>
      </w:r>
      <w:r w:rsidRPr="7972EC54" w:rsidR="637E725A">
        <w:rPr>
          <w:highlight w:val="yellow"/>
        </w:rPr>
        <w:t xml:space="preserve">] = </w:t>
      </w:r>
      <w:r w:rsidRPr="7972EC54" w:rsidR="637E725A">
        <w:rPr>
          <w:highlight w:val="yellow"/>
        </w:rPr>
        <w:t>useState</w:t>
      </w:r>
      <w:r w:rsidRPr="7972EC54" w:rsidR="637E725A">
        <w:rPr>
          <w:highlight w:val="yellow"/>
        </w:rPr>
        <w:t>(</w:t>
      </w:r>
      <w:r w:rsidRPr="7972EC54" w:rsidR="637E725A">
        <w:rPr>
          <w:highlight w:val="yellow"/>
        </w:rPr>
        <w:t>productsData</w:t>
      </w:r>
      <w:r w:rsidRPr="7972EC54" w:rsidR="637E725A">
        <w:rPr>
          <w:highlight w:val="yellow"/>
        </w:rPr>
        <w:t>);</w:t>
      </w:r>
    </w:p>
    <w:p w:rsidR="637E725A" w:rsidP="7972EC54" w:rsidRDefault="637E725A" w14:paraId="3900B832" w14:textId="3198762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219C29CE" w14:textId="07DABF4B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 xml:space="preserve">const </w:t>
      </w:r>
      <w:r w:rsidRPr="7972EC54" w:rsidR="637E725A">
        <w:rPr>
          <w:highlight w:val="yellow"/>
        </w:rPr>
        <w:t>addProduct</w:t>
      </w:r>
      <w:r w:rsidRPr="7972EC54" w:rsidR="637E725A">
        <w:rPr>
          <w:highlight w:val="yellow"/>
        </w:rPr>
        <w:t xml:space="preserve"> = (product) =&gt; {</w:t>
      </w:r>
    </w:p>
    <w:p w:rsidR="637E725A" w:rsidP="7972EC54" w:rsidRDefault="637E725A" w14:paraId="6B4A9584" w14:textId="7711F829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setProducts</w:t>
      </w:r>
      <w:r w:rsidRPr="7972EC54" w:rsidR="637E725A">
        <w:rPr>
          <w:highlight w:val="yellow"/>
        </w:rPr>
        <w:t>([...products, product]);</w:t>
      </w:r>
    </w:p>
    <w:p w:rsidR="637E725A" w:rsidP="7972EC54" w:rsidRDefault="637E725A" w14:paraId="0A242D82" w14:textId="05D0CD22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};</w:t>
      </w:r>
    </w:p>
    <w:p w:rsidR="637E725A" w:rsidP="7972EC54" w:rsidRDefault="637E725A" w14:paraId="2BCD7B80" w14:textId="4234BD2F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5204D06E" w14:textId="5CEFDFE5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return (</w:t>
      </w:r>
    </w:p>
    <w:p w:rsidR="637E725A" w:rsidP="7972EC54" w:rsidRDefault="637E725A" w14:paraId="1A0C8F4A" w14:textId="5F382D6A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&lt;Router&gt;</w:t>
      </w:r>
    </w:p>
    <w:p w:rsidR="637E725A" w:rsidP="7972EC54" w:rsidRDefault="637E725A" w14:paraId="2969CEC6" w14:textId="589B7DBC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 xml:space="preserve">&lt;div </w:t>
      </w:r>
      <w:r w:rsidRPr="7972EC54" w:rsidR="637E725A">
        <w:rPr>
          <w:highlight w:val="yellow"/>
        </w:rPr>
        <w:t>className</w:t>
      </w:r>
      <w:r w:rsidRPr="7972EC54" w:rsidR="637E725A">
        <w:rPr>
          <w:highlight w:val="yellow"/>
        </w:rPr>
        <w:t>="App"&gt;</w:t>
      </w:r>
    </w:p>
    <w:p w:rsidR="637E725A" w:rsidP="7972EC54" w:rsidRDefault="637E725A" w14:paraId="7C3B3B79" w14:textId="6D4ECDB1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&lt;nav&gt;</w:t>
      </w:r>
    </w:p>
    <w:p w:rsidR="637E725A" w:rsidP="7972EC54" w:rsidRDefault="637E725A" w14:paraId="2A06BA54" w14:textId="128F0BA4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</w:t>
      </w:r>
      <w:r w:rsidRPr="7972EC54" w:rsidR="637E725A">
        <w:rPr>
          <w:highlight w:val="yellow"/>
        </w:rPr>
        <w:t>ul</w:t>
      </w:r>
      <w:r w:rsidRPr="7972EC54" w:rsidR="637E725A">
        <w:rPr>
          <w:highlight w:val="yellow"/>
        </w:rPr>
        <w:t>&gt;</w:t>
      </w:r>
    </w:p>
    <w:p w:rsidR="637E725A" w:rsidP="7972EC54" w:rsidRDefault="637E725A" w14:paraId="229C8BCD" w14:textId="2BEEBAC0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&lt;li&gt;</w:t>
      </w:r>
    </w:p>
    <w:p w:rsidR="637E725A" w:rsidP="7972EC54" w:rsidRDefault="637E725A" w14:paraId="04E094EB" w14:textId="04739DB3">
      <w:pPr>
        <w:pStyle w:val="Normal"/>
        <w:ind w:left="2160"/>
        <w:rPr>
          <w:highlight w:val="yellow"/>
        </w:rPr>
      </w:pPr>
      <w:r w:rsidR="637E725A">
        <w:rPr/>
        <w:t xml:space="preserve">              </w:t>
      </w:r>
      <w:r w:rsidRPr="7972EC54" w:rsidR="637E725A">
        <w:rPr>
          <w:highlight w:val="yellow"/>
        </w:rPr>
        <w:t>&lt;Link to="/"&gt;Product List&lt;/Link&gt;</w:t>
      </w:r>
    </w:p>
    <w:p w:rsidR="637E725A" w:rsidP="7972EC54" w:rsidRDefault="637E725A" w14:paraId="3F968519" w14:textId="59E05F4C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&lt;/li&gt;</w:t>
      </w:r>
    </w:p>
    <w:p w:rsidR="637E725A" w:rsidP="7972EC54" w:rsidRDefault="637E725A" w14:paraId="37F18B95" w14:textId="06FE051F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&lt;li&gt;</w:t>
      </w:r>
    </w:p>
    <w:p w:rsidR="637E725A" w:rsidP="7972EC54" w:rsidRDefault="637E725A" w14:paraId="3D143917" w14:textId="332A293B">
      <w:pPr>
        <w:pStyle w:val="Normal"/>
        <w:ind w:left="2160"/>
        <w:rPr>
          <w:highlight w:val="yellow"/>
        </w:rPr>
      </w:pPr>
      <w:r w:rsidR="637E725A">
        <w:rPr/>
        <w:t xml:space="preserve">              </w:t>
      </w:r>
      <w:r w:rsidRPr="7972EC54" w:rsidR="637E725A">
        <w:rPr>
          <w:highlight w:val="yellow"/>
        </w:rPr>
        <w:t>&lt;Link to="/new"&gt;Create New Product&lt;/Link&gt;</w:t>
      </w:r>
    </w:p>
    <w:p w:rsidR="637E725A" w:rsidP="7972EC54" w:rsidRDefault="637E725A" w14:paraId="17187567" w14:textId="768221F3">
      <w:pPr>
        <w:pStyle w:val="Normal"/>
        <w:ind w:left="2160"/>
        <w:rPr>
          <w:highlight w:val="yellow"/>
        </w:rPr>
      </w:pPr>
      <w:r w:rsidR="637E725A">
        <w:rPr/>
        <w:t xml:space="preserve">            </w:t>
      </w:r>
      <w:r w:rsidRPr="7972EC54" w:rsidR="637E725A">
        <w:rPr>
          <w:highlight w:val="yellow"/>
        </w:rPr>
        <w:t>&lt;/li&gt;</w:t>
      </w:r>
    </w:p>
    <w:p w:rsidR="637E725A" w:rsidP="7972EC54" w:rsidRDefault="637E725A" w14:paraId="77B49EF3" w14:textId="783B9F39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&lt;/</w:t>
      </w:r>
      <w:r w:rsidRPr="7972EC54" w:rsidR="637E725A">
        <w:rPr>
          <w:highlight w:val="yellow"/>
        </w:rPr>
        <w:t>ul</w:t>
      </w:r>
      <w:r w:rsidRPr="7972EC54" w:rsidR="637E725A">
        <w:rPr>
          <w:highlight w:val="yellow"/>
        </w:rPr>
        <w:t>&gt;</w:t>
      </w:r>
    </w:p>
    <w:p w:rsidR="637E725A" w:rsidP="7972EC54" w:rsidRDefault="637E725A" w14:paraId="57B270AC" w14:textId="5D6A3C55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&lt;/nav&gt;</w:t>
      </w:r>
    </w:p>
    <w:p w:rsidR="637E725A" w:rsidP="7972EC54" w:rsidRDefault="637E725A" w14:paraId="41EF3FCD" w14:textId="1C259354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&lt;Routes&gt;</w:t>
      </w:r>
    </w:p>
    <w:p w:rsidR="637E725A" w:rsidP="7972EC54" w:rsidRDefault="637E725A" w14:paraId="10DC1B04" w14:textId="2D778D79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&lt;Route path="/" element</w:t>
      </w:r>
      <w:r w:rsidRPr="7972EC54" w:rsidR="637E725A">
        <w:rPr>
          <w:highlight w:val="yellow"/>
        </w:rPr>
        <w:t>={</w:t>
      </w:r>
      <w:r w:rsidRPr="7972EC54" w:rsidR="637E725A">
        <w:rPr>
          <w:highlight w:val="yellow"/>
        </w:rPr>
        <w:t>&lt;</w:t>
      </w:r>
      <w:r w:rsidRPr="7972EC54" w:rsidR="637E725A">
        <w:rPr>
          <w:highlight w:val="yellow"/>
        </w:rPr>
        <w:t>ProductList</w:t>
      </w:r>
      <w:r w:rsidRPr="7972EC54" w:rsidR="637E725A">
        <w:rPr>
          <w:highlight w:val="yellow"/>
        </w:rPr>
        <w:t xml:space="preserve"> products={products} /&gt;} /&gt;</w:t>
      </w:r>
    </w:p>
    <w:p w:rsidR="637E725A" w:rsidP="7972EC54" w:rsidRDefault="637E725A" w14:paraId="4B1628B8" w14:textId="21841C76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&lt;Route path="/new" element</w:t>
      </w:r>
      <w:r w:rsidRPr="7972EC54" w:rsidR="637E725A">
        <w:rPr>
          <w:highlight w:val="yellow"/>
        </w:rPr>
        <w:t>={</w:t>
      </w:r>
      <w:r w:rsidRPr="7972EC54" w:rsidR="637E725A">
        <w:rPr>
          <w:highlight w:val="yellow"/>
        </w:rPr>
        <w:t>&lt;</w:t>
      </w:r>
      <w:r w:rsidRPr="7972EC54" w:rsidR="637E725A">
        <w:rPr>
          <w:highlight w:val="yellow"/>
        </w:rPr>
        <w:t>NewProduct</w:t>
      </w:r>
      <w:r w:rsidRPr="7972EC54" w:rsidR="637E725A">
        <w:rPr>
          <w:highlight w:val="yellow"/>
        </w:rPr>
        <w:t xml:space="preserve"> </w:t>
      </w:r>
      <w:r w:rsidRPr="7972EC54" w:rsidR="637E725A">
        <w:rPr>
          <w:highlight w:val="yellow"/>
        </w:rPr>
        <w:t>addProduct</w:t>
      </w:r>
      <w:r w:rsidRPr="7972EC54" w:rsidR="637E725A">
        <w:rPr>
          <w:highlight w:val="yellow"/>
        </w:rPr>
        <w:t>={</w:t>
      </w:r>
      <w:r w:rsidRPr="7972EC54" w:rsidR="637E725A">
        <w:rPr>
          <w:highlight w:val="yellow"/>
        </w:rPr>
        <w:t>addProduct</w:t>
      </w:r>
      <w:r w:rsidRPr="7972EC54" w:rsidR="637E725A">
        <w:rPr>
          <w:highlight w:val="yellow"/>
        </w:rPr>
        <w:t>} /&gt;} /&gt;</w:t>
      </w:r>
    </w:p>
    <w:p w:rsidR="637E725A" w:rsidP="7972EC54" w:rsidRDefault="637E725A" w14:paraId="5DF9EAB9" w14:textId="6682381A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&lt;/Routes&gt;</w:t>
      </w:r>
    </w:p>
    <w:p w:rsidR="637E725A" w:rsidP="7972EC54" w:rsidRDefault="637E725A" w14:paraId="1D610234" w14:textId="690C4114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578AB34B" w14:textId="52FFB59D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&lt;/Router&gt;</w:t>
      </w:r>
    </w:p>
    <w:p w:rsidR="637E725A" w:rsidP="7972EC54" w:rsidRDefault="637E725A" w14:paraId="6B08AFB5" w14:textId="27C7B7F2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);</w:t>
      </w:r>
    </w:p>
    <w:p w:rsidR="637E725A" w:rsidP="7972EC54" w:rsidRDefault="637E725A" w14:paraId="30E700E5" w14:textId="0C8C0689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};</w:t>
      </w:r>
    </w:p>
    <w:p w:rsidR="637E725A" w:rsidP="7972EC54" w:rsidRDefault="637E725A" w14:paraId="680A1B98" w14:textId="3F81797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0C395BEF" w14:textId="10416A3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export default App;</w:t>
      </w:r>
    </w:p>
    <w:p w:rsidR="637E725A" w:rsidP="7972EC54" w:rsidRDefault="637E725A" w14:paraId="5A15B2F6" w14:textId="5D2FDA25">
      <w:pPr>
        <w:pStyle w:val="ListParagraph"/>
        <w:numPr>
          <w:ilvl w:val="0"/>
          <w:numId w:val="61"/>
        </w:numPr>
        <w:rPr/>
      </w:pPr>
      <w:r w:rsidR="637E725A">
        <w:rPr/>
        <w:t xml:space="preserve">Update the </w:t>
      </w:r>
      <w:r w:rsidR="637E725A">
        <w:rPr/>
        <w:t>ProductList</w:t>
      </w:r>
      <w:r w:rsidR="637E725A">
        <w:rPr/>
        <w:t xml:space="preserve"> Component</w:t>
      </w:r>
    </w:p>
    <w:p w:rsidR="637E725A" w:rsidP="7972EC54" w:rsidRDefault="637E725A" w14:paraId="41A50E95" w14:textId="155C4E74">
      <w:pPr>
        <w:pStyle w:val="ListParagraph"/>
        <w:numPr>
          <w:ilvl w:val="1"/>
          <w:numId w:val="61"/>
        </w:numPr>
        <w:rPr/>
      </w:pPr>
      <w:r w:rsidR="637E725A">
        <w:rPr/>
        <w:t xml:space="preserve">Modify the </w:t>
      </w:r>
      <w:r w:rsidR="637E725A">
        <w:rPr/>
        <w:t>ProductList.jsx</w:t>
      </w:r>
      <w:r w:rsidR="637E725A">
        <w:rPr/>
        <w:t xml:space="preserve"> file to accept products as props:</w:t>
      </w:r>
    </w:p>
    <w:p w:rsidR="637E725A" w:rsidP="7972EC54" w:rsidRDefault="637E725A" w14:paraId="579F2CBE" w14:textId="3552CF59">
      <w:pPr>
        <w:pStyle w:val="Normal"/>
      </w:pPr>
      <w:r w:rsidR="637E725A">
        <w:rPr/>
        <w:t xml:space="preserve"> </w:t>
      </w:r>
    </w:p>
    <w:p w:rsidR="637E725A" w:rsidP="7972EC54" w:rsidRDefault="637E725A" w14:paraId="6C14BDDC" w14:textId="2F1F3AF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// </w:t>
      </w:r>
      <w:r w:rsidRPr="7972EC54" w:rsidR="637E725A">
        <w:rPr>
          <w:highlight w:val="yellow"/>
        </w:rPr>
        <w:t>src</w:t>
      </w:r>
      <w:r w:rsidRPr="7972EC54" w:rsidR="637E725A">
        <w:rPr>
          <w:highlight w:val="yellow"/>
        </w:rPr>
        <w:t>/</w:t>
      </w:r>
      <w:r w:rsidRPr="7972EC54" w:rsidR="637E725A">
        <w:rPr>
          <w:highlight w:val="yellow"/>
        </w:rPr>
        <w:t>ProductList.jsx</w:t>
      </w:r>
    </w:p>
    <w:p w:rsidR="637E725A" w:rsidP="7972EC54" w:rsidRDefault="637E725A" w14:paraId="4D4B1296" w14:textId="5D47569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import React from 'react';</w:t>
      </w:r>
    </w:p>
    <w:p w:rsidR="637E725A" w:rsidP="7972EC54" w:rsidRDefault="637E725A" w14:paraId="5DAEC1FF" w14:textId="74F8F369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37C22450" w14:textId="3A1811A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const </w:t>
      </w:r>
      <w:r w:rsidRPr="7972EC54" w:rsidR="637E725A">
        <w:rPr>
          <w:highlight w:val="yellow"/>
        </w:rPr>
        <w:t>ProductList</w:t>
      </w:r>
      <w:r w:rsidRPr="7972EC54" w:rsidR="637E725A">
        <w:rPr>
          <w:highlight w:val="yellow"/>
        </w:rPr>
        <w:t xml:space="preserve"> = </w:t>
      </w:r>
      <w:r w:rsidRPr="7972EC54" w:rsidR="637E725A">
        <w:rPr>
          <w:highlight w:val="yellow"/>
        </w:rPr>
        <w:t>({ products</w:t>
      </w:r>
      <w:r w:rsidRPr="7972EC54" w:rsidR="637E725A">
        <w:rPr>
          <w:highlight w:val="yellow"/>
        </w:rPr>
        <w:t xml:space="preserve"> }) =&gt; {</w:t>
      </w:r>
    </w:p>
    <w:p w:rsidR="637E725A" w:rsidP="7972EC54" w:rsidRDefault="637E725A" w14:paraId="2618D3E3" w14:textId="783EA949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return (</w:t>
      </w:r>
    </w:p>
    <w:p w:rsidR="637E725A" w:rsidP="7972EC54" w:rsidRDefault="637E725A" w14:paraId="40E9E5C0" w14:textId="765E2605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 xml:space="preserve">&lt;div </w:t>
      </w:r>
      <w:r w:rsidRPr="7972EC54" w:rsidR="637E725A">
        <w:rPr>
          <w:highlight w:val="yellow"/>
        </w:rPr>
        <w:t>className</w:t>
      </w:r>
      <w:r w:rsidRPr="7972EC54" w:rsidR="637E725A">
        <w:rPr>
          <w:highlight w:val="yellow"/>
        </w:rPr>
        <w:t>="container"&gt;</w:t>
      </w:r>
    </w:p>
    <w:p w:rsidR="637E725A" w:rsidP="7972EC54" w:rsidRDefault="637E725A" w14:paraId="1DB95F72" w14:textId="32333F6B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>&lt;h1&gt;Available Products&lt;/h1&gt;</w:t>
      </w:r>
    </w:p>
    <w:p w:rsidR="637E725A" w:rsidP="7972EC54" w:rsidRDefault="637E725A" w14:paraId="69F4D907" w14:textId="48F4B133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>{</w:t>
      </w:r>
      <w:r w:rsidRPr="7972EC54" w:rsidR="637E725A">
        <w:rPr>
          <w:highlight w:val="yellow"/>
        </w:rPr>
        <w:t>products.map</w:t>
      </w:r>
      <w:r w:rsidRPr="7972EC54" w:rsidR="637E725A">
        <w:rPr>
          <w:highlight w:val="yellow"/>
        </w:rPr>
        <w:t>(product =&gt; (</w:t>
      </w:r>
    </w:p>
    <w:p w:rsidR="637E725A" w:rsidP="7972EC54" w:rsidRDefault="637E725A" w14:paraId="07CF9A97" w14:textId="45018B79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 xml:space="preserve">&lt;div </w:t>
      </w:r>
      <w:r w:rsidRPr="7972EC54" w:rsidR="637E725A">
        <w:rPr>
          <w:highlight w:val="yellow"/>
        </w:rPr>
        <w:t>className</w:t>
      </w:r>
      <w:r w:rsidRPr="7972EC54" w:rsidR="637E725A">
        <w:rPr>
          <w:highlight w:val="yellow"/>
        </w:rPr>
        <w:t>="product" key={product.id}&gt;</w:t>
      </w:r>
    </w:p>
    <w:p w:rsidR="637E725A" w:rsidP="7972EC54" w:rsidRDefault="637E725A" w14:paraId="5865FA24" w14:textId="1758E5FD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&lt;h2&gt;{</w:t>
      </w:r>
      <w:r w:rsidRPr="7972EC54" w:rsidR="637E725A">
        <w:rPr>
          <w:highlight w:val="yellow"/>
        </w:rPr>
        <w:t>product.name}&lt;</w:t>
      </w:r>
      <w:r w:rsidRPr="7972EC54" w:rsidR="637E725A">
        <w:rPr>
          <w:highlight w:val="yellow"/>
        </w:rPr>
        <w:t>/h2&gt;</w:t>
      </w:r>
    </w:p>
    <w:p w:rsidR="637E725A" w:rsidP="7972EC54" w:rsidRDefault="637E725A" w14:paraId="5EB60B38" w14:textId="215815AB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>&lt;p&gt;{</w:t>
      </w:r>
      <w:r w:rsidRPr="7972EC54" w:rsidR="637E725A">
        <w:rPr>
          <w:highlight w:val="yellow"/>
        </w:rPr>
        <w:t>product.description</w:t>
      </w:r>
      <w:r w:rsidRPr="7972EC54" w:rsidR="637E725A">
        <w:rPr>
          <w:highlight w:val="yellow"/>
        </w:rPr>
        <w:t>}&lt;/p&gt;</w:t>
      </w:r>
    </w:p>
    <w:p w:rsidR="637E725A" w:rsidP="7972EC54" w:rsidRDefault="637E725A" w14:paraId="4F887E4C" w14:textId="751791B9">
      <w:pPr>
        <w:pStyle w:val="Normal"/>
        <w:ind w:left="2160"/>
        <w:rPr>
          <w:highlight w:val="yellow"/>
        </w:rPr>
      </w:pPr>
      <w:r w:rsidR="637E725A">
        <w:rPr/>
        <w:t xml:space="preserve">          </w:t>
      </w:r>
      <w:r w:rsidRPr="7972EC54" w:rsidR="637E725A">
        <w:rPr>
          <w:highlight w:val="yellow"/>
        </w:rPr>
        <w:t xml:space="preserve">&lt;p </w:t>
      </w:r>
      <w:r w:rsidRPr="7972EC54" w:rsidR="637E725A">
        <w:rPr>
          <w:highlight w:val="yellow"/>
        </w:rPr>
        <w:t>className</w:t>
      </w:r>
      <w:r w:rsidRPr="7972EC54" w:rsidR="637E725A">
        <w:rPr>
          <w:highlight w:val="yellow"/>
        </w:rPr>
        <w:t>="price"&gt;{</w:t>
      </w:r>
      <w:r w:rsidRPr="7972EC54" w:rsidR="637E725A">
        <w:rPr>
          <w:highlight w:val="yellow"/>
        </w:rPr>
        <w:t>product.price</w:t>
      </w:r>
      <w:r w:rsidRPr="7972EC54" w:rsidR="637E725A">
        <w:rPr>
          <w:highlight w:val="yellow"/>
        </w:rPr>
        <w:t>}&lt;/p&gt;</w:t>
      </w:r>
    </w:p>
    <w:p w:rsidR="637E725A" w:rsidP="7972EC54" w:rsidRDefault="637E725A" w14:paraId="0DC0E60B" w14:textId="69AAE73A">
      <w:pPr>
        <w:pStyle w:val="Normal"/>
        <w:ind w:left="2160"/>
        <w:rPr>
          <w:highlight w:val="yellow"/>
        </w:rPr>
      </w:pPr>
      <w:r w:rsidR="637E725A">
        <w:rPr/>
        <w:t xml:space="preserve">    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4B27FB65" w14:textId="39D67A8C">
      <w:pPr>
        <w:pStyle w:val="Normal"/>
        <w:ind w:left="2160"/>
        <w:rPr>
          <w:highlight w:val="yellow"/>
        </w:rPr>
      </w:pPr>
      <w:r w:rsidR="637E725A">
        <w:rPr/>
        <w:t xml:space="preserve">      </w:t>
      </w:r>
      <w:r w:rsidRPr="7972EC54" w:rsidR="637E725A">
        <w:rPr>
          <w:highlight w:val="yellow"/>
        </w:rPr>
        <w:t>))}</w:t>
      </w:r>
    </w:p>
    <w:p w:rsidR="637E725A" w:rsidP="7972EC54" w:rsidRDefault="637E725A" w14:paraId="3DD66DC2" w14:textId="38C202A0">
      <w:pPr>
        <w:pStyle w:val="Normal"/>
        <w:ind w:left="2160"/>
        <w:rPr>
          <w:highlight w:val="yellow"/>
        </w:rPr>
      </w:pPr>
      <w:r w:rsidR="637E725A">
        <w:rPr/>
        <w:t xml:space="preserve">    </w:t>
      </w:r>
      <w:r w:rsidRPr="7972EC54" w:rsidR="637E725A">
        <w:rPr>
          <w:highlight w:val="yellow"/>
        </w:rPr>
        <w:t>&lt;/div&gt;</w:t>
      </w:r>
    </w:p>
    <w:p w:rsidR="637E725A" w:rsidP="7972EC54" w:rsidRDefault="637E725A" w14:paraId="0F5A690B" w14:textId="10DF2752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);</w:t>
      </w:r>
    </w:p>
    <w:p w:rsidR="637E725A" w:rsidP="7972EC54" w:rsidRDefault="637E725A" w14:paraId="50C5C158" w14:textId="4102DC99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};</w:t>
      </w:r>
    </w:p>
    <w:p w:rsidR="637E725A" w:rsidP="7972EC54" w:rsidRDefault="637E725A" w14:paraId="4A10656F" w14:textId="44A34519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6A1AECF7" w14:textId="05A0263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export default </w:t>
      </w:r>
      <w:r w:rsidRPr="7972EC54" w:rsidR="637E725A">
        <w:rPr>
          <w:highlight w:val="yellow"/>
        </w:rPr>
        <w:t>ProductList</w:t>
      </w:r>
      <w:r w:rsidRPr="7972EC54" w:rsidR="637E725A">
        <w:rPr>
          <w:highlight w:val="yellow"/>
        </w:rPr>
        <w:t>;</w:t>
      </w:r>
    </w:p>
    <w:p w:rsidR="637E725A" w:rsidP="7972EC54" w:rsidRDefault="637E725A" w14:paraId="0290DAD9" w14:textId="31D0837A">
      <w:pPr>
        <w:pStyle w:val="ListParagraph"/>
        <w:numPr>
          <w:ilvl w:val="0"/>
          <w:numId w:val="61"/>
        </w:numPr>
        <w:rPr/>
      </w:pPr>
      <w:r w:rsidR="637E725A">
        <w:rPr/>
        <w:t>Add CSS for Form</w:t>
      </w:r>
    </w:p>
    <w:p w:rsidR="637E725A" w:rsidP="7972EC54" w:rsidRDefault="637E725A" w14:paraId="1FE96833" w14:textId="0E61A3F7">
      <w:pPr>
        <w:pStyle w:val="ListParagraph"/>
        <w:numPr>
          <w:ilvl w:val="1"/>
          <w:numId w:val="61"/>
        </w:numPr>
        <w:rPr/>
      </w:pPr>
      <w:r w:rsidR="637E725A">
        <w:rPr/>
        <w:t>Update your styles.css file to add some basic styling for the form:</w:t>
      </w:r>
    </w:p>
    <w:p w:rsidR="637E725A" w:rsidP="7972EC54" w:rsidRDefault="637E725A" w14:paraId="1E9A4167" w14:textId="676B2E06">
      <w:pPr>
        <w:pStyle w:val="Normal"/>
      </w:pPr>
      <w:r w:rsidR="637E725A">
        <w:rPr/>
        <w:t xml:space="preserve"> </w:t>
      </w:r>
    </w:p>
    <w:p w:rsidR="637E725A" w:rsidP="7972EC54" w:rsidRDefault="637E725A" w14:paraId="33113540" w14:textId="15F02AE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/* </w:t>
      </w:r>
      <w:r w:rsidRPr="7972EC54" w:rsidR="637E725A">
        <w:rPr>
          <w:highlight w:val="yellow"/>
        </w:rPr>
        <w:t>src</w:t>
      </w:r>
      <w:r w:rsidRPr="7972EC54" w:rsidR="637E725A">
        <w:rPr>
          <w:highlight w:val="yellow"/>
        </w:rPr>
        <w:t>/styles.css */</w:t>
      </w:r>
    </w:p>
    <w:p w:rsidR="637E725A" w:rsidP="7972EC54" w:rsidRDefault="637E725A" w14:paraId="37762D5C" w14:textId="42E6EB6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.container {</w:t>
      </w:r>
    </w:p>
    <w:p w:rsidR="637E725A" w:rsidP="7972EC54" w:rsidRDefault="637E725A" w14:paraId="6C4AF2E3" w14:textId="7CE15D87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max-width: 800px;</w:t>
      </w:r>
    </w:p>
    <w:p w:rsidR="637E725A" w:rsidP="7972EC54" w:rsidRDefault="637E725A" w14:paraId="2C806FF9" w14:textId="3C58949B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margin: 0 auto;</w:t>
      </w:r>
    </w:p>
    <w:p w:rsidR="637E725A" w:rsidP="7972EC54" w:rsidRDefault="637E725A" w14:paraId="14B497E5" w14:textId="683A4E32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padding: 20px;</w:t>
      </w:r>
    </w:p>
    <w:p w:rsidR="637E725A" w:rsidP="7972EC54" w:rsidRDefault="637E725A" w14:paraId="613B1BE6" w14:textId="0DD41143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3D4F8207" w14:textId="39866C24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33F3C9A9" w14:textId="60A4999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h1 {</w:t>
      </w:r>
    </w:p>
    <w:p w:rsidR="637E725A" w:rsidP="7972EC54" w:rsidRDefault="637E725A" w14:paraId="60612C47" w14:textId="1A881EF4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text-</w:t>
      </w:r>
      <w:r w:rsidRPr="7972EC54" w:rsidR="637E725A">
        <w:rPr>
          <w:highlight w:val="yellow"/>
        </w:rPr>
        <w:t>align:</w:t>
      </w:r>
      <w:r w:rsidRPr="7972EC54" w:rsidR="637E725A">
        <w:rPr>
          <w:highlight w:val="yellow"/>
        </w:rPr>
        <w:t xml:space="preserve"> </w:t>
      </w:r>
      <w:r w:rsidRPr="7972EC54" w:rsidR="637E725A">
        <w:rPr>
          <w:highlight w:val="yellow"/>
        </w:rPr>
        <w:t>center</w:t>
      </w:r>
      <w:r w:rsidRPr="7972EC54" w:rsidR="637E725A">
        <w:rPr>
          <w:highlight w:val="yellow"/>
        </w:rPr>
        <w:t>;</w:t>
      </w:r>
    </w:p>
    <w:p w:rsidR="637E725A" w:rsidP="7972EC54" w:rsidRDefault="637E725A" w14:paraId="1E93A56E" w14:textId="4E69E95A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margin-bottom: 20px;</w:t>
      </w:r>
    </w:p>
    <w:p w:rsidR="637E725A" w:rsidP="7972EC54" w:rsidRDefault="637E725A" w14:paraId="5F0F4A81" w14:textId="6DC5451E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3933721E" w14:textId="7E30474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3F4FA0CD" w14:textId="3B925165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.product</w:t>
      </w:r>
      <w:r w:rsidRPr="7972EC54" w:rsidR="637E725A">
        <w:rPr>
          <w:highlight w:val="yellow"/>
        </w:rPr>
        <w:t xml:space="preserve"> {</w:t>
      </w:r>
    </w:p>
    <w:p w:rsidR="637E725A" w:rsidP="7972EC54" w:rsidRDefault="637E725A" w14:paraId="3D519C8B" w14:textId="2584BE29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border: 1px solid #ccc;</w:t>
      </w:r>
    </w:p>
    <w:p w:rsidR="637E725A" w:rsidP="7972EC54" w:rsidRDefault="637E725A" w14:paraId="62F0D7BE" w14:textId="3FDD58BA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padding: 15px;</w:t>
      </w:r>
    </w:p>
    <w:p w:rsidR="637E725A" w:rsidP="7972EC54" w:rsidRDefault="637E725A" w14:paraId="717A7837" w14:textId="3582FBFB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margin-bottom: 20px;</w:t>
      </w:r>
    </w:p>
    <w:p w:rsidR="637E725A" w:rsidP="7972EC54" w:rsidRDefault="637E725A" w14:paraId="5912478F" w14:textId="42583785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border-radius: 5px;</w:t>
      </w:r>
    </w:p>
    <w:p w:rsidR="637E725A" w:rsidP="7972EC54" w:rsidRDefault="637E725A" w14:paraId="79BD706E" w14:textId="49B9479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15AF9FBE" w14:textId="1E74F30B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10698318" w14:textId="54EE255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.product</w:t>
      </w:r>
      <w:r w:rsidRPr="7972EC54" w:rsidR="637E725A">
        <w:rPr>
          <w:highlight w:val="yellow"/>
        </w:rPr>
        <w:t xml:space="preserve"> h2 {</w:t>
      </w:r>
    </w:p>
    <w:p w:rsidR="637E725A" w:rsidP="7972EC54" w:rsidRDefault="637E725A" w14:paraId="5C1FE4BB" w14:textId="72ECA70A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margin-top: 0;</w:t>
      </w:r>
    </w:p>
    <w:p w:rsidR="637E725A" w:rsidP="7972EC54" w:rsidRDefault="637E725A" w14:paraId="33065A1C" w14:textId="041A3DFF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00F8643C" w14:textId="265D8F56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1AC35215" w14:textId="05C52B45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.product</w:t>
      </w:r>
      <w:r w:rsidRPr="7972EC54" w:rsidR="637E725A">
        <w:rPr>
          <w:highlight w:val="yellow"/>
        </w:rPr>
        <w:t xml:space="preserve"> .price</w:t>
      </w:r>
      <w:r w:rsidRPr="7972EC54" w:rsidR="637E725A">
        <w:rPr>
          <w:highlight w:val="yellow"/>
        </w:rPr>
        <w:t xml:space="preserve"> {</w:t>
      </w:r>
    </w:p>
    <w:p w:rsidR="637E725A" w:rsidP="7972EC54" w:rsidRDefault="637E725A" w14:paraId="4CCB3DB8" w14:textId="6FA1BB5A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font-weight: bold;</w:t>
      </w:r>
    </w:p>
    <w:p w:rsidR="637E725A" w:rsidP="7972EC54" w:rsidRDefault="637E725A" w14:paraId="07F48236" w14:textId="5AA04A55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color</w:t>
      </w:r>
      <w:r w:rsidRPr="7972EC54" w:rsidR="637E725A">
        <w:rPr>
          <w:highlight w:val="yellow"/>
        </w:rPr>
        <w:t>: green;</w:t>
      </w:r>
    </w:p>
    <w:p w:rsidR="637E725A" w:rsidP="7972EC54" w:rsidRDefault="637E725A" w14:paraId="00C90EB3" w14:textId="0E4F2A78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451AA0C5" w14:textId="4C4D8F6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766D7E08" w14:textId="2674B8E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form {</w:t>
      </w:r>
    </w:p>
    <w:p w:rsidR="637E725A" w:rsidP="7972EC54" w:rsidRDefault="637E725A" w14:paraId="702891B6" w14:textId="22F479F3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display: flex;</w:t>
      </w:r>
    </w:p>
    <w:p w:rsidR="637E725A" w:rsidP="7972EC54" w:rsidRDefault="637E725A" w14:paraId="71AEC43D" w14:textId="2E01CFFA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flex-direction: column;</w:t>
      </w:r>
    </w:p>
    <w:p w:rsidR="637E725A" w:rsidP="7972EC54" w:rsidRDefault="637E725A" w14:paraId="6B8BB809" w14:textId="6992DD2B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73944956" w14:textId="07D5C40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6FBC9A10" w14:textId="52724087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form &gt; div {</w:t>
      </w:r>
    </w:p>
    <w:p w:rsidR="637E725A" w:rsidP="7972EC54" w:rsidRDefault="637E725A" w14:paraId="4B4C92AE" w14:textId="57E88DC7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margin-bottom: 10px;</w:t>
      </w:r>
    </w:p>
    <w:p w:rsidR="637E725A" w:rsidP="7972EC54" w:rsidRDefault="637E725A" w14:paraId="68F053E0" w14:textId="2E33654D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07DBEAC9" w14:textId="4D01598B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5BB4C6F9" w14:textId="690E1D4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label {</w:t>
      </w:r>
    </w:p>
    <w:p w:rsidR="637E725A" w:rsidP="7972EC54" w:rsidRDefault="637E725A" w14:paraId="4A11F82E" w14:textId="25E51424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font-weight: bold;</w:t>
      </w:r>
    </w:p>
    <w:p w:rsidR="637E725A" w:rsidP="7972EC54" w:rsidRDefault="637E725A" w14:paraId="4C5EC032" w14:textId="70C54E74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40F3E474" w14:textId="2B938F7A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1F783659" w14:textId="6557FBBC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input {</w:t>
      </w:r>
    </w:p>
    <w:p w:rsidR="637E725A" w:rsidP="7972EC54" w:rsidRDefault="637E725A" w14:paraId="71508872" w14:textId="1883E153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padding: 5px;</w:t>
      </w:r>
    </w:p>
    <w:p w:rsidR="637E725A" w:rsidP="7972EC54" w:rsidRDefault="637E725A" w14:paraId="30052C19" w14:textId="346375BF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font-size: 16px;</w:t>
      </w:r>
    </w:p>
    <w:p w:rsidR="637E725A" w:rsidP="7972EC54" w:rsidRDefault="637E725A" w14:paraId="4E9CFE79" w14:textId="2578D0AA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39F52A44" w14:textId="62B3E6D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 xml:space="preserve"> </w:t>
      </w:r>
    </w:p>
    <w:p w:rsidR="637E725A" w:rsidP="7972EC54" w:rsidRDefault="637E725A" w14:paraId="5EAD82F6" w14:textId="140FD832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button {</w:t>
      </w:r>
    </w:p>
    <w:p w:rsidR="637E725A" w:rsidP="7972EC54" w:rsidRDefault="637E725A" w14:paraId="0D8C77FC" w14:textId="3CA0061B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padding: 10px;</w:t>
      </w:r>
    </w:p>
    <w:p w:rsidR="637E725A" w:rsidP="7972EC54" w:rsidRDefault="637E725A" w14:paraId="29E81235" w14:textId="605C39EB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font-size: 16px;</w:t>
      </w:r>
    </w:p>
    <w:p w:rsidR="637E725A" w:rsidP="7972EC54" w:rsidRDefault="637E725A" w14:paraId="6883D39A" w14:textId="06B3ADE3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background-</w:t>
      </w:r>
      <w:r w:rsidRPr="7972EC54" w:rsidR="637E725A">
        <w:rPr>
          <w:highlight w:val="yellow"/>
        </w:rPr>
        <w:t>color</w:t>
      </w:r>
      <w:r w:rsidRPr="7972EC54" w:rsidR="637E725A">
        <w:rPr>
          <w:highlight w:val="yellow"/>
        </w:rPr>
        <w:t>: green;</w:t>
      </w:r>
    </w:p>
    <w:p w:rsidR="637E725A" w:rsidP="7972EC54" w:rsidRDefault="637E725A" w14:paraId="6F41135A" w14:textId="7A399069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color</w:t>
      </w:r>
      <w:r w:rsidRPr="7972EC54" w:rsidR="637E725A">
        <w:rPr>
          <w:highlight w:val="yellow"/>
        </w:rPr>
        <w:t>: white;</w:t>
      </w:r>
    </w:p>
    <w:p w:rsidR="637E725A" w:rsidP="7972EC54" w:rsidRDefault="637E725A" w14:paraId="6ADE083F" w14:textId="2C4E7800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border: none;</w:t>
      </w:r>
    </w:p>
    <w:p w:rsidR="637E725A" w:rsidP="7972EC54" w:rsidRDefault="637E725A" w14:paraId="6E581F64" w14:textId="2EE65CD0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border-radius: 5px;</w:t>
      </w:r>
    </w:p>
    <w:p w:rsidR="637E725A" w:rsidP="7972EC54" w:rsidRDefault="637E725A" w14:paraId="7C555AE6" w14:textId="50899F42">
      <w:pPr>
        <w:pStyle w:val="Normal"/>
        <w:ind w:left="2160"/>
        <w:rPr>
          <w:highlight w:val="yellow"/>
        </w:rPr>
      </w:pPr>
      <w:r w:rsidR="637E725A">
        <w:rPr/>
        <w:t xml:space="preserve">  </w:t>
      </w:r>
      <w:r w:rsidRPr="7972EC54" w:rsidR="637E725A">
        <w:rPr>
          <w:highlight w:val="yellow"/>
        </w:rPr>
        <w:t>cursor: pointer;</w:t>
      </w:r>
    </w:p>
    <w:p w:rsidR="637E725A" w:rsidP="7972EC54" w:rsidRDefault="637E725A" w14:paraId="37BD15F3" w14:textId="2E11315F">
      <w:pPr>
        <w:pStyle w:val="Normal"/>
        <w:ind w:left="2160"/>
        <w:rPr>
          <w:highlight w:val="yellow"/>
        </w:rPr>
      </w:pPr>
      <w:r w:rsidRPr="7972EC54" w:rsidR="637E725A">
        <w:rPr>
          <w:highlight w:val="yellow"/>
        </w:rPr>
        <w:t>}</w:t>
      </w:r>
    </w:p>
    <w:p w:rsidR="637E725A" w:rsidP="7972EC54" w:rsidRDefault="637E725A" w14:paraId="0D3C7725" w14:textId="5F3DF07D">
      <w:pPr>
        <w:pStyle w:val="ListParagraph"/>
        <w:numPr>
          <w:ilvl w:val="0"/>
          <w:numId w:val="61"/>
        </w:numPr>
        <w:rPr/>
      </w:pPr>
      <w:r w:rsidR="637E725A">
        <w:rPr/>
        <w:t>Run the Application</w:t>
      </w:r>
    </w:p>
    <w:p w:rsidR="637E725A" w:rsidP="7972EC54" w:rsidRDefault="637E725A" w14:paraId="5A1067F6" w14:textId="6C90B2C6">
      <w:pPr>
        <w:pStyle w:val="ListParagraph"/>
        <w:numPr>
          <w:ilvl w:val="1"/>
          <w:numId w:val="61"/>
        </w:numPr>
        <w:rPr/>
      </w:pPr>
      <w:r w:rsidR="637E725A">
        <w:rPr/>
        <w:t>Start the development server to see the updated application:</w:t>
      </w:r>
    </w:p>
    <w:p w:rsidR="637E725A" w:rsidP="7972EC54" w:rsidRDefault="637E725A" w14:paraId="4C1DD09F" w14:textId="0DFA0DB0">
      <w:pPr>
        <w:pStyle w:val="Normal"/>
        <w:rPr>
          <w:highlight w:val="yellow"/>
        </w:rPr>
      </w:pPr>
      <w:r w:rsidR="637E725A">
        <w:rPr/>
        <w:t xml:space="preserve"> </w:t>
      </w:r>
      <w:r>
        <w:tab/>
      </w:r>
      <w:r>
        <w:tab/>
      </w:r>
      <w:r w:rsidRPr="7972EC54" w:rsidR="637E725A">
        <w:rPr>
          <w:highlight w:val="yellow"/>
        </w:rPr>
        <w:t>npm</w:t>
      </w:r>
      <w:r w:rsidRPr="7972EC54" w:rsidR="637E725A">
        <w:rPr>
          <w:highlight w:val="yellow"/>
        </w:rPr>
        <w:t xml:space="preserve"> run dev</w:t>
      </w:r>
    </w:p>
    <w:p w:rsidR="007F3DA2" w:rsidP="007F3DA2" w:rsidRDefault="007F3DA2" w14:paraId="3610EDC1" w14:textId="77777777">
      <w:pPr>
        <w:rPr>
          <w:rFonts w:asciiTheme="minorHAnsi" w:hAnsiTheme="minorHAnsi" w:cstheme="minorHAnsi"/>
          <w:b/>
          <w:bCs/>
        </w:rPr>
      </w:pPr>
    </w:p>
    <w:sectPr w:rsidR="007F3DA2" w:rsidSect="00C9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720" w:right="720" w:bottom="720" w:left="720" w:header="567" w:footer="510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DF" w:rsidP="00EE3A11" w:rsidRDefault="00A366DF" w14:paraId="5F7F8947" w14:textId="77777777">
      <w:r>
        <w:separator/>
      </w:r>
    </w:p>
    <w:p w:rsidR="00A366DF" w:rsidP="00EE3A11" w:rsidRDefault="00A366DF" w14:paraId="3AC25630" w14:textId="77777777"/>
  </w:endnote>
  <w:endnote w:type="continuationSeparator" w:id="0">
    <w:p w:rsidR="00A366DF" w:rsidP="00EE3A11" w:rsidRDefault="00A366DF" w14:paraId="32346D89" w14:textId="77777777">
      <w:r>
        <w:continuationSeparator/>
      </w:r>
    </w:p>
    <w:p w:rsidR="00A366DF" w:rsidP="00EE3A11" w:rsidRDefault="00A366DF" w14:paraId="205ADDB0" w14:textId="77777777"/>
  </w:endnote>
  <w:endnote w:type="continuationNotice" w:id="1">
    <w:p w:rsidR="00A366DF" w:rsidRDefault="00A366DF" w14:paraId="2880D3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rolev Medium">
    <w:panose1 w:val="02000606000000020004"/>
    <w:charset w:val="00"/>
    <w:family w:val="modern"/>
    <w:notTrueType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4820C4" w:rsidR="00CC4677" w:rsidP="0002323C" w:rsidRDefault="00CC4677" w14:paraId="793A975C" w14:textId="77777777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15BD8C4" wp14:editId="6B97D42E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853F7" w:rsidR="00CC4677" w:rsidP="00EE3A11" w:rsidRDefault="00CC4677" w14:paraId="7FE8920A" w14:textId="7777777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3D29E1">
                            <w:rPr>
                              <w:noProof/>
                            </w:rPr>
                            <w:t>2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Pr="0091230B" w:rsidR="00CC4677" w:rsidP="00EE3A11" w:rsidRDefault="00CC4677" w14:paraId="183773E2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538951">
            <v:shapetype id="_x0000_t202" coordsize="21600,21600" o:spt="202" path="m,l,21600r21600,l21600,xe" w14:anchorId="715BD8C4">
              <v:stroke joinstyle="miter"/>
              <v:path gradientshapeok="t" o:connecttype="rect"/>
            </v:shapetype>
            <v:shape id="Text Box 2" style="position:absolute;left:0;text-align:left;margin-left:-4pt;margin-top:7.55pt;width:52.2pt;height: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>
              <v:textbox>
                <w:txbxContent>
                  <w:p w:rsidRPr="007853F7" w:rsidR="00CC4677" w:rsidP="00EE3A11" w:rsidRDefault="00CC4677" w14:paraId="09029C44" w14:textId="77777777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3D29E1">
                      <w:rPr>
                        <w:noProof/>
                      </w:rPr>
                      <w:t>2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:rsidRPr="0091230B" w:rsidR="00CC4677" w:rsidP="00EE3A11" w:rsidRDefault="00CC4677" w14:paraId="672A6659" w14:textId="77777777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3AB3E804" wp14:editId="22D8AC4F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E9F58">
            <v:shapetype id="_x0000_t32" coordsize="21600,21600" o:oned="t" filled="f" o:spt="32" path="m,l21600,21600e" w14:anchorId="7A0D5A2C">
              <v:path fillok="f" arrowok="t" o:connecttype="none"/>
              <o:lock v:ext="edit" shapetype="t"/>
            </v:shapetype>
            <v:shape id="AutoShape 1" style="position:absolute;margin-left:48.2pt;margin-top:.8pt;width:0;height:24.75pt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 [2092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58240" behindDoc="0" locked="0" layoutInCell="1" allowOverlap="1" wp14:anchorId="6D5717C8" wp14:editId="41383FA1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EDD397" wp14:editId="2FDB0200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7E8EE0">
            <v:shape id="AutoShape 3" style="position:absolute;margin-left:3.2pt;margin-top:-4pt;width:477.75pt;height: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A6evcx3QAA&#10;AAcBAAAPAAAAAAAAAAAAAAAAACwEAABkcnMvZG93bnJldi54bWxQSwUGAAAAAAQABADzAAAANgUA&#10;AAAA&#10;" w14:anchorId="4D34ACF7"/>
          </w:pict>
        </mc:Fallback>
      </mc:AlternateContent>
    </w:r>
  </w:p>
  <w:p w:rsidR="00CC4677" w:rsidP="0002323C" w:rsidRDefault="00CC4677" w14:paraId="57CD9902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CC4677" w:rsidP="00EE3A11" w:rsidRDefault="00CC4677" w14:paraId="0573D3D9" w14:textId="77777777"/>
  <w:p w:rsidR="00BA0812" w:rsidP="00EE3A11" w:rsidRDefault="00BA0812" w14:paraId="4792D17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5917"/>
      <w:docPartObj>
        <w:docPartGallery w:val="Page Numbers (Bottom of Page)"/>
        <w:docPartUnique/>
      </w:docPartObj>
    </w:sdtPr>
    <w:sdtContent>
      <w:p w:rsidRPr="00D03BD8" w:rsidR="00466027" w:rsidP="00D03BD8" w:rsidRDefault="00E16395" w14:paraId="0D5B412B" w14:textId="045053BF">
        <w:pPr>
          <w:pStyle w:val="Footer"/>
          <w:rPr>
            <w:sz w:val="15"/>
            <w:szCs w:val="15"/>
          </w:rPr>
        </w:pPr>
        <w:r w:rsidRPr="00E16395">
          <w:rPr>
            <w:sz w:val="15"/>
            <w:szCs w:val="15"/>
          </w:rPr>
          <w:t xml:space="preserve">IAT – </w:t>
        </w:r>
        <w:r w:rsidR="00D03BD8">
          <w:rPr>
            <w:sz w:val="15"/>
            <w:szCs w:val="15"/>
          </w:rPr>
          <w:t>Content Writing Template</w:t>
        </w:r>
        <w:r w:rsidRPr="00E16395">
          <w:rPr>
            <w:sz w:val="15"/>
            <w:szCs w:val="15"/>
          </w:rPr>
          <w:t xml:space="preserve"> 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>Version 1.0 | Date: 1</w:t>
        </w:r>
        <w:r w:rsidR="0053024C">
          <w:rPr>
            <w:sz w:val="15"/>
            <w:szCs w:val="15"/>
          </w:rPr>
          <w:t>4</w:t>
        </w:r>
        <w:r w:rsidRPr="00E16395">
          <w:rPr>
            <w:sz w:val="15"/>
            <w:szCs w:val="15"/>
          </w:rPr>
          <w:t>/12/2022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 xml:space="preserve">Page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PAGE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1</w:t>
        </w:r>
        <w:r w:rsidRPr="00E16395">
          <w:rPr>
            <w:sz w:val="15"/>
            <w:szCs w:val="15"/>
          </w:rPr>
          <w:fldChar w:fldCharType="end"/>
        </w:r>
        <w:r w:rsidRPr="00E16395">
          <w:rPr>
            <w:sz w:val="15"/>
            <w:szCs w:val="15"/>
          </w:rPr>
          <w:t xml:space="preserve"> of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NUMPAGES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2</w:t>
        </w:r>
        <w:r w:rsidRPr="00E16395">
          <w:rPr>
            <w:sz w:val="15"/>
            <w:szCs w:val="1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AA3155" w:rsidP="00B438A4" w:rsidRDefault="00AA3155" w14:paraId="7CC9AF6A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3D29E1">
      <w:rPr>
        <w:noProof/>
      </w:rPr>
      <w:t>2</w:t>
    </w:r>
    <w:r w:rsidR="00B46014">
      <w:rPr>
        <w:noProof/>
      </w:rPr>
      <w:fldChar w:fldCharType="end"/>
    </w:r>
  </w:p>
  <w:p w:rsidRPr="008948B1" w:rsidR="00AA3155" w:rsidP="00B438A4" w:rsidRDefault="00AA3155" w14:paraId="605B714A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w:history="1" r:id="rId1">
      <w:r w:rsidRPr="008D467A">
        <w:t>http://sitwww.tafensw.edu.au</w:t>
      </w:r>
    </w:hyperlink>
    <w:r w:rsidRPr="008D467A">
      <w:t xml:space="preserve"> to ensure this is the latest version.</w:t>
    </w:r>
  </w:p>
  <w:p w:rsidRPr="00AA3155" w:rsidR="00CC4677" w:rsidP="00EE3A11" w:rsidRDefault="00CC4677" w14:paraId="2F16006C" w14:textId="77777777">
    <w:pPr>
      <w:pStyle w:val="Footer"/>
    </w:pPr>
  </w:p>
  <w:p w:rsidR="00BA0812" w:rsidP="00EE3A11" w:rsidRDefault="00BA0812" w14:paraId="7A1AEF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DF" w:rsidP="00EE3A11" w:rsidRDefault="00A366DF" w14:paraId="4E621518" w14:textId="77777777">
      <w:r>
        <w:separator/>
      </w:r>
    </w:p>
    <w:p w:rsidR="00A366DF" w:rsidP="00EE3A11" w:rsidRDefault="00A366DF" w14:paraId="23D01C54" w14:textId="77777777"/>
  </w:footnote>
  <w:footnote w:type="continuationSeparator" w:id="0">
    <w:p w:rsidR="00A366DF" w:rsidP="00EE3A11" w:rsidRDefault="00A366DF" w14:paraId="5B83E05B" w14:textId="77777777">
      <w:r>
        <w:continuationSeparator/>
      </w:r>
    </w:p>
    <w:p w:rsidR="00A366DF" w:rsidP="00EE3A11" w:rsidRDefault="00A366DF" w14:paraId="6D42FD1E" w14:textId="77777777"/>
  </w:footnote>
  <w:footnote w:type="continuationNotice" w:id="1">
    <w:p w:rsidR="00A366DF" w:rsidRDefault="00A366DF" w14:paraId="07BC20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4677" w:rsidP="00EE3A11" w:rsidRDefault="00CC4677" w14:paraId="6CC266F7" w14:textId="77777777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49F0AF6" wp14:editId="247467A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D2F04">
            <v:shapetype id="_x0000_t32" coordsize="21600,21600" o:oned="t" filled="f" o:spt="32" path="m,l21600,21600e" w14:anchorId="02118978">
              <v:path fillok="f" arrowok="t" o:connecttype="none"/>
              <o:lock v:ext="edit" shapetype="t"/>
            </v:shapetype>
            <v:shape id="AutoShape 9" style="position:absolute;margin-left:-1.3pt;margin-top:14.2pt;width:477.75pt;height: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C+NtxC3QAA&#10;AAgBAAAPAAAAAAAAAAAAAAAAACwEAABkcnMvZG93bnJldi54bWxQSwUGAAAAAAQABADzAAAANgUA&#10;AAAA&#10;"/>
          </w:pict>
        </mc:Fallback>
      </mc:AlternateContent>
    </w:r>
  </w:p>
  <w:p w:rsidR="00BA0812" w:rsidP="00EE3A11" w:rsidRDefault="00BA0812" w14:paraId="78F4F35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1E53" w:rsidR="009E7F61" w:rsidP="009E7F61" w:rsidRDefault="009E7F61" w14:paraId="477323AF" w14:textId="41352E04">
    <w:pPr>
      <w:pBdr>
        <w:bottom w:val="single" w:color="948A54" w:themeColor="background2" w:themeShade="80" w:sz="8" w:space="1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8CB" w:rsidP="00EE3A11" w:rsidRDefault="004238CB" w14:paraId="01213B53" w14:textId="77777777">
    <w:pPr>
      <w:pStyle w:val="Header"/>
    </w:pPr>
  </w:p>
  <w:p w:rsidR="00BA0812" w:rsidP="00EE3A11" w:rsidRDefault="00BA0812" w14:paraId="72ED9446" w14:textId="77777777"/>
</w:hdr>
</file>

<file path=word/intelligence2.xml><?xml version="1.0" encoding="utf-8"?>
<int2:intelligence xmlns:int2="http://schemas.microsoft.com/office/intelligence/2020/intelligence">
  <int2:observations>
    <int2:textHash int2:hashCode="ZgBR0VrGTOxwTP" int2:id="wKqNIbcF">
      <int2:state int2:type="AugLoop_Text_Critique" int2:value="Rejected"/>
    </int2:textHash>
    <int2:textHash int2:hashCode="k/i7DrLGWbhWlE" int2:id="3jIPrGaS">
      <int2:state int2:type="AugLoop_Text_Critique" int2:value="Rejected"/>
    </int2:textHash>
    <int2:textHash int2:hashCode="/IZWM0yXwYAiro" int2:id="bqoxWykm">
      <int2:state int2:type="AugLoop_Text_Critique" int2:value="Rejected"/>
    </int2:textHash>
    <int2:textHash int2:hashCode="o1bYSKNeTI0fHa" int2:id="gxiCwIZ5">
      <int2:state int2:type="AugLoop_Text_Critique" int2:value="Rejected"/>
    </int2:textHash>
    <int2:textHash int2:hashCode="dojgdQS5jEan6a" int2:id="2noBGgHj">
      <int2:state int2:type="AugLoop_Text_Critique" int2:value="Rejected"/>
    </int2:textHash>
    <int2:textHash int2:hashCode="PrZXhhRey3Hp3L" int2:id="dF2Ezf62">
      <int2:state int2:type="AugLoop_Text_Critique" int2:value="Rejected"/>
    </int2:textHash>
    <int2:textHash int2:hashCode="RidmscI2IOki9U" int2:id="M0UXENg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9">
    <w:nsid w:val="123d3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3ad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63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3e9c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3e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13a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b7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fab9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730d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f86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18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914c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1db7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47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508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6c7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ac3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d584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9ba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9c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338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8d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60e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b3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5b85a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6800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86A7665"/>
    <w:multiLevelType w:val="hybridMultilevel"/>
    <w:tmpl w:val="8B28F2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09D"/>
    <w:multiLevelType w:val="hybridMultilevel"/>
    <w:tmpl w:val="C7D6E560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11B81"/>
    <w:multiLevelType w:val="multilevel"/>
    <w:tmpl w:val="BAE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163883"/>
    <w:multiLevelType w:val="hybridMultilevel"/>
    <w:tmpl w:val="ACD4D5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E2F74"/>
    <w:multiLevelType w:val="multilevel"/>
    <w:tmpl w:val="47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96D71AD"/>
    <w:multiLevelType w:val="multilevel"/>
    <w:tmpl w:val="A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1D38C5"/>
    <w:multiLevelType w:val="multilevel"/>
    <w:tmpl w:val="4D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2F504DBB"/>
    <w:multiLevelType w:val="multilevel"/>
    <w:tmpl w:val="766694A0"/>
    <w:lvl w:ilvl="0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037C4"/>
    <w:multiLevelType w:val="multilevel"/>
    <w:tmpl w:val="0C9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85A0A"/>
    <w:multiLevelType w:val="multilevel"/>
    <w:tmpl w:val="044ADB38"/>
    <w:lvl w:ilvl="0">
      <w:start w:val="1"/>
      <w:numFmt w:val="bullet"/>
      <w:pStyle w:val="ListBullet"/>
      <w:lvlText w:val=""/>
      <w:lvlJc w:val="left"/>
      <w:pPr>
        <w:ind w:left="720" w:hanging="363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3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1588" w:hanging="14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3ED71004"/>
    <w:multiLevelType w:val="hybridMultilevel"/>
    <w:tmpl w:val="545A86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11C9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D0D85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8304F"/>
    <w:multiLevelType w:val="hybridMultilevel"/>
    <w:tmpl w:val="B8542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CDD"/>
    <w:multiLevelType w:val="multilevel"/>
    <w:tmpl w:val="6FB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D0754E"/>
    <w:multiLevelType w:val="hybridMultilevel"/>
    <w:tmpl w:val="6D167978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46DCF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402EE"/>
    <w:multiLevelType w:val="hybridMultilevel"/>
    <w:tmpl w:val="C37AA4B4"/>
    <w:lvl w:ilvl="0" w:tplc="8F72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917B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B50F0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3C07"/>
    <w:multiLevelType w:val="multilevel"/>
    <w:tmpl w:val="4F8AC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5A537343"/>
    <w:multiLevelType w:val="multilevel"/>
    <w:tmpl w:val="31D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BA503BE"/>
    <w:multiLevelType w:val="hybridMultilevel"/>
    <w:tmpl w:val="9384B8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52131"/>
    <w:multiLevelType w:val="multilevel"/>
    <w:tmpl w:val="840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E6DBE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1618E"/>
    <w:multiLevelType w:val="multilevel"/>
    <w:tmpl w:val="463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A0D6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97ED4"/>
    <w:multiLevelType w:val="hybridMultilevel"/>
    <w:tmpl w:val="C90C82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928D8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30936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1" w16cid:durableId="539392418">
    <w:abstractNumId w:val="8"/>
  </w:num>
  <w:num w:numId="2" w16cid:durableId="973634635">
    <w:abstractNumId w:val="1"/>
  </w:num>
  <w:num w:numId="3" w16cid:durableId="429005076">
    <w:abstractNumId w:val="7"/>
  </w:num>
  <w:num w:numId="4" w16cid:durableId="1971082932">
    <w:abstractNumId w:val="10"/>
  </w:num>
  <w:num w:numId="5" w16cid:durableId="830218003">
    <w:abstractNumId w:val="20"/>
  </w:num>
  <w:num w:numId="6" w16cid:durableId="1734422182">
    <w:abstractNumId w:val="18"/>
  </w:num>
  <w:num w:numId="7" w16cid:durableId="1797288495">
    <w:abstractNumId w:val="30"/>
  </w:num>
  <w:num w:numId="8" w16cid:durableId="1527401571">
    <w:abstractNumId w:val="25"/>
  </w:num>
  <w:num w:numId="9" w16cid:durableId="1980572875">
    <w:abstractNumId w:val="3"/>
  </w:num>
  <w:num w:numId="10" w16cid:durableId="1556577743">
    <w:abstractNumId w:val="12"/>
  </w:num>
  <w:num w:numId="11" w16cid:durableId="887377601">
    <w:abstractNumId w:val="9"/>
  </w:num>
  <w:num w:numId="12" w16cid:durableId="1945263880">
    <w:abstractNumId w:val="17"/>
  </w:num>
  <w:num w:numId="13" w16cid:durableId="1265070380">
    <w:abstractNumId w:val="24"/>
  </w:num>
  <w:num w:numId="14" w16cid:durableId="1235705556">
    <w:abstractNumId w:val="23"/>
  </w:num>
  <w:num w:numId="15" w16cid:durableId="1046373954">
    <w:abstractNumId w:val="11"/>
  </w:num>
  <w:num w:numId="16" w16cid:durableId="55443772">
    <w:abstractNumId w:val="2"/>
  </w:num>
  <w:num w:numId="17" w16cid:durableId="920026476">
    <w:abstractNumId w:val="4"/>
  </w:num>
  <w:num w:numId="18" w16cid:durableId="1829830936">
    <w:abstractNumId w:val="13"/>
  </w:num>
  <w:num w:numId="19" w16cid:durableId="2087065193">
    <w:abstractNumId w:val="0"/>
  </w:num>
  <w:num w:numId="20" w16cid:durableId="1172379355">
    <w:abstractNumId w:val="16"/>
  </w:num>
  <w:num w:numId="21" w16cid:durableId="694768424">
    <w:abstractNumId w:val="7"/>
  </w:num>
  <w:num w:numId="22" w16cid:durableId="2018924938">
    <w:abstractNumId w:val="6"/>
  </w:num>
  <w:num w:numId="23" w16cid:durableId="995111787">
    <w:abstractNumId w:val="26"/>
  </w:num>
  <w:num w:numId="24" w16cid:durableId="1022706351">
    <w:abstractNumId w:val="28"/>
  </w:num>
  <w:num w:numId="25" w16cid:durableId="1087965374">
    <w:abstractNumId w:val="29"/>
  </w:num>
  <w:num w:numId="26" w16cid:durableId="1364555033">
    <w:abstractNumId w:val="27"/>
  </w:num>
  <w:num w:numId="27" w16cid:durableId="1569346039">
    <w:abstractNumId w:val="22"/>
  </w:num>
  <w:num w:numId="28" w16cid:durableId="1286547620">
    <w:abstractNumId w:val="15"/>
  </w:num>
  <w:num w:numId="29" w16cid:durableId="874151835">
    <w:abstractNumId w:val="5"/>
  </w:num>
  <w:num w:numId="30" w16cid:durableId="1620993997">
    <w:abstractNumId w:val="21"/>
  </w:num>
  <w:num w:numId="31" w16cid:durableId="366611325">
    <w:abstractNumId w:val="31"/>
  </w:num>
  <w:num w:numId="32" w16cid:durableId="130829446">
    <w:abstractNumId w:val="32"/>
  </w:num>
  <w:num w:numId="33" w16cid:durableId="1841385601">
    <w:abstractNumId w:val="19"/>
  </w:num>
  <w:num w:numId="34" w16cid:durableId="1866554899">
    <w:abstractNumId w:val="14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hideSpellingErrors/>
  <w:hideGrammaticalError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LY0MjAztQRCcyUdpeDU4uLM/DyQArNaAHCGFZEsAAAA"/>
  </w:docVars>
  <w:rsids>
    <w:rsidRoot w:val="00E605FA"/>
    <w:rsid w:val="00001772"/>
    <w:rsid w:val="00003F7E"/>
    <w:rsid w:val="0001488B"/>
    <w:rsid w:val="0002323C"/>
    <w:rsid w:val="00024A06"/>
    <w:rsid w:val="00025A22"/>
    <w:rsid w:val="0002731B"/>
    <w:rsid w:val="000345D7"/>
    <w:rsid w:val="00035893"/>
    <w:rsid w:val="00040955"/>
    <w:rsid w:val="000533A7"/>
    <w:rsid w:val="000605B8"/>
    <w:rsid w:val="00060B2D"/>
    <w:rsid w:val="00060CC5"/>
    <w:rsid w:val="00061768"/>
    <w:rsid w:val="000621AC"/>
    <w:rsid w:val="00063680"/>
    <w:rsid w:val="000642BD"/>
    <w:rsid w:val="00064BF3"/>
    <w:rsid w:val="00074B39"/>
    <w:rsid w:val="00083062"/>
    <w:rsid w:val="00084567"/>
    <w:rsid w:val="00085C24"/>
    <w:rsid w:val="0009486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6A8"/>
    <w:rsid w:val="000D074B"/>
    <w:rsid w:val="000F1535"/>
    <w:rsid w:val="000F15A1"/>
    <w:rsid w:val="000F2CF5"/>
    <w:rsid w:val="001055D0"/>
    <w:rsid w:val="00114A24"/>
    <w:rsid w:val="00125ABE"/>
    <w:rsid w:val="001264EE"/>
    <w:rsid w:val="001301DF"/>
    <w:rsid w:val="0013572C"/>
    <w:rsid w:val="001411B0"/>
    <w:rsid w:val="0014231A"/>
    <w:rsid w:val="00143DEB"/>
    <w:rsid w:val="00145D44"/>
    <w:rsid w:val="0014752A"/>
    <w:rsid w:val="00152F10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9739F"/>
    <w:rsid w:val="001B0C35"/>
    <w:rsid w:val="001B3210"/>
    <w:rsid w:val="001C3671"/>
    <w:rsid w:val="001C6AD8"/>
    <w:rsid w:val="001D405E"/>
    <w:rsid w:val="001D653F"/>
    <w:rsid w:val="00200E96"/>
    <w:rsid w:val="00204B65"/>
    <w:rsid w:val="002067A7"/>
    <w:rsid w:val="00214286"/>
    <w:rsid w:val="002222C6"/>
    <w:rsid w:val="00223807"/>
    <w:rsid w:val="00225312"/>
    <w:rsid w:val="0023031D"/>
    <w:rsid w:val="002303B8"/>
    <w:rsid w:val="00230450"/>
    <w:rsid w:val="00230E2F"/>
    <w:rsid w:val="00243E8B"/>
    <w:rsid w:val="00247F4B"/>
    <w:rsid w:val="00254FC7"/>
    <w:rsid w:val="00263F16"/>
    <w:rsid w:val="002644DD"/>
    <w:rsid w:val="0026687F"/>
    <w:rsid w:val="00267475"/>
    <w:rsid w:val="00274EFE"/>
    <w:rsid w:val="00275385"/>
    <w:rsid w:val="0027689F"/>
    <w:rsid w:val="002770ED"/>
    <w:rsid w:val="00287388"/>
    <w:rsid w:val="00291A31"/>
    <w:rsid w:val="0029236B"/>
    <w:rsid w:val="00293D3F"/>
    <w:rsid w:val="0029595B"/>
    <w:rsid w:val="002A5D07"/>
    <w:rsid w:val="002A6286"/>
    <w:rsid w:val="002A6839"/>
    <w:rsid w:val="002C2109"/>
    <w:rsid w:val="002C3999"/>
    <w:rsid w:val="002C501C"/>
    <w:rsid w:val="002C7CD5"/>
    <w:rsid w:val="002D1CAF"/>
    <w:rsid w:val="002D2547"/>
    <w:rsid w:val="002E51D5"/>
    <w:rsid w:val="002F0479"/>
    <w:rsid w:val="002F4559"/>
    <w:rsid w:val="002F7F93"/>
    <w:rsid w:val="003077C4"/>
    <w:rsid w:val="003127E4"/>
    <w:rsid w:val="003224A8"/>
    <w:rsid w:val="00326D08"/>
    <w:rsid w:val="0033370D"/>
    <w:rsid w:val="00333854"/>
    <w:rsid w:val="00341237"/>
    <w:rsid w:val="003441EE"/>
    <w:rsid w:val="003635F5"/>
    <w:rsid w:val="00373DD7"/>
    <w:rsid w:val="003767C8"/>
    <w:rsid w:val="0038496B"/>
    <w:rsid w:val="00393D00"/>
    <w:rsid w:val="00395152"/>
    <w:rsid w:val="00395EFA"/>
    <w:rsid w:val="003B0E3F"/>
    <w:rsid w:val="003B63FF"/>
    <w:rsid w:val="003B75F3"/>
    <w:rsid w:val="003C0972"/>
    <w:rsid w:val="003C7843"/>
    <w:rsid w:val="003D29E1"/>
    <w:rsid w:val="003D3CA3"/>
    <w:rsid w:val="003D5701"/>
    <w:rsid w:val="003D5F0A"/>
    <w:rsid w:val="003E55C2"/>
    <w:rsid w:val="003E798C"/>
    <w:rsid w:val="003F736A"/>
    <w:rsid w:val="004062C7"/>
    <w:rsid w:val="00413C95"/>
    <w:rsid w:val="004238CB"/>
    <w:rsid w:val="00423D70"/>
    <w:rsid w:val="00425542"/>
    <w:rsid w:val="00447158"/>
    <w:rsid w:val="00452C97"/>
    <w:rsid w:val="00466027"/>
    <w:rsid w:val="00475FDD"/>
    <w:rsid w:val="00477518"/>
    <w:rsid w:val="00494A2B"/>
    <w:rsid w:val="00494D52"/>
    <w:rsid w:val="004A0054"/>
    <w:rsid w:val="004A077E"/>
    <w:rsid w:val="004A2599"/>
    <w:rsid w:val="004A4854"/>
    <w:rsid w:val="004B3640"/>
    <w:rsid w:val="004B649B"/>
    <w:rsid w:val="004B64B7"/>
    <w:rsid w:val="004C0DC5"/>
    <w:rsid w:val="004C0DE3"/>
    <w:rsid w:val="004C2052"/>
    <w:rsid w:val="004C30D1"/>
    <w:rsid w:val="004D11C9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2021D"/>
    <w:rsid w:val="00530092"/>
    <w:rsid w:val="0053024C"/>
    <w:rsid w:val="0053198F"/>
    <w:rsid w:val="005319C2"/>
    <w:rsid w:val="00556A1A"/>
    <w:rsid w:val="00563F2B"/>
    <w:rsid w:val="00565227"/>
    <w:rsid w:val="00565A11"/>
    <w:rsid w:val="005921AF"/>
    <w:rsid w:val="005948A0"/>
    <w:rsid w:val="0059669B"/>
    <w:rsid w:val="005975C2"/>
    <w:rsid w:val="005A22AC"/>
    <w:rsid w:val="005A2688"/>
    <w:rsid w:val="005A2FFA"/>
    <w:rsid w:val="005A33C4"/>
    <w:rsid w:val="005A6716"/>
    <w:rsid w:val="005B4246"/>
    <w:rsid w:val="005B51AF"/>
    <w:rsid w:val="005C5DA1"/>
    <w:rsid w:val="005D1215"/>
    <w:rsid w:val="005D268B"/>
    <w:rsid w:val="005D3BDD"/>
    <w:rsid w:val="005D43E9"/>
    <w:rsid w:val="005F0730"/>
    <w:rsid w:val="00601BDB"/>
    <w:rsid w:val="00601DBD"/>
    <w:rsid w:val="00604B87"/>
    <w:rsid w:val="0060546D"/>
    <w:rsid w:val="0061682F"/>
    <w:rsid w:val="00623781"/>
    <w:rsid w:val="006269FD"/>
    <w:rsid w:val="00645E36"/>
    <w:rsid w:val="00647B97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A0DC9"/>
    <w:rsid w:val="006A4C07"/>
    <w:rsid w:val="006B2675"/>
    <w:rsid w:val="006B36F7"/>
    <w:rsid w:val="006C32B7"/>
    <w:rsid w:val="006E25B8"/>
    <w:rsid w:val="006E3CA1"/>
    <w:rsid w:val="006E4C39"/>
    <w:rsid w:val="006E70F9"/>
    <w:rsid w:val="006F02DF"/>
    <w:rsid w:val="007011D1"/>
    <w:rsid w:val="00701358"/>
    <w:rsid w:val="00703BF8"/>
    <w:rsid w:val="00704070"/>
    <w:rsid w:val="007103F5"/>
    <w:rsid w:val="00710DFB"/>
    <w:rsid w:val="00713C9A"/>
    <w:rsid w:val="00722307"/>
    <w:rsid w:val="00730384"/>
    <w:rsid w:val="00730931"/>
    <w:rsid w:val="00735668"/>
    <w:rsid w:val="0075092D"/>
    <w:rsid w:val="00757252"/>
    <w:rsid w:val="007605FA"/>
    <w:rsid w:val="00761BD8"/>
    <w:rsid w:val="00765A60"/>
    <w:rsid w:val="007665B2"/>
    <w:rsid w:val="00767C20"/>
    <w:rsid w:val="00771AEF"/>
    <w:rsid w:val="0077599D"/>
    <w:rsid w:val="00776FEF"/>
    <w:rsid w:val="00786D53"/>
    <w:rsid w:val="00792BB9"/>
    <w:rsid w:val="007A650B"/>
    <w:rsid w:val="007A7615"/>
    <w:rsid w:val="007B10F4"/>
    <w:rsid w:val="007B420B"/>
    <w:rsid w:val="007B6EB2"/>
    <w:rsid w:val="007D40AA"/>
    <w:rsid w:val="007D5E2B"/>
    <w:rsid w:val="007E018E"/>
    <w:rsid w:val="007F3DA2"/>
    <w:rsid w:val="00804CEF"/>
    <w:rsid w:val="00813A95"/>
    <w:rsid w:val="0081496E"/>
    <w:rsid w:val="00825214"/>
    <w:rsid w:val="00827436"/>
    <w:rsid w:val="0082790D"/>
    <w:rsid w:val="00832401"/>
    <w:rsid w:val="008339E8"/>
    <w:rsid w:val="00833EF2"/>
    <w:rsid w:val="00840418"/>
    <w:rsid w:val="00841239"/>
    <w:rsid w:val="00844BBF"/>
    <w:rsid w:val="00851DEA"/>
    <w:rsid w:val="008527E0"/>
    <w:rsid w:val="00853B81"/>
    <w:rsid w:val="00863CEE"/>
    <w:rsid w:val="00864021"/>
    <w:rsid w:val="00867768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21C"/>
    <w:rsid w:val="008A7625"/>
    <w:rsid w:val="008A769F"/>
    <w:rsid w:val="008B1732"/>
    <w:rsid w:val="008D0C2C"/>
    <w:rsid w:val="008D3AAD"/>
    <w:rsid w:val="008E161B"/>
    <w:rsid w:val="008E1F29"/>
    <w:rsid w:val="008F1601"/>
    <w:rsid w:val="008F6145"/>
    <w:rsid w:val="00901984"/>
    <w:rsid w:val="00903223"/>
    <w:rsid w:val="0090489C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43001"/>
    <w:rsid w:val="00943948"/>
    <w:rsid w:val="0095011A"/>
    <w:rsid w:val="00953AD4"/>
    <w:rsid w:val="009540E1"/>
    <w:rsid w:val="00954C78"/>
    <w:rsid w:val="00957DA0"/>
    <w:rsid w:val="009601A5"/>
    <w:rsid w:val="00971223"/>
    <w:rsid w:val="009733C0"/>
    <w:rsid w:val="009819DD"/>
    <w:rsid w:val="00983E69"/>
    <w:rsid w:val="00987D2F"/>
    <w:rsid w:val="00992EED"/>
    <w:rsid w:val="00993A2B"/>
    <w:rsid w:val="00996C34"/>
    <w:rsid w:val="009A26CE"/>
    <w:rsid w:val="009A2961"/>
    <w:rsid w:val="009A4A68"/>
    <w:rsid w:val="009A55AA"/>
    <w:rsid w:val="009A7983"/>
    <w:rsid w:val="009B4002"/>
    <w:rsid w:val="009B53E1"/>
    <w:rsid w:val="009D4F41"/>
    <w:rsid w:val="009D757C"/>
    <w:rsid w:val="009E7F61"/>
    <w:rsid w:val="009F590C"/>
    <w:rsid w:val="009F5FBF"/>
    <w:rsid w:val="009F76D0"/>
    <w:rsid w:val="00A04A86"/>
    <w:rsid w:val="00A1105F"/>
    <w:rsid w:val="00A27F43"/>
    <w:rsid w:val="00A305EB"/>
    <w:rsid w:val="00A3522D"/>
    <w:rsid w:val="00A366DF"/>
    <w:rsid w:val="00A42A11"/>
    <w:rsid w:val="00A42C5A"/>
    <w:rsid w:val="00A4365D"/>
    <w:rsid w:val="00A50545"/>
    <w:rsid w:val="00A52A37"/>
    <w:rsid w:val="00A55BC0"/>
    <w:rsid w:val="00A577D5"/>
    <w:rsid w:val="00A654DC"/>
    <w:rsid w:val="00A6672C"/>
    <w:rsid w:val="00A7541A"/>
    <w:rsid w:val="00A75F20"/>
    <w:rsid w:val="00A80B72"/>
    <w:rsid w:val="00A848C5"/>
    <w:rsid w:val="00A86F85"/>
    <w:rsid w:val="00AA3155"/>
    <w:rsid w:val="00AA6867"/>
    <w:rsid w:val="00AC0C84"/>
    <w:rsid w:val="00AC6A49"/>
    <w:rsid w:val="00AC6C1B"/>
    <w:rsid w:val="00AD6C67"/>
    <w:rsid w:val="00AE6676"/>
    <w:rsid w:val="00AF0AA2"/>
    <w:rsid w:val="00AF1525"/>
    <w:rsid w:val="00AF7F7F"/>
    <w:rsid w:val="00B07F4D"/>
    <w:rsid w:val="00B1735C"/>
    <w:rsid w:val="00B35E57"/>
    <w:rsid w:val="00B37DBF"/>
    <w:rsid w:val="00B428F4"/>
    <w:rsid w:val="00B438A4"/>
    <w:rsid w:val="00B450B8"/>
    <w:rsid w:val="00B46014"/>
    <w:rsid w:val="00B538AD"/>
    <w:rsid w:val="00B71A2C"/>
    <w:rsid w:val="00B72728"/>
    <w:rsid w:val="00B730DF"/>
    <w:rsid w:val="00B9442B"/>
    <w:rsid w:val="00BA0812"/>
    <w:rsid w:val="00BA1D72"/>
    <w:rsid w:val="00BA3C5E"/>
    <w:rsid w:val="00BA448C"/>
    <w:rsid w:val="00BC0FFD"/>
    <w:rsid w:val="00BD18AC"/>
    <w:rsid w:val="00BD6F4D"/>
    <w:rsid w:val="00BF3524"/>
    <w:rsid w:val="00BF7BA3"/>
    <w:rsid w:val="00C01529"/>
    <w:rsid w:val="00C0158B"/>
    <w:rsid w:val="00C020CE"/>
    <w:rsid w:val="00C03F55"/>
    <w:rsid w:val="00C0686C"/>
    <w:rsid w:val="00C12AFB"/>
    <w:rsid w:val="00C2412E"/>
    <w:rsid w:val="00C33A29"/>
    <w:rsid w:val="00C36B36"/>
    <w:rsid w:val="00C373B9"/>
    <w:rsid w:val="00C37CA1"/>
    <w:rsid w:val="00C43C25"/>
    <w:rsid w:val="00C47EDE"/>
    <w:rsid w:val="00C5057F"/>
    <w:rsid w:val="00C62B00"/>
    <w:rsid w:val="00C66762"/>
    <w:rsid w:val="00C74DE5"/>
    <w:rsid w:val="00C76F00"/>
    <w:rsid w:val="00C80EC4"/>
    <w:rsid w:val="00C8340C"/>
    <w:rsid w:val="00C861A4"/>
    <w:rsid w:val="00C90719"/>
    <w:rsid w:val="00CA782C"/>
    <w:rsid w:val="00CC419B"/>
    <w:rsid w:val="00CC4548"/>
    <w:rsid w:val="00CC4677"/>
    <w:rsid w:val="00CC5867"/>
    <w:rsid w:val="00CC65E1"/>
    <w:rsid w:val="00CD2841"/>
    <w:rsid w:val="00CD30F1"/>
    <w:rsid w:val="00CD4D74"/>
    <w:rsid w:val="00CD567D"/>
    <w:rsid w:val="00CD5ECD"/>
    <w:rsid w:val="00CD671D"/>
    <w:rsid w:val="00CE7670"/>
    <w:rsid w:val="00D0032D"/>
    <w:rsid w:val="00D03BD8"/>
    <w:rsid w:val="00D14C3C"/>
    <w:rsid w:val="00D16305"/>
    <w:rsid w:val="00D230E6"/>
    <w:rsid w:val="00D32B0B"/>
    <w:rsid w:val="00D43887"/>
    <w:rsid w:val="00D50ED7"/>
    <w:rsid w:val="00D52097"/>
    <w:rsid w:val="00D601B3"/>
    <w:rsid w:val="00D61C8F"/>
    <w:rsid w:val="00D63D05"/>
    <w:rsid w:val="00D73C7D"/>
    <w:rsid w:val="00D7688F"/>
    <w:rsid w:val="00D8232C"/>
    <w:rsid w:val="00D85073"/>
    <w:rsid w:val="00D86E90"/>
    <w:rsid w:val="00D87E55"/>
    <w:rsid w:val="00D91AE3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4B71"/>
    <w:rsid w:val="00DC4854"/>
    <w:rsid w:val="00DC7DC4"/>
    <w:rsid w:val="00DD0BBE"/>
    <w:rsid w:val="00DD5D6C"/>
    <w:rsid w:val="00DD69F3"/>
    <w:rsid w:val="00DE1B04"/>
    <w:rsid w:val="00DE338C"/>
    <w:rsid w:val="00DE3FD4"/>
    <w:rsid w:val="00DF2AB9"/>
    <w:rsid w:val="00E0424A"/>
    <w:rsid w:val="00E058B0"/>
    <w:rsid w:val="00E12AA6"/>
    <w:rsid w:val="00E16395"/>
    <w:rsid w:val="00E23A6F"/>
    <w:rsid w:val="00E27DFD"/>
    <w:rsid w:val="00E45188"/>
    <w:rsid w:val="00E46AD2"/>
    <w:rsid w:val="00E50600"/>
    <w:rsid w:val="00E548EC"/>
    <w:rsid w:val="00E55C2E"/>
    <w:rsid w:val="00E56B0C"/>
    <w:rsid w:val="00E605FA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B254D"/>
    <w:rsid w:val="00EB6D5D"/>
    <w:rsid w:val="00EC06F4"/>
    <w:rsid w:val="00EC0B91"/>
    <w:rsid w:val="00EC5433"/>
    <w:rsid w:val="00EC624B"/>
    <w:rsid w:val="00EC6ED2"/>
    <w:rsid w:val="00ED7279"/>
    <w:rsid w:val="00EE2256"/>
    <w:rsid w:val="00EE3A11"/>
    <w:rsid w:val="00EF117B"/>
    <w:rsid w:val="00EF3BF8"/>
    <w:rsid w:val="00F029E0"/>
    <w:rsid w:val="00F02EA6"/>
    <w:rsid w:val="00F0486D"/>
    <w:rsid w:val="00F05A04"/>
    <w:rsid w:val="00F07639"/>
    <w:rsid w:val="00F10908"/>
    <w:rsid w:val="00F2128A"/>
    <w:rsid w:val="00F23C17"/>
    <w:rsid w:val="00F27409"/>
    <w:rsid w:val="00F31331"/>
    <w:rsid w:val="00F356E3"/>
    <w:rsid w:val="00F37D27"/>
    <w:rsid w:val="00F538DC"/>
    <w:rsid w:val="00F54E2D"/>
    <w:rsid w:val="00F5598B"/>
    <w:rsid w:val="00F577E0"/>
    <w:rsid w:val="00F6786A"/>
    <w:rsid w:val="00F7047F"/>
    <w:rsid w:val="00F706F0"/>
    <w:rsid w:val="00F731D6"/>
    <w:rsid w:val="00F80B24"/>
    <w:rsid w:val="00F87FCE"/>
    <w:rsid w:val="00F91CF5"/>
    <w:rsid w:val="00F92701"/>
    <w:rsid w:val="00FA6477"/>
    <w:rsid w:val="00FB6D04"/>
    <w:rsid w:val="00FC4B52"/>
    <w:rsid w:val="00FC5245"/>
    <w:rsid w:val="00FC68FE"/>
    <w:rsid w:val="00FC7AFB"/>
    <w:rsid w:val="00FE6872"/>
    <w:rsid w:val="00FF0228"/>
    <w:rsid w:val="00FF1B97"/>
    <w:rsid w:val="00FF5701"/>
    <w:rsid w:val="00FF7FDF"/>
    <w:rsid w:val="022A9E4B"/>
    <w:rsid w:val="023610B8"/>
    <w:rsid w:val="041C50AC"/>
    <w:rsid w:val="04C395BF"/>
    <w:rsid w:val="063BE9FC"/>
    <w:rsid w:val="0643AA82"/>
    <w:rsid w:val="0B5D748C"/>
    <w:rsid w:val="0CCC89B6"/>
    <w:rsid w:val="0CEB50A0"/>
    <w:rsid w:val="0DD0EAF4"/>
    <w:rsid w:val="0ED998EB"/>
    <w:rsid w:val="0F2B212F"/>
    <w:rsid w:val="101049BA"/>
    <w:rsid w:val="10224B22"/>
    <w:rsid w:val="116CCDC1"/>
    <w:rsid w:val="11F3387B"/>
    <w:rsid w:val="12A1413D"/>
    <w:rsid w:val="1309A573"/>
    <w:rsid w:val="137F8082"/>
    <w:rsid w:val="138FAC53"/>
    <w:rsid w:val="13FA4FAD"/>
    <w:rsid w:val="145BD8A1"/>
    <w:rsid w:val="1482C388"/>
    <w:rsid w:val="14ABCF17"/>
    <w:rsid w:val="14FE239A"/>
    <w:rsid w:val="151ADFE0"/>
    <w:rsid w:val="15FA4442"/>
    <w:rsid w:val="170CA161"/>
    <w:rsid w:val="178BF6D4"/>
    <w:rsid w:val="186210D6"/>
    <w:rsid w:val="18E34970"/>
    <w:rsid w:val="1927AA50"/>
    <w:rsid w:val="1A5EA0BC"/>
    <w:rsid w:val="1BA309D9"/>
    <w:rsid w:val="1C420238"/>
    <w:rsid w:val="1C64EA5A"/>
    <w:rsid w:val="1F33514A"/>
    <w:rsid w:val="1F82B29B"/>
    <w:rsid w:val="1FBC562A"/>
    <w:rsid w:val="20A7D159"/>
    <w:rsid w:val="22B2BD5A"/>
    <w:rsid w:val="23A3A29C"/>
    <w:rsid w:val="23BDCFCB"/>
    <w:rsid w:val="23C3FFCE"/>
    <w:rsid w:val="24392363"/>
    <w:rsid w:val="2490BE8F"/>
    <w:rsid w:val="26063218"/>
    <w:rsid w:val="278AE980"/>
    <w:rsid w:val="27CAF46C"/>
    <w:rsid w:val="2805BDAE"/>
    <w:rsid w:val="2836BB2B"/>
    <w:rsid w:val="28771567"/>
    <w:rsid w:val="29BA49F5"/>
    <w:rsid w:val="2A1CA18E"/>
    <w:rsid w:val="2ADF8562"/>
    <w:rsid w:val="2BE88EF1"/>
    <w:rsid w:val="2C116529"/>
    <w:rsid w:val="2C2C30FD"/>
    <w:rsid w:val="2C8B76B5"/>
    <w:rsid w:val="2E2DFF10"/>
    <w:rsid w:val="2E533DFF"/>
    <w:rsid w:val="2EA72494"/>
    <w:rsid w:val="2F02CEE9"/>
    <w:rsid w:val="30702D4F"/>
    <w:rsid w:val="30A9EF89"/>
    <w:rsid w:val="30AC9EA3"/>
    <w:rsid w:val="30E901A4"/>
    <w:rsid w:val="31823585"/>
    <w:rsid w:val="319A7B9C"/>
    <w:rsid w:val="31A47B00"/>
    <w:rsid w:val="321247BF"/>
    <w:rsid w:val="32CD34BD"/>
    <w:rsid w:val="333C7911"/>
    <w:rsid w:val="33934D13"/>
    <w:rsid w:val="3505431A"/>
    <w:rsid w:val="356B31FB"/>
    <w:rsid w:val="35729B7E"/>
    <w:rsid w:val="36483886"/>
    <w:rsid w:val="3727C2C0"/>
    <w:rsid w:val="37CD96C0"/>
    <w:rsid w:val="37E09A93"/>
    <w:rsid w:val="38C0A6F8"/>
    <w:rsid w:val="38C8564B"/>
    <w:rsid w:val="38E6339F"/>
    <w:rsid w:val="3B0C168D"/>
    <w:rsid w:val="3BB7D3FD"/>
    <w:rsid w:val="3BBBDD28"/>
    <w:rsid w:val="3BBBDD28"/>
    <w:rsid w:val="3C643CE4"/>
    <w:rsid w:val="3C643CE4"/>
    <w:rsid w:val="3CC55D6F"/>
    <w:rsid w:val="3CD05B19"/>
    <w:rsid w:val="3CE734C7"/>
    <w:rsid w:val="3D32FFAF"/>
    <w:rsid w:val="3DA4D6AD"/>
    <w:rsid w:val="3DB42170"/>
    <w:rsid w:val="3ECC54DD"/>
    <w:rsid w:val="418BEF7F"/>
    <w:rsid w:val="42243E54"/>
    <w:rsid w:val="4227C1AB"/>
    <w:rsid w:val="42727F44"/>
    <w:rsid w:val="438A986D"/>
    <w:rsid w:val="442B84C4"/>
    <w:rsid w:val="46C12BC4"/>
    <w:rsid w:val="47D2094E"/>
    <w:rsid w:val="489B44AA"/>
    <w:rsid w:val="49C16708"/>
    <w:rsid w:val="49CEA2BF"/>
    <w:rsid w:val="4C02D46C"/>
    <w:rsid w:val="4C3091BD"/>
    <w:rsid w:val="4C3091BD"/>
    <w:rsid w:val="4D55E5C4"/>
    <w:rsid w:val="4F3A4A48"/>
    <w:rsid w:val="50973F7D"/>
    <w:rsid w:val="50CEF031"/>
    <w:rsid w:val="51411E20"/>
    <w:rsid w:val="5289FFF7"/>
    <w:rsid w:val="5370C85D"/>
    <w:rsid w:val="53B22C07"/>
    <w:rsid w:val="5654343B"/>
    <w:rsid w:val="56A839C6"/>
    <w:rsid w:val="573B7185"/>
    <w:rsid w:val="5794862A"/>
    <w:rsid w:val="57D07CDA"/>
    <w:rsid w:val="57D5598D"/>
    <w:rsid w:val="59D5756A"/>
    <w:rsid w:val="59F84DEB"/>
    <w:rsid w:val="5A3751A3"/>
    <w:rsid w:val="5B45CF5A"/>
    <w:rsid w:val="5B46388C"/>
    <w:rsid w:val="5C241309"/>
    <w:rsid w:val="5C589616"/>
    <w:rsid w:val="5D4F2E90"/>
    <w:rsid w:val="5DE7F1A6"/>
    <w:rsid w:val="5E4890D9"/>
    <w:rsid w:val="5FAD7BEC"/>
    <w:rsid w:val="5FF78FBF"/>
    <w:rsid w:val="60B8CEDD"/>
    <w:rsid w:val="60B9B1FD"/>
    <w:rsid w:val="6106974A"/>
    <w:rsid w:val="616E323C"/>
    <w:rsid w:val="62025F9E"/>
    <w:rsid w:val="629BA0FA"/>
    <w:rsid w:val="62BB5E3F"/>
    <w:rsid w:val="637E725A"/>
    <w:rsid w:val="64BD2D50"/>
    <w:rsid w:val="64C3E71D"/>
    <w:rsid w:val="64D61F17"/>
    <w:rsid w:val="650684CA"/>
    <w:rsid w:val="6546BC6C"/>
    <w:rsid w:val="657EAD67"/>
    <w:rsid w:val="65874E37"/>
    <w:rsid w:val="6660DB88"/>
    <w:rsid w:val="66C57338"/>
    <w:rsid w:val="6896CCE4"/>
    <w:rsid w:val="6930F50C"/>
    <w:rsid w:val="6969597A"/>
    <w:rsid w:val="69E14ED1"/>
    <w:rsid w:val="69F536C4"/>
    <w:rsid w:val="6A0EA230"/>
    <w:rsid w:val="6A7A6162"/>
    <w:rsid w:val="6B7F2884"/>
    <w:rsid w:val="6BA01024"/>
    <w:rsid w:val="6C2CD76C"/>
    <w:rsid w:val="6C96F2E0"/>
    <w:rsid w:val="6D252EBC"/>
    <w:rsid w:val="6DDB0EFA"/>
    <w:rsid w:val="708A5328"/>
    <w:rsid w:val="71D0251E"/>
    <w:rsid w:val="722414AC"/>
    <w:rsid w:val="74D402F7"/>
    <w:rsid w:val="75270629"/>
    <w:rsid w:val="75E945E6"/>
    <w:rsid w:val="7732F100"/>
    <w:rsid w:val="775B1CE3"/>
    <w:rsid w:val="777FE6EB"/>
    <w:rsid w:val="796CC654"/>
    <w:rsid w:val="7972EC54"/>
    <w:rsid w:val="7B718677"/>
    <w:rsid w:val="7BD3B472"/>
    <w:rsid w:val="7C9AD532"/>
    <w:rsid w:val="7CF0577D"/>
    <w:rsid w:val="7DE94513"/>
    <w:rsid w:val="7E668510"/>
    <w:rsid w:val="7E6E02A7"/>
    <w:rsid w:val="7F0EEB49"/>
    <w:rsid w:val="7F43084D"/>
    <w:rsid w:val="7FC1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311B2"/>
  <w15:docId w15:val="{44A8E7DC-C553-4B8F-A71F-90D3C38A7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45D44"/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844BBF"/>
    <w:pPr>
      <w:tabs>
        <w:tab w:val="left" w:pos="-567"/>
      </w:tabs>
      <w:spacing w:after="0"/>
    </w:pPr>
    <w:rPr>
      <w:rFonts w:ascii="Korolev Medium" w:hAnsi="Korolev Medium" w:eastAsia="Times New Roman" w:cstheme="minorHAnsi"/>
      <w:noProof/>
      <w:color w:val="002060"/>
      <w:spacing w:val="-4"/>
      <w:kern w:val="22"/>
      <w:sz w:val="6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02323C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052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F37D27"/>
  </w:style>
  <w:style w:type="character" w:styleId="Heading3Char" w:customStyle="1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A305EB"/>
    <w:rPr>
      <w:rFonts w:ascii="Arial" w:hAnsi="Arial" w:eastAsia="Times New Roman" w:cs="Times New Roman"/>
      <w:b/>
      <w:color w:val="464749"/>
      <w:kern w:val="22"/>
      <w:sz w:val="20"/>
      <w:szCs w:val="20"/>
    </w:rPr>
  </w:style>
  <w:style w:type="paragraph" w:styleId="feature" w:customStyle="1">
    <w:name w:val="feature"/>
    <w:basedOn w:val="Body"/>
    <w:qFormat/>
    <w:rsid w:val="008D0C2C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F029E0"/>
    <w:pPr>
      <w:numPr>
        <w:numId w:val="2"/>
      </w:numPr>
    </w:pPr>
  </w:style>
  <w:style w:type="table" w:styleId="eHUBTable-WithTopandSideHeadings" w:customStyle="1">
    <w:name w:val="eHUB Table - With Top and Side Headings"/>
    <w:basedOn w:val="TableNormal"/>
    <w:rsid w:val="007D40AA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30D1"/>
    <w:pPr>
      <w:numPr>
        <w:numId w:val="1"/>
      </w:numPr>
    </w:pPr>
  </w:style>
  <w:style w:type="paragraph" w:styleId="Numberedlist" w:customStyle="1">
    <w:name w:val="Numbered list"/>
    <w:basedOn w:val="ListNumber"/>
    <w:autoRedefine/>
    <w:rsid w:val="00954C78"/>
  </w:style>
  <w:style w:type="paragraph" w:styleId="ReferenceCaption" w:customStyle="1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TAFE Digital (1),Compliant Table Grid,FedU Table Grid"/>
    <w:basedOn w:val="TableNormal"/>
    <w:rsid w:val="002C7CD5"/>
    <w:pPr>
      <w:spacing w:before="120" w:after="12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C097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9238B3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FF570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408C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styleId="Bodyfooter" w:customStyle="1">
    <w:name w:val="Body footer"/>
    <w:basedOn w:val="Normal"/>
    <w:autoRedefine/>
    <w:qFormat/>
    <w:rsid w:val="00B438A4"/>
    <w:pPr>
      <w:tabs>
        <w:tab w:val="left" w:pos="13183"/>
        <w:tab w:val="center" w:pos="13325"/>
      </w:tabs>
      <w:spacing w:before="60" w:after="60" w:line="220" w:lineRule="exact"/>
      <w:ind w:left="-425" w:right="-714"/>
      <w:jc w:val="both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D97AC3"/>
    <w:rPr>
      <w:rFonts w:eastAsiaTheme="minorEastAsia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8A535F"/>
    <w:pPr>
      <w:textboxTightWrap w:val="allLines"/>
    </w:pPr>
    <w:rPr>
      <w:rFonts w:eastAsiaTheme="minorEastAsia"/>
      <w:b/>
      <w:noProof/>
      <w:color w:val="000000" w:themeColor="text1"/>
      <w:spacing w:val="20"/>
      <w:kern w:val="22"/>
      <w:sz w:val="66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8A535F"/>
    <w:rPr>
      <w:rFonts w:eastAsiaTheme="minorEastAsia" w:cstheme="minorHAnsi"/>
      <w:b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EE3A11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BodyChar" w:customStyle="1">
    <w:name w:val="Body Char"/>
    <w:basedOn w:val="DefaultParagraphFont"/>
    <w:link w:val="Body"/>
    <w:rsid w:val="003D5701"/>
  </w:style>
  <w:style w:type="paragraph" w:styleId="BulletListLevel1" w:customStyle="1">
    <w:name w:val="Bullet List Level 1"/>
    <w:basedOn w:val="Body"/>
    <w:link w:val="BulletListLevel1Char"/>
    <w:qFormat/>
    <w:rsid w:val="00832401"/>
    <w:pPr>
      <w:numPr>
        <w:numId w:val="6"/>
      </w:numPr>
      <w:spacing w:after="120"/>
      <w:ind w:left="714" w:hanging="357"/>
    </w:pPr>
  </w:style>
  <w:style w:type="paragraph" w:styleId="BulletlistLevel2" w:customStyle="1">
    <w:name w:val="Bullet list Level 2"/>
    <w:basedOn w:val="Body"/>
    <w:link w:val="BulletlistLevel2Char"/>
    <w:qFormat/>
    <w:rsid w:val="00832401"/>
    <w:pPr>
      <w:numPr>
        <w:ilvl w:val="1"/>
        <w:numId w:val="5"/>
      </w:numPr>
      <w:spacing w:after="120"/>
      <w:ind w:left="1434" w:hanging="357"/>
    </w:pPr>
  </w:style>
  <w:style w:type="character" w:styleId="BulletListLevel1Char" w:customStyle="1">
    <w:name w:val="Bullet List Level 1 Char"/>
    <w:basedOn w:val="BodyChar"/>
    <w:link w:val="BulletListLevel1"/>
    <w:rsid w:val="00832401"/>
  </w:style>
  <w:style w:type="paragraph" w:styleId="BulletListLevel3" w:customStyle="1">
    <w:name w:val="Bullet List Level 3"/>
    <w:basedOn w:val="Body"/>
    <w:link w:val="BulletListLevel3Char"/>
    <w:qFormat/>
    <w:rsid w:val="00832401"/>
    <w:pPr>
      <w:numPr>
        <w:ilvl w:val="2"/>
        <w:numId w:val="5"/>
      </w:numPr>
      <w:spacing w:after="120"/>
      <w:ind w:left="2154" w:hanging="357"/>
    </w:pPr>
  </w:style>
  <w:style w:type="character" w:styleId="BulletlistLevel2Char" w:customStyle="1">
    <w:name w:val="Bullet list Level 2 Char"/>
    <w:basedOn w:val="BodyChar"/>
    <w:link w:val="BulletlistLevel2"/>
    <w:rsid w:val="00832401"/>
  </w:style>
  <w:style w:type="character" w:styleId="BulletListLevel3Char" w:customStyle="1">
    <w:name w:val="Bullet List Level 3 Char"/>
    <w:basedOn w:val="BodyChar"/>
    <w:link w:val="BulletListLevel3"/>
    <w:rsid w:val="00832401"/>
  </w:style>
  <w:style w:type="character" w:styleId="ListParagraphChar" w:customStyle="1">
    <w:name w:val="List Paragraph Char"/>
    <w:basedOn w:val="DefaultParagraphFont"/>
    <w:link w:val="ListParagraph"/>
    <w:uiPriority w:val="34"/>
    <w:rsid w:val="00730384"/>
  </w:style>
  <w:style w:type="paragraph" w:styleId="ListBullet">
    <w:name w:val="List Bullet"/>
    <w:basedOn w:val="ListParagraph"/>
    <w:uiPriority w:val="99"/>
    <w:unhideWhenUsed/>
    <w:rsid w:val="00145D44"/>
    <w:pPr>
      <w:numPr>
        <w:numId w:val="10"/>
      </w:numPr>
      <w:tabs>
        <w:tab w:val="num" w:pos="360"/>
      </w:tabs>
      <w:spacing w:before="120" w:after="120" w:line="288" w:lineRule="auto"/>
      <w:ind w:firstLine="0"/>
    </w:pPr>
    <w:rPr>
      <w:rFonts w:eastAsiaTheme="minorEastAsia"/>
      <w:kern w:val="22"/>
      <w:sz w:val="22"/>
      <w:szCs w:val="18"/>
      <w:lang w:bidi="en-US"/>
    </w:rPr>
  </w:style>
  <w:style w:type="paragraph" w:styleId="paragraph" w:customStyle="1">
    <w:name w:val="paragraph"/>
    <w:basedOn w:val="Normal"/>
    <w:rsid w:val="00145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AU"/>
    </w:rPr>
  </w:style>
  <w:style w:type="character" w:styleId="normaltextrun" w:customStyle="1">
    <w:name w:val="normaltextrun"/>
    <w:basedOn w:val="DefaultParagraphFont"/>
    <w:rsid w:val="00145D44"/>
  </w:style>
  <w:style w:type="character" w:styleId="eop" w:customStyle="1">
    <w:name w:val="eop"/>
    <w:basedOn w:val="DefaultParagraphFont"/>
    <w:rsid w:val="00145D44"/>
  </w:style>
  <w:style w:type="paragraph" w:styleId="TableText" w:customStyle="1">
    <w:name w:val="Table Text"/>
    <w:qFormat/>
    <w:rsid w:val="00A04A86"/>
    <w:pPr>
      <w:spacing w:before="120" w:after="12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styleId="Block3Subtitle" w:customStyle="1">
    <w:name w:val="Block 3. Subtitle"/>
    <w:uiPriority w:val="1"/>
    <w:qFormat/>
    <w:rsid w:val="00A04A86"/>
    <w:pPr>
      <w:keepNext/>
      <w:widowControl w:val="0"/>
      <w:tabs>
        <w:tab w:val="left" w:pos="4820"/>
      </w:tabs>
      <w:spacing w:before="120" w:after="0" w:line="240" w:lineRule="auto"/>
    </w:pPr>
    <w:rPr>
      <w:rFonts w:cs="Arial"/>
      <w:b/>
      <w:sz w:val="22"/>
      <w:szCs w:val="22"/>
    </w:rPr>
  </w:style>
  <w:style w:type="paragraph" w:styleId="Block4Subtitletext" w:customStyle="1">
    <w:name w:val="Block 4. Subtitle text"/>
    <w:uiPriority w:val="1"/>
    <w:qFormat/>
    <w:rsid w:val="00A04A86"/>
    <w:pPr>
      <w:keepLines/>
      <w:widowControl w:val="0"/>
      <w:pBdr>
        <w:bottom w:val="single" w:color="D9D9D9" w:themeColor="background1" w:themeShade="D9" w:sz="8" w:space="4"/>
        <w:between w:val="single" w:color="D9D9D9" w:themeColor="background1" w:themeShade="D9" w:sz="8" w:space="1"/>
      </w:pBdr>
      <w:tabs>
        <w:tab w:val="left" w:pos="4820"/>
      </w:tabs>
      <w:spacing w:before="120" w:after="0" w:line="264" w:lineRule="auto"/>
    </w:pPr>
    <w:rPr>
      <w:rFonts w:cs="Arial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A0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d12101cc62c04c08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lpatrick.000\AppData\Local\Microsoft\Windows\INetCache\IE\RTO0K0RY\Simple_Word_Portrait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NoofFiles xmlns="fb71decd-4ff3-43fd-bd53-3adaa8a2e820" xsi:nil="true"/>
    <lcf76f155ced4ddcb4097134ff3c332f xmlns="fb71decd-4ff3-43fd-bd53-3adaa8a2e820">
      <Terms xmlns="http://schemas.microsoft.com/office/infopath/2007/PartnerControls"/>
    </lcf76f155ced4ddcb4097134ff3c332f>
    <Comments xmlns="fb71decd-4ff3-43fd-bd53-3adaa8a2e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313870DD5940AA1761A4F3ECAB69" ma:contentTypeVersion="23" ma:contentTypeDescription="Create a new document." ma:contentTypeScope="" ma:versionID="a866a7bf174e7d643fd8b12e6120b827">
  <xsd:schema xmlns:xsd="http://www.w3.org/2001/XMLSchema" xmlns:xs="http://www.w3.org/2001/XMLSchema" xmlns:p="http://schemas.microsoft.com/office/2006/metadata/properties" xmlns:ns1="http://schemas.microsoft.com/sharepoint/v3" xmlns:ns2="fb71decd-4ff3-43fd-bd53-3adaa8a2e820" xmlns:ns3="46db0cbf-26ec-4da5-ac84-87047eaef7c4" xmlns:ns4="363f131b-4af0-4a66-9de1-3f50ca42dcc1" targetNamespace="http://schemas.microsoft.com/office/2006/metadata/properties" ma:root="true" ma:fieldsID="6c554921424547437e721faabacf1483" ns1:_="" ns2:_="" ns3:_="" ns4:_="">
    <xsd:import namespace="http://schemas.microsoft.com/sharepoint/v3"/>
    <xsd:import namespace="fb71decd-4ff3-43fd-bd53-3adaa8a2e820"/>
    <xsd:import namespace="46db0cbf-26ec-4da5-ac84-87047eaef7c4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NoofFiles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decd-4ff3-43fd-bd53-3adaa8a2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NoofFiles" ma:index="26" nillable="true" ma:displayName="No of Files" ma:format="Dropdown" ma:internalName="NoofFiles" ma:percentage="FALSE">
      <xsd:simpleType>
        <xsd:restriction base="dms:Number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9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b0cbf-26ec-4da5-ac84-87047eaef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5dbf743e-3315-460a-8a9c-1fc261844e27}" ma:internalName="TaxCatchAll" ma:showField="CatchAllData" ma:web="46db0cbf-26ec-4da5-ac84-87047eaef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fb71decd-4ff3-43fd-bd53-3adaa8a2e820"/>
  </ds:schemaRefs>
</ds:datastoreItem>
</file>

<file path=customXml/itemProps3.xml><?xml version="1.0" encoding="utf-8"?>
<ds:datastoreItem xmlns:ds="http://schemas.openxmlformats.org/officeDocument/2006/customXml" ds:itemID="{B1443C62-6A71-4606-ABB8-C9D108195752}"/>
</file>

<file path=customXml/itemProps4.xml><?xml version="1.0" encoding="utf-8"?>
<ds:datastoreItem xmlns:ds="http://schemas.openxmlformats.org/officeDocument/2006/customXml" ds:itemID="{58F956E7-88F5-4C04-AC99-1E364177E1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Simple_Word_Portrait_Azure Blue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Ankan Sircar</lastModifiedBy>
  <revision>9</revision>
  <dcterms:created xsi:type="dcterms:W3CDTF">2024-05-21T23:42:00.0000000Z</dcterms:created>
  <dcterms:modified xsi:type="dcterms:W3CDTF">2024-07-06T00:10:38.9898261Z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0x01010016D3313870DD5940AA1761A4F3ECAB69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2020-04-21T00:22:08Z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85b24e62-2e41-407b-8039-000022dbf751</vt:lpwstr>
  </property>
  <property fmtid="{D5CDD505-2E9C-101B-9397-08002B2CF9AE}" pid="9" name="MSIP_Label_1124e982-4ed1-4819-8c70-4a27f3d38393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9ba84ab7441a2efc0453cb9684cc414f7c521645bec17de212d07979c9742abc</vt:lpwstr>
  </property>
</Properties>
</file>